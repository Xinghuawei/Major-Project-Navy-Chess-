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0814372"/>
        <w:docPartObj>
          <w:docPartGallery w:val="Cover Pages"/>
          <w:docPartUnique/>
        </w:docPartObj>
      </w:sdtPr>
      <w:sdtEndPr/>
      <w:sdtContent>
        <w:p w14:paraId="24082A7F" w14:textId="77777777" w:rsidR="00B37116" w:rsidRDefault="00B371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37116" w14:paraId="5495CDA9" w14:textId="77777777" w:rsidTr="00320B68">
            <w:tc>
              <w:tcPr>
                <w:tcW w:w="7476" w:type="dxa"/>
              </w:tcPr>
              <w:sdt>
                <w:sdtPr>
                  <w:rPr>
                    <w:rFonts w:asciiTheme="majorHAnsi" w:eastAsiaTheme="majorEastAsia" w:hAnsiTheme="majorHAnsi" w:cstheme="majorBidi"/>
                    <w:color w:val="5B9BD5" w:themeColor="accent1"/>
                    <w:sz w:val="88"/>
                    <w:szCs w:val="88"/>
                  </w:rPr>
                  <w:alias w:val="Title"/>
                  <w:id w:val="13406919"/>
                  <w:placeholder>
                    <w:docPart w:val="A1C78F6816D64CA7A67AC268D8B9CB31"/>
                  </w:placeholder>
                  <w:dataBinding w:prefixMappings="xmlns:ns0='http://schemas.openxmlformats.org/package/2006/metadata/core-properties' xmlns:ns1='http://purl.org/dc/elements/1.1/'" w:xpath="/ns0:coreProperties[1]/ns1:title[1]" w:storeItemID="{6C3C8BC8-F283-45AE-878A-BAB7291924A1}"/>
                  <w:text/>
                </w:sdtPr>
                <w:sdtEndPr/>
                <w:sdtContent>
                  <w:p w14:paraId="68530939" w14:textId="6B5A41A1" w:rsidR="00B37116" w:rsidRDefault="0050526D" w:rsidP="003562E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Final Report</w:t>
                    </w:r>
                  </w:p>
                </w:sdtContent>
              </w:sdt>
            </w:tc>
          </w:tr>
          <w:tr w:rsidR="00B37116" w14:paraId="198A6719" w14:textId="77777777" w:rsidTr="00320B68">
            <w:sdt>
              <w:sdtPr>
                <w:rPr>
                  <w:color w:val="2E74B5" w:themeColor="accent1" w:themeShade="BF"/>
                  <w:sz w:val="24"/>
                  <w:szCs w:val="24"/>
                </w:rPr>
                <w:alias w:val="Course Number &amp; Title"/>
                <w:tag w:val="Course Number &amp; Title"/>
                <w:id w:val="13406923"/>
                <w:placeholder>
                  <w:docPart w:val="DE9C6DAC236F4ABC9189946E23945F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1FFB333" w14:textId="6152CE41" w:rsidR="00B37116" w:rsidRDefault="005F0CD4" w:rsidP="000074CA">
                    <w:pPr>
                      <w:pStyle w:val="NoSpacing"/>
                      <w:rPr>
                        <w:color w:val="2E74B5" w:themeColor="accent1" w:themeShade="BF"/>
                        <w:sz w:val="24"/>
                      </w:rPr>
                    </w:pPr>
                    <w:r>
                      <w:rPr>
                        <w:color w:val="2E74B5" w:themeColor="accent1" w:themeShade="BF"/>
                        <w:sz w:val="24"/>
                        <w:szCs w:val="24"/>
                      </w:rPr>
                      <w:t>Major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37116" w14:paraId="6B03014F" w14:textId="77777777">
            <w:tc>
              <w:tcPr>
                <w:tcW w:w="7221" w:type="dxa"/>
                <w:tcMar>
                  <w:top w:w="216" w:type="dxa"/>
                  <w:left w:w="115" w:type="dxa"/>
                  <w:bottom w:w="216" w:type="dxa"/>
                  <w:right w:w="115" w:type="dxa"/>
                </w:tcMar>
              </w:tcPr>
              <w:sdt>
                <w:sdtPr>
                  <w:rPr>
                    <w:color w:val="5B9BD5" w:themeColor="accent1"/>
                    <w:sz w:val="28"/>
                    <w:szCs w:val="28"/>
                  </w:rPr>
                  <w:id w:val="1914425159"/>
                  <w:placeholder>
                    <w:docPart w:val="C7516A70007247ED8BE2CAAACC331E3A"/>
                  </w:placeholder>
                </w:sdtPr>
                <w:sdtEndPr/>
                <w:sdtContent>
                  <w:p w14:paraId="6DA1ED11" w14:textId="6038BF85" w:rsidR="00B37116" w:rsidRPr="003E6897" w:rsidRDefault="005F0CD4">
                    <w:pPr>
                      <w:pStyle w:val="NoSpacing"/>
                      <w:rPr>
                        <w:color w:val="5B9BD5" w:themeColor="accent1"/>
                        <w:sz w:val="28"/>
                        <w:szCs w:val="28"/>
                      </w:rPr>
                    </w:pPr>
                    <w:r>
                      <w:rPr>
                        <w:color w:val="5B9BD5" w:themeColor="accent1"/>
                        <w:sz w:val="28"/>
                        <w:szCs w:val="28"/>
                      </w:rPr>
                      <w:t>Xinghua Wei – A00978597</w:t>
                    </w:r>
                  </w:p>
                </w:sdtContent>
              </w:sdt>
              <w:sdt>
                <w:sdtPr>
                  <w:rPr>
                    <w:color w:val="5B9BD5" w:themeColor="accent1"/>
                    <w:sz w:val="28"/>
                    <w:szCs w:val="28"/>
                  </w:rPr>
                  <w:alias w:val="Date"/>
                  <w:tag w:val="Date"/>
                  <w:id w:val="13406932"/>
                  <w:placeholder>
                    <w:docPart w:val="D4D4A6301E61401582652209B1225C81"/>
                  </w:placeholder>
                  <w:dataBinding w:prefixMappings="xmlns:ns0='http://schemas.microsoft.com/office/2006/coverPageProps'" w:xpath="/ns0:CoverPageProperties[1]/ns0:PublishDate[1]" w:storeItemID="{55AF091B-3C7A-41E3-B477-F2FDAA23CFDA}"/>
                  <w:date w:fullDate="2021-08-08T00:00:00Z">
                    <w:dateFormat w:val="M-d-yyyy"/>
                    <w:lid w:val="en-US"/>
                    <w:storeMappedDataAs w:val="dateTime"/>
                    <w:calendar w:val="gregorian"/>
                  </w:date>
                </w:sdtPr>
                <w:sdtEndPr/>
                <w:sdtContent>
                  <w:p w14:paraId="78108DD9" w14:textId="6DF4BFED" w:rsidR="00B37116" w:rsidRPr="003E6897" w:rsidRDefault="00CF6C4A">
                    <w:pPr>
                      <w:pStyle w:val="NoSpacing"/>
                      <w:rPr>
                        <w:color w:val="5B9BD5" w:themeColor="accent1"/>
                        <w:sz w:val="28"/>
                        <w:szCs w:val="28"/>
                      </w:rPr>
                    </w:pPr>
                    <w:r>
                      <w:rPr>
                        <w:color w:val="5B9BD5" w:themeColor="accent1"/>
                        <w:sz w:val="28"/>
                        <w:szCs w:val="28"/>
                      </w:rPr>
                      <w:t>8</w:t>
                    </w:r>
                    <w:r w:rsidR="005F0CD4">
                      <w:rPr>
                        <w:color w:val="5B9BD5" w:themeColor="accent1"/>
                        <w:sz w:val="28"/>
                        <w:szCs w:val="28"/>
                      </w:rPr>
                      <w:t>-</w:t>
                    </w:r>
                    <w:r>
                      <w:rPr>
                        <w:color w:val="5B9BD5" w:themeColor="accent1"/>
                        <w:sz w:val="28"/>
                        <w:szCs w:val="28"/>
                      </w:rPr>
                      <w:t>8</w:t>
                    </w:r>
                    <w:r w:rsidR="005F0CD4">
                      <w:rPr>
                        <w:color w:val="5B9BD5" w:themeColor="accent1"/>
                        <w:sz w:val="28"/>
                        <w:szCs w:val="28"/>
                      </w:rPr>
                      <w:t>-202</w:t>
                    </w:r>
                    <w:r w:rsidR="00C649D6">
                      <w:rPr>
                        <w:color w:val="5B9BD5" w:themeColor="accent1"/>
                        <w:sz w:val="28"/>
                        <w:szCs w:val="28"/>
                      </w:rPr>
                      <w:t>1</w:t>
                    </w:r>
                  </w:p>
                </w:sdtContent>
              </w:sdt>
              <w:p w14:paraId="2E1EB498" w14:textId="77777777" w:rsidR="00B37116" w:rsidRPr="003E6897" w:rsidRDefault="00B37116">
                <w:pPr>
                  <w:pStyle w:val="NoSpacing"/>
                  <w:rPr>
                    <w:color w:val="5B9BD5" w:themeColor="accent1"/>
                    <w:sz w:val="28"/>
                    <w:szCs w:val="28"/>
                  </w:rPr>
                </w:pPr>
              </w:p>
            </w:tc>
          </w:tr>
        </w:tbl>
        <w:p w14:paraId="6D562896" w14:textId="77777777" w:rsidR="00B37116" w:rsidRDefault="00B37116">
          <w:r>
            <w:br w:type="page"/>
          </w:r>
        </w:p>
      </w:sdtContent>
    </w:sdt>
    <w:sdt>
      <w:sdtPr>
        <w:rPr>
          <w:rFonts w:asciiTheme="minorHAnsi" w:eastAsiaTheme="minorHAnsi" w:hAnsiTheme="minorHAnsi" w:cstheme="minorBidi"/>
          <w:color w:val="auto"/>
          <w:sz w:val="22"/>
          <w:szCs w:val="22"/>
        </w:rPr>
        <w:id w:val="-1216818305"/>
        <w:docPartObj>
          <w:docPartGallery w:val="Table of Contents"/>
          <w:docPartUnique/>
        </w:docPartObj>
      </w:sdtPr>
      <w:sdtEndPr>
        <w:rPr>
          <w:b/>
          <w:bCs/>
          <w:noProof/>
          <w:sz w:val="24"/>
        </w:rPr>
      </w:sdtEndPr>
      <w:sdtContent>
        <w:p w14:paraId="1D5FEA1F" w14:textId="77777777" w:rsidR="00631295" w:rsidRDefault="00FF52C3">
          <w:pPr>
            <w:pStyle w:val="TOCHeading"/>
          </w:pPr>
          <w:r>
            <w:t xml:space="preserve">Table of </w:t>
          </w:r>
          <w:r w:rsidR="00631295">
            <w:t>Contents</w:t>
          </w:r>
        </w:p>
        <w:p w14:paraId="4CC5C9E1" w14:textId="7F931A66" w:rsidR="00A01F22" w:rsidRDefault="00631295">
          <w:pPr>
            <w:pStyle w:val="TOC1"/>
            <w:rPr>
              <w:rFonts w:eastAsiaTheme="minorEastAsia"/>
              <w:noProof/>
              <w:sz w:val="22"/>
              <w:lang w:eastAsia="zh-CN"/>
            </w:rPr>
          </w:pPr>
          <w:r>
            <w:fldChar w:fldCharType="begin"/>
          </w:r>
          <w:r>
            <w:instrText xml:space="preserve"> TOC \o "1-3" \h \z \u </w:instrText>
          </w:r>
          <w:r>
            <w:fldChar w:fldCharType="separate"/>
          </w:r>
          <w:hyperlink w:anchor="_Toc53664363" w:history="1">
            <w:r w:rsidR="00A01F22" w:rsidRPr="00164EA2">
              <w:rPr>
                <w:rStyle w:val="Hyperlink"/>
                <w:noProof/>
              </w:rPr>
              <w:t>1.</w:t>
            </w:r>
            <w:r w:rsidR="00A01F22">
              <w:rPr>
                <w:rFonts w:eastAsiaTheme="minorEastAsia"/>
                <w:noProof/>
                <w:sz w:val="22"/>
                <w:lang w:eastAsia="zh-CN"/>
              </w:rPr>
              <w:tab/>
            </w:r>
            <w:r w:rsidR="00A01F22" w:rsidRPr="00164EA2">
              <w:rPr>
                <w:rStyle w:val="Hyperlink"/>
                <w:noProof/>
              </w:rPr>
              <w:t>Student Background</w:t>
            </w:r>
            <w:r w:rsidR="00A01F22">
              <w:rPr>
                <w:noProof/>
                <w:webHidden/>
              </w:rPr>
              <w:tab/>
            </w:r>
            <w:r w:rsidR="00A01F22">
              <w:rPr>
                <w:noProof/>
                <w:webHidden/>
              </w:rPr>
              <w:fldChar w:fldCharType="begin"/>
            </w:r>
            <w:r w:rsidR="00A01F22">
              <w:rPr>
                <w:noProof/>
                <w:webHidden/>
              </w:rPr>
              <w:instrText xml:space="preserve"> PAGEREF _Toc53664363 \h </w:instrText>
            </w:r>
            <w:r w:rsidR="00A01F22">
              <w:rPr>
                <w:noProof/>
                <w:webHidden/>
              </w:rPr>
            </w:r>
            <w:r w:rsidR="00A01F22">
              <w:rPr>
                <w:noProof/>
                <w:webHidden/>
              </w:rPr>
              <w:fldChar w:fldCharType="separate"/>
            </w:r>
            <w:r w:rsidR="00404034">
              <w:rPr>
                <w:noProof/>
                <w:webHidden/>
              </w:rPr>
              <w:t>2</w:t>
            </w:r>
            <w:r w:rsidR="00A01F22">
              <w:rPr>
                <w:noProof/>
                <w:webHidden/>
              </w:rPr>
              <w:fldChar w:fldCharType="end"/>
            </w:r>
          </w:hyperlink>
        </w:p>
        <w:p w14:paraId="5ADE978D" w14:textId="54152B94" w:rsidR="00A01F22" w:rsidRDefault="003E0D00">
          <w:pPr>
            <w:pStyle w:val="TOC2"/>
            <w:tabs>
              <w:tab w:val="left" w:pos="880"/>
              <w:tab w:val="right" w:leader="dot" w:pos="9350"/>
            </w:tabs>
            <w:rPr>
              <w:rFonts w:eastAsiaTheme="minorEastAsia"/>
              <w:noProof/>
              <w:sz w:val="22"/>
              <w:lang w:eastAsia="zh-CN"/>
            </w:rPr>
          </w:pPr>
          <w:hyperlink w:anchor="_Toc53664364" w:history="1">
            <w:r w:rsidR="00A01F22" w:rsidRPr="00164EA2">
              <w:rPr>
                <w:rStyle w:val="Hyperlink"/>
                <w:noProof/>
              </w:rPr>
              <w:t>1.1.</w:t>
            </w:r>
            <w:r w:rsidR="00A01F22">
              <w:rPr>
                <w:rFonts w:eastAsiaTheme="minorEastAsia"/>
                <w:noProof/>
                <w:sz w:val="22"/>
                <w:lang w:eastAsia="zh-CN"/>
              </w:rPr>
              <w:tab/>
            </w:r>
            <w:r w:rsidR="00A01F22" w:rsidRPr="00164EA2">
              <w:rPr>
                <w:rStyle w:val="Hyperlink"/>
                <w:noProof/>
              </w:rPr>
              <w:t>Education</w:t>
            </w:r>
            <w:r w:rsidR="00A01F22">
              <w:rPr>
                <w:noProof/>
                <w:webHidden/>
              </w:rPr>
              <w:tab/>
            </w:r>
            <w:r w:rsidR="00A01F22">
              <w:rPr>
                <w:noProof/>
                <w:webHidden/>
              </w:rPr>
              <w:fldChar w:fldCharType="begin"/>
            </w:r>
            <w:r w:rsidR="00A01F22">
              <w:rPr>
                <w:noProof/>
                <w:webHidden/>
              </w:rPr>
              <w:instrText xml:space="preserve"> PAGEREF _Toc53664364 \h </w:instrText>
            </w:r>
            <w:r w:rsidR="00A01F22">
              <w:rPr>
                <w:noProof/>
                <w:webHidden/>
              </w:rPr>
            </w:r>
            <w:r w:rsidR="00A01F22">
              <w:rPr>
                <w:noProof/>
                <w:webHidden/>
              </w:rPr>
              <w:fldChar w:fldCharType="separate"/>
            </w:r>
            <w:r w:rsidR="00404034">
              <w:rPr>
                <w:noProof/>
                <w:webHidden/>
              </w:rPr>
              <w:t>2</w:t>
            </w:r>
            <w:r w:rsidR="00A01F22">
              <w:rPr>
                <w:noProof/>
                <w:webHidden/>
              </w:rPr>
              <w:fldChar w:fldCharType="end"/>
            </w:r>
          </w:hyperlink>
        </w:p>
        <w:p w14:paraId="2868DBC2" w14:textId="66985F35" w:rsidR="00A01F22" w:rsidRDefault="003E0D00">
          <w:pPr>
            <w:pStyle w:val="TOC2"/>
            <w:tabs>
              <w:tab w:val="left" w:pos="880"/>
              <w:tab w:val="right" w:leader="dot" w:pos="9350"/>
            </w:tabs>
            <w:rPr>
              <w:rFonts w:eastAsiaTheme="minorEastAsia"/>
              <w:noProof/>
              <w:sz w:val="22"/>
              <w:lang w:eastAsia="zh-CN"/>
            </w:rPr>
          </w:pPr>
          <w:hyperlink w:anchor="_Toc53664365" w:history="1">
            <w:r w:rsidR="00A01F22" w:rsidRPr="00164EA2">
              <w:rPr>
                <w:rStyle w:val="Hyperlink"/>
                <w:noProof/>
              </w:rPr>
              <w:t>1.2.</w:t>
            </w:r>
            <w:r w:rsidR="00A01F22">
              <w:rPr>
                <w:rFonts w:eastAsiaTheme="minorEastAsia"/>
                <w:noProof/>
                <w:sz w:val="22"/>
                <w:lang w:eastAsia="zh-CN"/>
              </w:rPr>
              <w:tab/>
            </w:r>
            <w:r w:rsidR="00A01F22" w:rsidRPr="00164EA2">
              <w:rPr>
                <w:rStyle w:val="Hyperlink"/>
                <w:noProof/>
              </w:rPr>
              <w:t>Work Experience</w:t>
            </w:r>
            <w:r w:rsidR="00A01F22">
              <w:rPr>
                <w:noProof/>
                <w:webHidden/>
              </w:rPr>
              <w:tab/>
            </w:r>
            <w:r w:rsidR="00A01F22">
              <w:rPr>
                <w:noProof/>
                <w:webHidden/>
              </w:rPr>
              <w:fldChar w:fldCharType="begin"/>
            </w:r>
            <w:r w:rsidR="00A01F22">
              <w:rPr>
                <w:noProof/>
                <w:webHidden/>
              </w:rPr>
              <w:instrText xml:space="preserve"> PAGEREF _Toc53664365 \h </w:instrText>
            </w:r>
            <w:r w:rsidR="00A01F22">
              <w:rPr>
                <w:noProof/>
                <w:webHidden/>
              </w:rPr>
            </w:r>
            <w:r w:rsidR="00A01F22">
              <w:rPr>
                <w:noProof/>
                <w:webHidden/>
              </w:rPr>
              <w:fldChar w:fldCharType="separate"/>
            </w:r>
            <w:r w:rsidR="00404034">
              <w:rPr>
                <w:noProof/>
                <w:webHidden/>
              </w:rPr>
              <w:t>3</w:t>
            </w:r>
            <w:r w:rsidR="00A01F22">
              <w:rPr>
                <w:noProof/>
                <w:webHidden/>
              </w:rPr>
              <w:fldChar w:fldCharType="end"/>
            </w:r>
          </w:hyperlink>
        </w:p>
        <w:p w14:paraId="59C36BA8" w14:textId="78D86E99" w:rsidR="00A01F22" w:rsidRDefault="003E0D00">
          <w:pPr>
            <w:pStyle w:val="TOC1"/>
            <w:rPr>
              <w:rFonts w:eastAsiaTheme="minorEastAsia"/>
              <w:noProof/>
              <w:sz w:val="22"/>
              <w:lang w:eastAsia="zh-CN"/>
            </w:rPr>
          </w:pPr>
          <w:hyperlink w:anchor="_Toc53664366" w:history="1">
            <w:r w:rsidR="00A01F22" w:rsidRPr="00164EA2">
              <w:rPr>
                <w:rStyle w:val="Hyperlink"/>
                <w:noProof/>
              </w:rPr>
              <w:t>2.</w:t>
            </w:r>
            <w:r w:rsidR="00A01F22">
              <w:rPr>
                <w:rFonts w:eastAsiaTheme="minorEastAsia"/>
                <w:noProof/>
                <w:sz w:val="22"/>
                <w:lang w:eastAsia="zh-CN"/>
              </w:rPr>
              <w:tab/>
            </w:r>
            <w:r w:rsidR="00A01F22" w:rsidRPr="00164EA2">
              <w:rPr>
                <w:rStyle w:val="Hyperlink"/>
                <w:noProof/>
              </w:rPr>
              <w:t>Project Description</w:t>
            </w:r>
            <w:r w:rsidR="00A01F22">
              <w:rPr>
                <w:noProof/>
                <w:webHidden/>
              </w:rPr>
              <w:tab/>
            </w:r>
            <w:r w:rsidR="00A01F22">
              <w:rPr>
                <w:noProof/>
                <w:webHidden/>
              </w:rPr>
              <w:fldChar w:fldCharType="begin"/>
            </w:r>
            <w:r w:rsidR="00A01F22">
              <w:rPr>
                <w:noProof/>
                <w:webHidden/>
              </w:rPr>
              <w:instrText xml:space="preserve"> PAGEREF _Toc53664366 \h </w:instrText>
            </w:r>
            <w:r w:rsidR="00A01F22">
              <w:rPr>
                <w:noProof/>
                <w:webHidden/>
              </w:rPr>
            </w:r>
            <w:r w:rsidR="00A01F22">
              <w:rPr>
                <w:noProof/>
                <w:webHidden/>
              </w:rPr>
              <w:fldChar w:fldCharType="separate"/>
            </w:r>
            <w:r w:rsidR="00404034">
              <w:rPr>
                <w:noProof/>
                <w:webHidden/>
              </w:rPr>
              <w:t>3</w:t>
            </w:r>
            <w:r w:rsidR="00A01F22">
              <w:rPr>
                <w:noProof/>
                <w:webHidden/>
              </w:rPr>
              <w:fldChar w:fldCharType="end"/>
            </w:r>
          </w:hyperlink>
        </w:p>
        <w:p w14:paraId="3905DF21" w14:textId="57803A4C" w:rsidR="00A01F22" w:rsidRDefault="003E0D00">
          <w:pPr>
            <w:pStyle w:val="TOC2"/>
            <w:tabs>
              <w:tab w:val="right" w:leader="dot" w:pos="9350"/>
            </w:tabs>
            <w:rPr>
              <w:rFonts w:eastAsiaTheme="minorEastAsia"/>
              <w:noProof/>
              <w:sz w:val="22"/>
              <w:lang w:eastAsia="zh-CN"/>
            </w:rPr>
          </w:pPr>
          <w:hyperlink w:anchor="_Toc53664367" w:history="1">
            <w:r w:rsidR="00A01F22" w:rsidRPr="00164EA2">
              <w:rPr>
                <w:rStyle w:val="Hyperlink"/>
                <w:noProof/>
              </w:rPr>
              <w:t>Rules of the game:</w:t>
            </w:r>
            <w:r w:rsidR="00A01F22">
              <w:rPr>
                <w:noProof/>
                <w:webHidden/>
              </w:rPr>
              <w:tab/>
            </w:r>
            <w:r w:rsidR="00A01F22">
              <w:rPr>
                <w:noProof/>
                <w:webHidden/>
              </w:rPr>
              <w:fldChar w:fldCharType="begin"/>
            </w:r>
            <w:r w:rsidR="00A01F22">
              <w:rPr>
                <w:noProof/>
                <w:webHidden/>
              </w:rPr>
              <w:instrText xml:space="preserve"> PAGEREF _Toc53664367 \h </w:instrText>
            </w:r>
            <w:r w:rsidR="00A01F22">
              <w:rPr>
                <w:noProof/>
                <w:webHidden/>
              </w:rPr>
              <w:fldChar w:fldCharType="separate"/>
            </w:r>
            <w:r w:rsidR="00404034">
              <w:rPr>
                <w:b/>
                <w:bCs/>
                <w:noProof/>
                <w:webHidden/>
              </w:rPr>
              <w:t>Error! Bookmark not defined.</w:t>
            </w:r>
            <w:r w:rsidR="00A01F22">
              <w:rPr>
                <w:noProof/>
                <w:webHidden/>
              </w:rPr>
              <w:fldChar w:fldCharType="end"/>
            </w:r>
          </w:hyperlink>
        </w:p>
        <w:p w14:paraId="314DB953" w14:textId="2FE7270C" w:rsidR="00A01F22" w:rsidRDefault="003E0D00">
          <w:pPr>
            <w:pStyle w:val="TOC1"/>
            <w:rPr>
              <w:rFonts w:eastAsiaTheme="minorEastAsia"/>
              <w:noProof/>
              <w:sz w:val="22"/>
              <w:lang w:eastAsia="zh-CN"/>
            </w:rPr>
          </w:pPr>
          <w:hyperlink w:anchor="_Toc53664368" w:history="1">
            <w:r w:rsidR="00A01F22" w:rsidRPr="00164EA2">
              <w:rPr>
                <w:rStyle w:val="Hyperlink"/>
                <w:noProof/>
              </w:rPr>
              <w:t>3.</w:t>
            </w:r>
            <w:r w:rsidR="00A01F22">
              <w:rPr>
                <w:rFonts w:eastAsiaTheme="minorEastAsia"/>
                <w:noProof/>
                <w:sz w:val="22"/>
                <w:lang w:eastAsia="zh-CN"/>
              </w:rPr>
              <w:tab/>
            </w:r>
            <w:r w:rsidR="00A01F22" w:rsidRPr="00164EA2">
              <w:rPr>
                <w:rStyle w:val="Hyperlink"/>
                <w:noProof/>
              </w:rPr>
              <w:t>Problem Statement and Background</w:t>
            </w:r>
            <w:r w:rsidR="00A01F22">
              <w:rPr>
                <w:noProof/>
                <w:webHidden/>
              </w:rPr>
              <w:tab/>
            </w:r>
            <w:r w:rsidR="00A01F22">
              <w:rPr>
                <w:noProof/>
                <w:webHidden/>
              </w:rPr>
              <w:fldChar w:fldCharType="begin"/>
            </w:r>
            <w:r w:rsidR="00A01F22">
              <w:rPr>
                <w:noProof/>
                <w:webHidden/>
              </w:rPr>
              <w:instrText xml:space="preserve"> PAGEREF _Toc53664368 \h </w:instrText>
            </w:r>
            <w:r w:rsidR="00A01F22">
              <w:rPr>
                <w:noProof/>
                <w:webHidden/>
              </w:rPr>
            </w:r>
            <w:r w:rsidR="00A01F22">
              <w:rPr>
                <w:noProof/>
                <w:webHidden/>
              </w:rPr>
              <w:fldChar w:fldCharType="separate"/>
            </w:r>
            <w:r w:rsidR="00404034">
              <w:rPr>
                <w:noProof/>
                <w:webHidden/>
              </w:rPr>
              <w:t>4</w:t>
            </w:r>
            <w:r w:rsidR="00A01F22">
              <w:rPr>
                <w:noProof/>
                <w:webHidden/>
              </w:rPr>
              <w:fldChar w:fldCharType="end"/>
            </w:r>
          </w:hyperlink>
        </w:p>
        <w:p w14:paraId="0DCB71CF" w14:textId="7645865F" w:rsidR="00A01F22" w:rsidRDefault="003E0D00">
          <w:pPr>
            <w:pStyle w:val="TOC1"/>
            <w:rPr>
              <w:rFonts w:eastAsiaTheme="minorEastAsia"/>
              <w:noProof/>
              <w:sz w:val="22"/>
              <w:lang w:eastAsia="zh-CN"/>
            </w:rPr>
          </w:pPr>
          <w:hyperlink w:anchor="_Toc53664369" w:history="1">
            <w:r w:rsidR="00A01F22" w:rsidRPr="00164EA2">
              <w:rPr>
                <w:rStyle w:val="Hyperlink"/>
                <w:noProof/>
              </w:rPr>
              <w:t>4.</w:t>
            </w:r>
            <w:r w:rsidR="00A01F22">
              <w:rPr>
                <w:rFonts w:eastAsiaTheme="minorEastAsia"/>
                <w:noProof/>
                <w:sz w:val="22"/>
                <w:lang w:eastAsia="zh-CN"/>
              </w:rPr>
              <w:tab/>
            </w:r>
            <w:r w:rsidR="00A01F22" w:rsidRPr="00164EA2">
              <w:rPr>
                <w:rStyle w:val="Hyperlink"/>
                <w:noProof/>
              </w:rPr>
              <w:t>Scope and Depth</w:t>
            </w:r>
            <w:r w:rsidR="00A01F22">
              <w:rPr>
                <w:noProof/>
                <w:webHidden/>
              </w:rPr>
              <w:tab/>
            </w:r>
            <w:r w:rsidR="00A01F22">
              <w:rPr>
                <w:noProof/>
                <w:webHidden/>
              </w:rPr>
              <w:fldChar w:fldCharType="begin"/>
            </w:r>
            <w:r w:rsidR="00A01F22">
              <w:rPr>
                <w:noProof/>
                <w:webHidden/>
              </w:rPr>
              <w:instrText xml:space="preserve"> PAGEREF _Toc53664369 \h </w:instrText>
            </w:r>
            <w:r w:rsidR="00A01F22">
              <w:rPr>
                <w:noProof/>
                <w:webHidden/>
              </w:rPr>
            </w:r>
            <w:r w:rsidR="00A01F22">
              <w:rPr>
                <w:noProof/>
                <w:webHidden/>
              </w:rPr>
              <w:fldChar w:fldCharType="separate"/>
            </w:r>
            <w:r w:rsidR="00404034">
              <w:rPr>
                <w:noProof/>
                <w:webHidden/>
              </w:rPr>
              <w:t>9</w:t>
            </w:r>
            <w:r w:rsidR="00A01F22">
              <w:rPr>
                <w:noProof/>
                <w:webHidden/>
              </w:rPr>
              <w:fldChar w:fldCharType="end"/>
            </w:r>
          </w:hyperlink>
        </w:p>
        <w:p w14:paraId="50D9BEB5" w14:textId="2AA9F285" w:rsidR="00A01F22" w:rsidRDefault="003E0D00">
          <w:pPr>
            <w:pStyle w:val="TOC2"/>
            <w:tabs>
              <w:tab w:val="right" w:leader="dot" w:pos="9350"/>
            </w:tabs>
            <w:rPr>
              <w:rFonts w:eastAsiaTheme="minorEastAsia"/>
              <w:noProof/>
              <w:sz w:val="22"/>
              <w:lang w:eastAsia="zh-CN"/>
            </w:rPr>
          </w:pPr>
          <w:hyperlink w:anchor="_Toc53664370" w:history="1">
            <w:r w:rsidR="00A01F22" w:rsidRPr="00164EA2">
              <w:rPr>
                <w:rStyle w:val="Hyperlink"/>
                <w:noProof/>
              </w:rPr>
              <w:t>User Interface</w:t>
            </w:r>
            <w:r w:rsidR="00A01F22">
              <w:rPr>
                <w:noProof/>
                <w:webHidden/>
              </w:rPr>
              <w:tab/>
            </w:r>
            <w:r w:rsidR="00A01F22">
              <w:rPr>
                <w:noProof/>
                <w:webHidden/>
              </w:rPr>
              <w:fldChar w:fldCharType="begin"/>
            </w:r>
            <w:r w:rsidR="00A01F22">
              <w:rPr>
                <w:noProof/>
                <w:webHidden/>
              </w:rPr>
              <w:instrText xml:space="preserve"> PAGEREF _Toc53664370 \h </w:instrText>
            </w:r>
            <w:r w:rsidR="00A01F22">
              <w:rPr>
                <w:noProof/>
                <w:webHidden/>
              </w:rPr>
            </w:r>
            <w:r w:rsidR="00A01F22">
              <w:rPr>
                <w:noProof/>
                <w:webHidden/>
              </w:rPr>
              <w:fldChar w:fldCharType="separate"/>
            </w:r>
            <w:r w:rsidR="00404034">
              <w:rPr>
                <w:noProof/>
                <w:webHidden/>
              </w:rPr>
              <w:t>10</w:t>
            </w:r>
            <w:r w:rsidR="00A01F22">
              <w:rPr>
                <w:noProof/>
                <w:webHidden/>
              </w:rPr>
              <w:fldChar w:fldCharType="end"/>
            </w:r>
          </w:hyperlink>
        </w:p>
        <w:p w14:paraId="4C75FB8C" w14:textId="5785688F" w:rsidR="00A01F22" w:rsidRDefault="003E0D00">
          <w:pPr>
            <w:pStyle w:val="TOC2"/>
            <w:tabs>
              <w:tab w:val="right" w:leader="dot" w:pos="9350"/>
            </w:tabs>
            <w:rPr>
              <w:rFonts w:eastAsiaTheme="minorEastAsia"/>
              <w:noProof/>
              <w:sz w:val="22"/>
              <w:lang w:eastAsia="zh-CN"/>
            </w:rPr>
          </w:pPr>
          <w:hyperlink w:anchor="_Toc53664371" w:history="1">
            <w:r w:rsidR="00A01F22" w:rsidRPr="00164EA2">
              <w:rPr>
                <w:rStyle w:val="Hyperlink"/>
                <w:noProof/>
              </w:rPr>
              <w:t>Functional Requirements</w:t>
            </w:r>
            <w:r w:rsidR="00A01F22">
              <w:rPr>
                <w:noProof/>
                <w:webHidden/>
              </w:rPr>
              <w:tab/>
            </w:r>
            <w:r w:rsidR="00A01F22">
              <w:rPr>
                <w:noProof/>
                <w:webHidden/>
              </w:rPr>
              <w:fldChar w:fldCharType="begin"/>
            </w:r>
            <w:r w:rsidR="00A01F22">
              <w:rPr>
                <w:noProof/>
                <w:webHidden/>
              </w:rPr>
              <w:instrText xml:space="preserve"> PAGEREF _Toc53664371 \h </w:instrText>
            </w:r>
            <w:r w:rsidR="00A01F22">
              <w:rPr>
                <w:noProof/>
                <w:webHidden/>
              </w:rPr>
            </w:r>
            <w:r w:rsidR="00A01F22">
              <w:rPr>
                <w:noProof/>
                <w:webHidden/>
              </w:rPr>
              <w:fldChar w:fldCharType="separate"/>
            </w:r>
            <w:r w:rsidR="00404034">
              <w:rPr>
                <w:noProof/>
                <w:webHidden/>
              </w:rPr>
              <w:t>10</w:t>
            </w:r>
            <w:r w:rsidR="00A01F22">
              <w:rPr>
                <w:noProof/>
                <w:webHidden/>
              </w:rPr>
              <w:fldChar w:fldCharType="end"/>
            </w:r>
          </w:hyperlink>
        </w:p>
        <w:p w14:paraId="654002DF" w14:textId="5A2E2FDF" w:rsidR="00A01F22" w:rsidRDefault="003E0D00">
          <w:pPr>
            <w:pStyle w:val="TOC2"/>
            <w:tabs>
              <w:tab w:val="right" w:leader="dot" w:pos="9350"/>
            </w:tabs>
            <w:rPr>
              <w:rFonts w:eastAsiaTheme="minorEastAsia"/>
              <w:noProof/>
              <w:sz w:val="22"/>
              <w:lang w:eastAsia="zh-CN"/>
            </w:rPr>
          </w:pPr>
          <w:hyperlink w:anchor="_Toc53664372" w:history="1">
            <w:r w:rsidR="00A01F22" w:rsidRPr="00164EA2">
              <w:rPr>
                <w:rStyle w:val="Hyperlink"/>
                <w:noProof/>
              </w:rPr>
              <w:t>Non-Functional Requirements</w:t>
            </w:r>
            <w:r w:rsidR="00A01F22">
              <w:rPr>
                <w:noProof/>
                <w:webHidden/>
              </w:rPr>
              <w:tab/>
            </w:r>
            <w:r w:rsidR="00A01F22">
              <w:rPr>
                <w:noProof/>
                <w:webHidden/>
              </w:rPr>
              <w:fldChar w:fldCharType="begin"/>
            </w:r>
            <w:r w:rsidR="00A01F22">
              <w:rPr>
                <w:noProof/>
                <w:webHidden/>
              </w:rPr>
              <w:instrText xml:space="preserve"> PAGEREF _Toc53664372 \h </w:instrText>
            </w:r>
            <w:r w:rsidR="00A01F22">
              <w:rPr>
                <w:noProof/>
                <w:webHidden/>
              </w:rPr>
            </w:r>
            <w:r w:rsidR="00A01F22">
              <w:rPr>
                <w:noProof/>
                <w:webHidden/>
              </w:rPr>
              <w:fldChar w:fldCharType="separate"/>
            </w:r>
            <w:r w:rsidR="00404034">
              <w:rPr>
                <w:noProof/>
                <w:webHidden/>
              </w:rPr>
              <w:t>10</w:t>
            </w:r>
            <w:r w:rsidR="00A01F22">
              <w:rPr>
                <w:noProof/>
                <w:webHidden/>
              </w:rPr>
              <w:fldChar w:fldCharType="end"/>
            </w:r>
          </w:hyperlink>
        </w:p>
        <w:p w14:paraId="63BB1D1F" w14:textId="55C4416C" w:rsidR="00A01F22" w:rsidRDefault="003E0D00">
          <w:pPr>
            <w:pStyle w:val="TOC2"/>
            <w:tabs>
              <w:tab w:val="right" w:leader="dot" w:pos="9350"/>
            </w:tabs>
            <w:rPr>
              <w:rFonts w:eastAsiaTheme="minorEastAsia"/>
              <w:noProof/>
              <w:sz w:val="22"/>
              <w:lang w:eastAsia="zh-CN"/>
            </w:rPr>
          </w:pPr>
          <w:hyperlink w:anchor="_Toc53664373" w:history="1">
            <w:r w:rsidR="00A01F22" w:rsidRPr="00164EA2">
              <w:rPr>
                <w:rStyle w:val="Hyperlink"/>
                <w:noProof/>
              </w:rPr>
              <w:t>Out of Scope</w:t>
            </w:r>
            <w:r w:rsidR="00A01F22">
              <w:rPr>
                <w:noProof/>
                <w:webHidden/>
              </w:rPr>
              <w:tab/>
            </w:r>
            <w:r w:rsidR="00A01F22">
              <w:rPr>
                <w:noProof/>
                <w:webHidden/>
              </w:rPr>
              <w:fldChar w:fldCharType="begin"/>
            </w:r>
            <w:r w:rsidR="00A01F22">
              <w:rPr>
                <w:noProof/>
                <w:webHidden/>
              </w:rPr>
              <w:instrText xml:space="preserve"> PAGEREF _Toc53664373 \h </w:instrText>
            </w:r>
            <w:r w:rsidR="00A01F22">
              <w:rPr>
                <w:noProof/>
                <w:webHidden/>
              </w:rPr>
            </w:r>
            <w:r w:rsidR="00A01F22">
              <w:rPr>
                <w:noProof/>
                <w:webHidden/>
              </w:rPr>
              <w:fldChar w:fldCharType="separate"/>
            </w:r>
            <w:r w:rsidR="00404034">
              <w:rPr>
                <w:noProof/>
                <w:webHidden/>
              </w:rPr>
              <w:t>10</w:t>
            </w:r>
            <w:r w:rsidR="00A01F22">
              <w:rPr>
                <w:noProof/>
                <w:webHidden/>
              </w:rPr>
              <w:fldChar w:fldCharType="end"/>
            </w:r>
          </w:hyperlink>
        </w:p>
        <w:p w14:paraId="1C590E9F" w14:textId="7CAA2838" w:rsidR="00A01F22" w:rsidRDefault="003E0D00">
          <w:pPr>
            <w:pStyle w:val="TOC1"/>
            <w:rPr>
              <w:rFonts w:eastAsiaTheme="minorEastAsia"/>
              <w:noProof/>
              <w:sz w:val="22"/>
              <w:lang w:eastAsia="zh-CN"/>
            </w:rPr>
          </w:pPr>
          <w:hyperlink w:anchor="_Toc53664374" w:history="1">
            <w:r w:rsidR="00A01F22" w:rsidRPr="00164EA2">
              <w:rPr>
                <w:rStyle w:val="Hyperlink"/>
                <w:noProof/>
              </w:rPr>
              <w:t>5.</w:t>
            </w:r>
            <w:r w:rsidR="00A01F22">
              <w:rPr>
                <w:rFonts w:eastAsiaTheme="minorEastAsia"/>
                <w:noProof/>
                <w:sz w:val="22"/>
                <w:lang w:eastAsia="zh-CN"/>
              </w:rPr>
              <w:tab/>
            </w:r>
            <w:r w:rsidR="00A01F22" w:rsidRPr="00164EA2">
              <w:rPr>
                <w:rStyle w:val="Hyperlink"/>
                <w:noProof/>
              </w:rPr>
              <w:t>Test Plan</w:t>
            </w:r>
            <w:r w:rsidR="00A01F22">
              <w:rPr>
                <w:noProof/>
                <w:webHidden/>
              </w:rPr>
              <w:tab/>
            </w:r>
            <w:r w:rsidR="00A01F22">
              <w:rPr>
                <w:noProof/>
                <w:webHidden/>
              </w:rPr>
              <w:fldChar w:fldCharType="begin"/>
            </w:r>
            <w:r w:rsidR="00A01F22">
              <w:rPr>
                <w:noProof/>
                <w:webHidden/>
              </w:rPr>
              <w:instrText xml:space="preserve"> PAGEREF _Toc53664374 \h </w:instrText>
            </w:r>
            <w:r w:rsidR="00A01F22">
              <w:rPr>
                <w:noProof/>
                <w:webHidden/>
              </w:rPr>
            </w:r>
            <w:r w:rsidR="00A01F22">
              <w:rPr>
                <w:noProof/>
                <w:webHidden/>
              </w:rPr>
              <w:fldChar w:fldCharType="separate"/>
            </w:r>
            <w:r w:rsidR="00404034">
              <w:rPr>
                <w:noProof/>
                <w:webHidden/>
              </w:rPr>
              <w:t>11</w:t>
            </w:r>
            <w:r w:rsidR="00A01F22">
              <w:rPr>
                <w:noProof/>
                <w:webHidden/>
              </w:rPr>
              <w:fldChar w:fldCharType="end"/>
            </w:r>
          </w:hyperlink>
        </w:p>
        <w:p w14:paraId="1F92B3DE" w14:textId="77CC696F" w:rsidR="00A01F22" w:rsidRDefault="003E0D00">
          <w:pPr>
            <w:pStyle w:val="TOC1"/>
            <w:rPr>
              <w:rFonts w:eastAsiaTheme="minorEastAsia"/>
              <w:noProof/>
              <w:sz w:val="22"/>
              <w:lang w:eastAsia="zh-CN"/>
            </w:rPr>
          </w:pPr>
          <w:hyperlink w:anchor="_Toc53664375" w:history="1">
            <w:r w:rsidR="00A01F22" w:rsidRPr="00164EA2">
              <w:rPr>
                <w:rStyle w:val="Hyperlink"/>
                <w:noProof/>
              </w:rPr>
              <w:t>6.</w:t>
            </w:r>
            <w:r w:rsidR="00A01F22">
              <w:rPr>
                <w:rFonts w:eastAsiaTheme="minorEastAsia"/>
                <w:noProof/>
                <w:sz w:val="22"/>
                <w:lang w:eastAsia="zh-CN"/>
              </w:rPr>
              <w:tab/>
            </w:r>
            <w:r w:rsidR="00A01F22" w:rsidRPr="00164EA2">
              <w:rPr>
                <w:rStyle w:val="Hyperlink"/>
                <w:noProof/>
              </w:rPr>
              <w:t>Methodology</w:t>
            </w:r>
            <w:r w:rsidR="00A01F22">
              <w:rPr>
                <w:noProof/>
                <w:webHidden/>
              </w:rPr>
              <w:tab/>
            </w:r>
            <w:r w:rsidR="00A01F22">
              <w:rPr>
                <w:noProof/>
                <w:webHidden/>
              </w:rPr>
              <w:fldChar w:fldCharType="begin"/>
            </w:r>
            <w:r w:rsidR="00A01F22">
              <w:rPr>
                <w:noProof/>
                <w:webHidden/>
              </w:rPr>
              <w:instrText xml:space="preserve"> PAGEREF _Toc53664375 \h </w:instrText>
            </w:r>
            <w:r w:rsidR="00A01F22">
              <w:rPr>
                <w:noProof/>
                <w:webHidden/>
              </w:rPr>
            </w:r>
            <w:r w:rsidR="00A01F22">
              <w:rPr>
                <w:noProof/>
                <w:webHidden/>
              </w:rPr>
              <w:fldChar w:fldCharType="separate"/>
            </w:r>
            <w:r w:rsidR="00404034">
              <w:rPr>
                <w:noProof/>
                <w:webHidden/>
              </w:rPr>
              <w:t>15</w:t>
            </w:r>
            <w:r w:rsidR="00A01F22">
              <w:rPr>
                <w:noProof/>
                <w:webHidden/>
              </w:rPr>
              <w:fldChar w:fldCharType="end"/>
            </w:r>
          </w:hyperlink>
        </w:p>
        <w:p w14:paraId="5A0B17C6" w14:textId="29760911" w:rsidR="00A01F22" w:rsidRDefault="003E0D00">
          <w:pPr>
            <w:pStyle w:val="TOC1"/>
            <w:rPr>
              <w:rFonts w:eastAsiaTheme="minorEastAsia"/>
              <w:noProof/>
              <w:sz w:val="22"/>
              <w:lang w:eastAsia="zh-CN"/>
            </w:rPr>
          </w:pPr>
          <w:hyperlink w:anchor="_Toc53664376" w:history="1">
            <w:r w:rsidR="00A01F22" w:rsidRPr="00164EA2">
              <w:rPr>
                <w:rStyle w:val="Hyperlink"/>
                <w:noProof/>
              </w:rPr>
              <w:t>7.</w:t>
            </w:r>
            <w:r w:rsidR="00A01F22">
              <w:rPr>
                <w:rFonts w:eastAsiaTheme="minorEastAsia"/>
                <w:noProof/>
                <w:sz w:val="22"/>
                <w:lang w:eastAsia="zh-CN"/>
              </w:rPr>
              <w:tab/>
            </w:r>
            <w:r w:rsidR="00A01F22" w:rsidRPr="00164EA2">
              <w:rPr>
                <w:rStyle w:val="Hyperlink"/>
                <w:noProof/>
              </w:rPr>
              <w:t>System/Software Architecture Diagram</w:t>
            </w:r>
            <w:r w:rsidR="00A01F22">
              <w:rPr>
                <w:noProof/>
                <w:webHidden/>
              </w:rPr>
              <w:tab/>
            </w:r>
            <w:r w:rsidR="00A01F22">
              <w:rPr>
                <w:noProof/>
                <w:webHidden/>
              </w:rPr>
              <w:fldChar w:fldCharType="begin"/>
            </w:r>
            <w:r w:rsidR="00A01F22">
              <w:rPr>
                <w:noProof/>
                <w:webHidden/>
              </w:rPr>
              <w:instrText xml:space="preserve"> PAGEREF _Toc53664376 \h </w:instrText>
            </w:r>
            <w:r w:rsidR="00A01F22">
              <w:rPr>
                <w:noProof/>
                <w:webHidden/>
              </w:rPr>
            </w:r>
            <w:r w:rsidR="00A01F22">
              <w:rPr>
                <w:noProof/>
                <w:webHidden/>
              </w:rPr>
              <w:fldChar w:fldCharType="separate"/>
            </w:r>
            <w:r w:rsidR="00404034">
              <w:rPr>
                <w:noProof/>
                <w:webHidden/>
              </w:rPr>
              <w:t>26</w:t>
            </w:r>
            <w:r w:rsidR="00A01F22">
              <w:rPr>
                <w:noProof/>
                <w:webHidden/>
              </w:rPr>
              <w:fldChar w:fldCharType="end"/>
            </w:r>
          </w:hyperlink>
        </w:p>
        <w:p w14:paraId="769BF5BF" w14:textId="200AA1EC" w:rsidR="00A01F22" w:rsidRDefault="003E0D00">
          <w:pPr>
            <w:pStyle w:val="TOC1"/>
            <w:rPr>
              <w:rFonts w:eastAsiaTheme="minorEastAsia"/>
              <w:noProof/>
              <w:sz w:val="22"/>
              <w:lang w:eastAsia="zh-CN"/>
            </w:rPr>
          </w:pPr>
          <w:hyperlink w:anchor="_Toc53664377" w:history="1">
            <w:r w:rsidR="00A01F22" w:rsidRPr="00164EA2">
              <w:rPr>
                <w:rStyle w:val="Hyperlink"/>
                <w:noProof/>
              </w:rPr>
              <w:t>8.</w:t>
            </w:r>
            <w:r w:rsidR="00A01F22">
              <w:rPr>
                <w:rFonts w:eastAsiaTheme="minorEastAsia"/>
                <w:noProof/>
                <w:sz w:val="22"/>
                <w:lang w:eastAsia="zh-CN"/>
              </w:rPr>
              <w:tab/>
            </w:r>
            <w:r w:rsidR="00A01F22" w:rsidRPr="00164EA2">
              <w:rPr>
                <w:rStyle w:val="Hyperlink"/>
                <w:noProof/>
              </w:rPr>
              <w:t>Innovation</w:t>
            </w:r>
            <w:r w:rsidR="00A01F22">
              <w:rPr>
                <w:noProof/>
                <w:webHidden/>
              </w:rPr>
              <w:tab/>
            </w:r>
            <w:r w:rsidR="00A01F22">
              <w:rPr>
                <w:noProof/>
                <w:webHidden/>
              </w:rPr>
              <w:fldChar w:fldCharType="begin"/>
            </w:r>
            <w:r w:rsidR="00A01F22">
              <w:rPr>
                <w:noProof/>
                <w:webHidden/>
              </w:rPr>
              <w:instrText xml:space="preserve"> PAGEREF _Toc53664377 \h </w:instrText>
            </w:r>
            <w:r w:rsidR="00A01F22">
              <w:rPr>
                <w:noProof/>
                <w:webHidden/>
              </w:rPr>
            </w:r>
            <w:r w:rsidR="00A01F22">
              <w:rPr>
                <w:noProof/>
                <w:webHidden/>
              </w:rPr>
              <w:fldChar w:fldCharType="separate"/>
            </w:r>
            <w:r w:rsidR="00404034">
              <w:rPr>
                <w:noProof/>
                <w:webHidden/>
              </w:rPr>
              <w:t>29</w:t>
            </w:r>
            <w:r w:rsidR="00A01F22">
              <w:rPr>
                <w:noProof/>
                <w:webHidden/>
              </w:rPr>
              <w:fldChar w:fldCharType="end"/>
            </w:r>
          </w:hyperlink>
        </w:p>
        <w:p w14:paraId="582F9307" w14:textId="429C0D5F" w:rsidR="00A01F22" w:rsidRDefault="003E0D00">
          <w:pPr>
            <w:pStyle w:val="TOC1"/>
            <w:rPr>
              <w:rFonts w:eastAsiaTheme="minorEastAsia"/>
              <w:noProof/>
              <w:sz w:val="22"/>
              <w:lang w:eastAsia="zh-CN"/>
            </w:rPr>
          </w:pPr>
          <w:hyperlink w:anchor="_Toc53664378" w:history="1">
            <w:r w:rsidR="00A01F22" w:rsidRPr="00164EA2">
              <w:rPr>
                <w:rStyle w:val="Hyperlink"/>
                <w:noProof/>
              </w:rPr>
              <w:t>9.</w:t>
            </w:r>
            <w:r w:rsidR="00A01F22">
              <w:rPr>
                <w:rFonts w:eastAsiaTheme="minorEastAsia"/>
                <w:noProof/>
                <w:sz w:val="22"/>
                <w:lang w:eastAsia="zh-CN"/>
              </w:rPr>
              <w:tab/>
            </w:r>
            <w:r w:rsidR="00A01F22" w:rsidRPr="00164EA2">
              <w:rPr>
                <w:rStyle w:val="Hyperlink"/>
                <w:noProof/>
              </w:rPr>
              <w:t>Complexity</w:t>
            </w:r>
            <w:r w:rsidR="00A01F22">
              <w:rPr>
                <w:noProof/>
                <w:webHidden/>
              </w:rPr>
              <w:tab/>
            </w:r>
            <w:r w:rsidR="00A01F22">
              <w:rPr>
                <w:noProof/>
                <w:webHidden/>
              </w:rPr>
              <w:fldChar w:fldCharType="begin"/>
            </w:r>
            <w:r w:rsidR="00A01F22">
              <w:rPr>
                <w:noProof/>
                <w:webHidden/>
              </w:rPr>
              <w:instrText xml:space="preserve"> PAGEREF _Toc53664378 \h </w:instrText>
            </w:r>
            <w:r w:rsidR="00A01F22">
              <w:rPr>
                <w:noProof/>
                <w:webHidden/>
              </w:rPr>
            </w:r>
            <w:r w:rsidR="00A01F22">
              <w:rPr>
                <w:noProof/>
                <w:webHidden/>
              </w:rPr>
              <w:fldChar w:fldCharType="separate"/>
            </w:r>
            <w:r w:rsidR="00404034">
              <w:rPr>
                <w:noProof/>
                <w:webHidden/>
              </w:rPr>
              <w:t>30</w:t>
            </w:r>
            <w:r w:rsidR="00A01F22">
              <w:rPr>
                <w:noProof/>
                <w:webHidden/>
              </w:rPr>
              <w:fldChar w:fldCharType="end"/>
            </w:r>
          </w:hyperlink>
        </w:p>
        <w:p w14:paraId="34284A16" w14:textId="2B9720ED" w:rsidR="00A01F22" w:rsidRDefault="003E0D00">
          <w:pPr>
            <w:pStyle w:val="TOC1"/>
            <w:rPr>
              <w:rFonts w:eastAsiaTheme="minorEastAsia"/>
              <w:noProof/>
              <w:sz w:val="22"/>
              <w:lang w:eastAsia="zh-CN"/>
            </w:rPr>
          </w:pPr>
          <w:hyperlink w:anchor="_Toc53664379" w:history="1">
            <w:r w:rsidR="00A01F22" w:rsidRPr="00164EA2">
              <w:rPr>
                <w:rStyle w:val="Hyperlink"/>
                <w:noProof/>
              </w:rPr>
              <w:t>10.</w:t>
            </w:r>
            <w:r w:rsidR="00A01F22">
              <w:rPr>
                <w:rFonts w:eastAsiaTheme="minorEastAsia"/>
                <w:noProof/>
                <w:sz w:val="22"/>
                <w:lang w:eastAsia="zh-CN"/>
              </w:rPr>
              <w:tab/>
            </w:r>
            <w:r w:rsidR="00A01F22" w:rsidRPr="00164EA2">
              <w:rPr>
                <w:rStyle w:val="Hyperlink"/>
                <w:noProof/>
              </w:rPr>
              <w:t>Technical Challenges</w:t>
            </w:r>
            <w:r w:rsidR="00A01F22">
              <w:rPr>
                <w:noProof/>
                <w:webHidden/>
              </w:rPr>
              <w:tab/>
            </w:r>
            <w:r w:rsidR="00A01F22">
              <w:rPr>
                <w:noProof/>
                <w:webHidden/>
              </w:rPr>
              <w:fldChar w:fldCharType="begin"/>
            </w:r>
            <w:r w:rsidR="00A01F22">
              <w:rPr>
                <w:noProof/>
                <w:webHidden/>
              </w:rPr>
              <w:instrText xml:space="preserve"> PAGEREF _Toc53664379 \h </w:instrText>
            </w:r>
            <w:r w:rsidR="00A01F22">
              <w:rPr>
                <w:noProof/>
                <w:webHidden/>
              </w:rPr>
            </w:r>
            <w:r w:rsidR="00A01F22">
              <w:rPr>
                <w:noProof/>
                <w:webHidden/>
              </w:rPr>
              <w:fldChar w:fldCharType="separate"/>
            </w:r>
            <w:r w:rsidR="00404034">
              <w:rPr>
                <w:noProof/>
                <w:webHidden/>
              </w:rPr>
              <w:t>32</w:t>
            </w:r>
            <w:r w:rsidR="00A01F22">
              <w:rPr>
                <w:noProof/>
                <w:webHidden/>
              </w:rPr>
              <w:fldChar w:fldCharType="end"/>
            </w:r>
          </w:hyperlink>
        </w:p>
        <w:p w14:paraId="08AEFFF8" w14:textId="76F3DE8E" w:rsidR="00A01F22" w:rsidRDefault="003E0D00">
          <w:pPr>
            <w:pStyle w:val="TOC1"/>
            <w:rPr>
              <w:rFonts w:eastAsiaTheme="minorEastAsia"/>
              <w:noProof/>
              <w:sz w:val="22"/>
              <w:lang w:eastAsia="zh-CN"/>
            </w:rPr>
          </w:pPr>
          <w:hyperlink w:anchor="_Toc53664380" w:history="1">
            <w:r w:rsidR="00A01F22" w:rsidRPr="00164EA2">
              <w:rPr>
                <w:rStyle w:val="Hyperlink"/>
                <w:noProof/>
              </w:rPr>
              <w:t>11.</w:t>
            </w:r>
            <w:r w:rsidR="00A01F22">
              <w:rPr>
                <w:rFonts w:eastAsiaTheme="minorEastAsia"/>
                <w:noProof/>
                <w:sz w:val="22"/>
                <w:lang w:eastAsia="zh-CN"/>
              </w:rPr>
              <w:tab/>
            </w:r>
            <w:r w:rsidR="00A01F22" w:rsidRPr="00164EA2">
              <w:rPr>
                <w:rStyle w:val="Hyperlink"/>
                <w:noProof/>
              </w:rPr>
              <w:t>Development Schedule and Milestones</w:t>
            </w:r>
            <w:r w:rsidR="00A01F22">
              <w:rPr>
                <w:noProof/>
                <w:webHidden/>
              </w:rPr>
              <w:tab/>
            </w:r>
            <w:r w:rsidR="00A01F22">
              <w:rPr>
                <w:noProof/>
                <w:webHidden/>
              </w:rPr>
              <w:fldChar w:fldCharType="begin"/>
            </w:r>
            <w:r w:rsidR="00A01F22">
              <w:rPr>
                <w:noProof/>
                <w:webHidden/>
              </w:rPr>
              <w:instrText xml:space="preserve"> PAGEREF _Toc53664380 \h </w:instrText>
            </w:r>
            <w:r w:rsidR="00A01F22">
              <w:rPr>
                <w:noProof/>
                <w:webHidden/>
              </w:rPr>
              <w:fldChar w:fldCharType="separate"/>
            </w:r>
            <w:r w:rsidR="00404034">
              <w:rPr>
                <w:b/>
                <w:bCs/>
                <w:noProof/>
                <w:webHidden/>
              </w:rPr>
              <w:t>Error! Bookmark not defined.</w:t>
            </w:r>
            <w:r w:rsidR="00A01F22">
              <w:rPr>
                <w:noProof/>
                <w:webHidden/>
              </w:rPr>
              <w:fldChar w:fldCharType="end"/>
            </w:r>
          </w:hyperlink>
        </w:p>
        <w:p w14:paraId="3C9E75A1" w14:textId="2006AA71" w:rsidR="00A01F22" w:rsidRDefault="003E0D00">
          <w:pPr>
            <w:pStyle w:val="TOC1"/>
            <w:rPr>
              <w:rFonts w:eastAsiaTheme="minorEastAsia"/>
              <w:noProof/>
              <w:sz w:val="22"/>
              <w:lang w:eastAsia="zh-CN"/>
            </w:rPr>
          </w:pPr>
          <w:hyperlink w:anchor="_Toc53664381" w:history="1">
            <w:r w:rsidR="00A01F22" w:rsidRPr="00164EA2">
              <w:rPr>
                <w:rStyle w:val="Hyperlink"/>
                <w:noProof/>
              </w:rPr>
              <w:t>12.</w:t>
            </w:r>
            <w:r w:rsidR="00A01F22">
              <w:rPr>
                <w:rFonts w:eastAsiaTheme="minorEastAsia"/>
                <w:noProof/>
                <w:sz w:val="22"/>
                <w:lang w:eastAsia="zh-CN"/>
              </w:rPr>
              <w:tab/>
            </w:r>
            <w:r w:rsidR="00A01F22" w:rsidRPr="00164EA2">
              <w:rPr>
                <w:rStyle w:val="Hyperlink"/>
                <w:noProof/>
              </w:rPr>
              <w:t>Deliverables</w:t>
            </w:r>
            <w:r w:rsidR="00A01F22">
              <w:rPr>
                <w:noProof/>
                <w:webHidden/>
              </w:rPr>
              <w:tab/>
            </w:r>
            <w:r w:rsidR="00A01F22">
              <w:rPr>
                <w:noProof/>
                <w:webHidden/>
              </w:rPr>
              <w:fldChar w:fldCharType="begin"/>
            </w:r>
            <w:r w:rsidR="00A01F22">
              <w:rPr>
                <w:noProof/>
                <w:webHidden/>
              </w:rPr>
              <w:instrText xml:space="preserve"> PAGEREF _Toc53664381 \h </w:instrText>
            </w:r>
            <w:r w:rsidR="00A01F22">
              <w:rPr>
                <w:noProof/>
                <w:webHidden/>
              </w:rPr>
            </w:r>
            <w:r w:rsidR="00A01F22">
              <w:rPr>
                <w:noProof/>
                <w:webHidden/>
              </w:rPr>
              <w:fldChar w:fldCharType="separate"/>
            </w:r>
            <w:r w:rsidR="00404034">
              <w:rPr>
                <w:noProof/>
                <w:webHidden/>
              </w:rPr>
              <w:t>33</w:t>
            </w:r>
            <w:r w:rsidR="00A01F22">
              <w:rPr>
                <w:noProof/>
                <w:webHidden/>
              </w:rPr>
              <w:fldChar w:fldCharType="end"/>
            </w:r>
          </w:hyperlink>
        </w:p>
        <w:p w14:paraId="26138598" w14:textId="443AE35C" w:rsidR="00A01F22" w:rsidRDefault="003E0D00">
          <w:pPr>
            <w:pStyle w:val="TOC1"/>
            <w:rPr>
              <w:rFonts w:eastAsiaTheme="minorEastAsia"/>
              <w:noProof/>
              <w:sz w:val="22"/>
              <w:lang w:eastAsia="zh-CN"/>
            </w:rPr>
          </w:pPr>
          <w:hyperlink w:anchor="_Toc53664382" w:history="1">
            <w:r w:rsidR="00A01F22" w:rsidRPr="00164EA2">
              <w:rPr>
                <w:rStyle w:val="Hyperlink"/>
                <w:noProof/>
              </w:rPr>
              <w:t>13.</w:t>
            </w:r>
            <w:r w:rsidR="00A01F22">
              <w:rPr>
                <w:rFonts w:eastAsiaTheme="minorEastAsia"/>
                <w:noProof/>
                <w:sz w:val="22"/>
                <w:lang w:eastAsia="zh-CN"/>
              </w:rPr>
              <w:tab/>
            </w:r>
            <w:r w:rsidR="00A01F22" w:rsidRPr="00164EA2">
              <w:rPr>
                <w:rStyle w:val="Hyperlink"/>
                <w:noProof/>
              </w:rPr>
              <w:t>Conclusion and Expertise Development</w:t>
            </w:r>
            <w:r w:rsidR="00A01F22">
              <w:rPr>
                <w:noProof/>
                <w:webHidden/>
              </w:rPr>
              <w:tab/>
            </w:r>
            <w:r w:rsidR="00A01F22">
              <w:rPr>
                <w:noProof/>
                <w:webHidden/>
              </w:rPr>
              <w:fldChar w:fldCharType="begin"/>
            </w:r>
            <w:r w:rsidR="00A01F22">
              <w:rPr>
                <w:noProof/>
                <w:webHidden/>
              </w:rPr>
              <w:instrText xml:space="preserve"> PAGEREF _Toc53664382 \h </w:instrText>
            </w:r>
            <w:r w:rsidR="00A01F22">
              <w:rPr>
                <w:noProof/>
                <w:webHidden/>
              </w:rPr>
            </w:r>
            <w:r w:rsidR="00A01F22">
              <w:rPr>
                <w:noProof/>
                <w:webHidden/>
              </w:rPr>
              <w:fldChar w:fldCharType="separate"/>
            </w:r>
            <w:r w:rsidR="00404034">
              <w:rPr>
                <w:noProof/>
                <w:webHidden/>
              </w:rPr>
              <w:t>33</w:t>
            </w:r>
            <w:r w:rsidR="00A01F22">
              <w:rPr>
                <w:noProof/>
                <w:webHidden/>
              </w:rPr>
              <w:fldChar w:fldCharType="end"/>
            </w:r>
          </w:hyperlink>
        </w:p>
        <w:p w14:paraId="55F8E578" w14:textId="4E81C844" w:rsidR="00A01F22" w:rsidRDefault="003E0D00">
          <w:pPr>
            <w:pStyle w:val="TOC1"/>
            <w:rPr>
              <w:rFonts w:eastAsiaTheme="minorEastAsia"/>
              <w:noProof/>
              <w:sz w:val="22"/>
              <w:lang w:eastAsia="zh-CN"/>
            </w:rPr>
          </w:pPr>
          <w:hyperlink w:anchor="_Toc53664383" w:history="1">
            <w:r w:rsidR="00A01F22" w:rsidRPr="00164EA2">
              <w:rPr>
                <w:rStyle w:val="Hyperlink"/>
                <w:noProof/>
              </w:rPr>
              <w:t>14.</w:t>
            </w:r>
            <w:r w:rsidR="00A01F22">
              <w:rPr>
                <w:rFonts w:eastAsiaTheme="minorEastAsia"/>
                <w:noProof/>
                <w:sz w:val="22"/>
                <w:lang w:eastAsia="zh-CN"/>
              </w:rPr>
              <w:tab/>
            </w:r>
            <w:r w:rsidR="00A01F22" w:rsidRPr="00164EA2">
              <w:rPr>
                <w:rStyle w:val="Hyperlink"/>
                <w:noProof/>
              </w:rPr>
              <w:t>References</w:t>
            </w:r>
            <w:r w:rsidR="00A01F22">
              <w:rPr>
                <w:noProof/>
                <w:webHidden/>
              </w:rPr>
              <w:tab/>
            </w:r>
            <w:r w:rsidR="00A01F22">
              <w:rPr>
                <w:noProof/>
                <w:webHidden/>
              </w:rPr>
              <w:fldChar w:fldCharType="begin"/>
            </w:r>
            <w:r w:rsidR="00A01F22">
              <w:rPr>
                <w:noProof/>
                <w:webHidden/>
              </w:rPr>
              <w:instrText xml:space="preserve"> PAGEREF _Toc53664383 \h </w:instrText>
            </w:r>
            <w:r w:rsidR="00A01F22">
              <w:rPr>
                <w:noProof/>
                <w:webHidden/>
              </w:rPr>
            </w:r>
            <w:r w:rsidR="00A01F22">
              <w:rPr>
                <w:noProof/>
                <w:webHidden/>
              </w:rPr>
              <w:fldChar w:fldCharType="separate"/>
            </w:r>
            <w:r w:rsidR="00404034">
              <w:rPr>
                <w:noProof/>
                <w:webHidden/>
              </w:rPr>
              <w:t>34</w:t>
            </w:r>
            <w:r w:rsidR="00A01F22">
              <w:rPr>
                <w:noProof/>
                <w:webHidden/>
              </w:rPr>
              <w:fldChar w:fldCharType="end"/>
            </w:r>
          </w:hyperlink>
        </w:p>
        <w:p w14:paraId="488810D9" w14:textId="095C7DC0" w:rsidR="00A01F22" w:rsidRDefault="003E0D00">
          <w:pPr>
            <w:pStyle w:val="TOC1"/>
            <w:rPr>
              <w:rFonts w:eastAsiaTheme="minorEastAsia"/>
              <w:noProof/>
              <w:sz w:val="22"/>
              <w:lang w:eastAsia="zh-CN"/>
            </w:rPr>
          </w:pPr>
          <w:hyperlink w:anchor="_Toc53664384" w:history="1">
            <w:r w:rsidR="00A01F22" w:rsidRPr="00164EA2">
              <w:rPr>
                <w:rStyle w:val="Hyperlink"/>
                <w:noProof/>
              </w:rPr>
              <w:t>15.</w:t>
            </w:r>
            <w:r w:rsidR="00A01F22">
              <w:rPr>
                <w:rFonts w:eastAsiaTheme="minorEastAsia"/>
                <w:noProof/>
                <w:sz w:val="22"/>
                <w:lang w:eastAsia="zh-CN"/>
              </w:rPr>
              <w:tab/>
            </w:r>
            <w:r w:rsidR="00A01F22" w:rsidRPr="00164EA2">
              <w:rPr>
                <w:rStyle w:val="Hyperlink"/>
                <w:noProof/>
              </w:rPr>
              <w:t>Change Log</w:t>
            </w:r>
            <w:r w:rsidR="00A01F22">
              <w:rPr>
                <w:noProof/>
                <w:webHidden/>
              </w:rPr>
              <w:tab/>
            </w:r>
            <w:r w:rsidR="00A01F22">
              <w:rPr>
                <w:noProof/>
                <w:webHidden/>
              </w:rPr>
              <w:fldChar w:fldCharType="begin"/>
            </w:r>
            <w:r w:rsidR="00A01F22">
              <w:rPr>
                <w:noProof/>
                <w:webHidden/>
              </w:rPr>
              <w:instrText xml:space="preserve"> PAGEREF _Toc53664384 \h </w:instrText>
            </w:r>
            <w:r w:rsidR="00A01F22">
              <w:rPr>
                <w:noProof/>
                <w:webHidden/>
              </w:rPr>
            </w:r>
            <w:r w:rsidR="00A01F22">
              <w:rPr>
                <w:noProof/>
                <w:webHidden/>
              </w:rPr>
              <w:fldChar w:fldCharType="separate"/>
            </w:r>
            <w:r w:rsidR="00404034">
              <w:rPr>
                <w:noProof/>
                <w:webHidden/>
              </w:rPr>
              <w:t>34</w:t>
            </w:r>
            <w:r w:rsidR="00A01F22">
              <w:rPr>
                <w:noProof/>
                <w:webHidden/>
              </w:rPr>
              <w:fldChar w:fldCharType="end"/>
            </w:r>
          </w:hyperlink>
        </w:p>
        <w:p w14:paraId="45A96A5E" w14:textId="26FB3006" w:rsidR="00631295" w:rsidRDefault="00631295">
          <w:r>
            <w:rPr>
              <w:b/>
              <w:bCs/>
              <w:noProof/>
            </w:rPr>
            <w:fldChar w:fldCharType="end"/>
          </w:r>
        </w:p>
      </w:sdtContent>
    </w:sdt>
    <w:p w14:paraId="0F626900" w14:textId="77777777" w:rsidR="005C0884" w:rsidRPr="005C0884" w:rsidRDefault="00FF52C3" w:rsidP="005C0884">
      <w:pPr>
        <w:pStyle w:val="Heading1"/>
        <w:numPr>
          <w:ilvl w:val="0"/>
          <w:numId w:val="1"/>
        </w:numPr>
      </w:pPr>
      <w:bookmarkStart w:id="0" w:name="_Toc53664363"/>
      <w:r>
        <w:lastRenderedPageBreak/>
        <w:t>Student Background</w:t>
      </w:r>
      <w:bookmarkEnd w:id="0"/>
    </w:p>
    <w:p w14:paraId="4D62D81A" w14:textId="1452751B" w:rsidR="00FF52C3" w:rsidRDefault="00FF52C3" w:rsidP="00FF52C3"/>
    <w:p w14:paraId="42E1E235" w14:textId="276F203D" w:rsidR="007C204C" w:rsidRDefault="007C204C" w:rsidP="007C204C">
      <w:pPr>
        <w:ind w:firstLine="720"/>
      </w:pPr>
      <w:r>
        <w:t xml:space="preserve">I </w:t>
      </w:r>
      <w:r w:rsidR="005C1FC4">
        <w:t xml:space="preserve">am </w:t>
      </w:r>
      <w:r>
        <w:t xml:space="preserve">a student enrolled in the BCIT CST </w:t>
      </w:r>
      <w:proofErr w:type="spellStart"/>
      <w:r>
        <w:t>Btech</w:t>
      </w:r>
      <w:proofErr w:type="spellEnd"/>
      <w:r>
        <w:t xml:space="preserve"> program major in the network security application development option. I graduated from the BCIT CST diploma program</w:t>
      </w:r>
      <w:r w:rsidR="00125D2E">
        <w:t xml:space="preserve"> </w:t>
      </w:r>
      <w:r>
        <w:t xml:space="preserve">Database option. </w:t>
      </w:r>
    </w:p>
    <w:p w14:paraId="6EAFD847" w14:textId="45F61864" w:rsidR="007C204C" w:rsidRDefault="007C204C" w:rsidP="007C204C">
      <w:r>
        <w:tab/>
        <w:t>During the BCIT CST diploma program, I ha</w:t>
      </w:r>
      <w:r w:rsidR="00782111">
        <w:t>d</w:t>
      </w:r>
      <w:r>
        <w:t xml:space="preserve"> one</w:t>
      </w:r>
      <w:r w:rsidR="0049480A">
        <w:t xml:space="preserve"> year of programming experience with JAVA and</w:t>
      </w:r>
      <w:r>
        <w:t xml:space="preserve"> some programming experience with C, C++, JavaScript, HTML5 and MySQL. </w:t>
      </w:r>
      <w:r w:rsidR="00770F4B">
        <w:t>I h</w:t>
      </w:r>
      <w:r>
        <w:t>ave accomplished a few website applications</w:t>
      </w:r>
      <w:r w:rsidR="0049480A">
        <w:t>,</w:t>
      </w:r>
      <w:r>
        <w:t xml:space="preserve"> </w:t>
      </w:r>
      <w:r w:rsidR="00245B02">
        <w:t>such</w:t>
      </w:r>
      <w:r>
        <w:t xml:space="preserve"> as a website to encourage users to save food</w:t>
      </w:r>
      <w:r w:rsidR="0049480A">
        <w:t xml:space="preserve"> and a website that</w:t>
      </w:r>
      <w:r>
        <w:t xml:space="preserve"> support</w:t>
      </w:r>
      <w:r w:rsidR="0049480A">
        <w:t>s</w:t>
      </w:r>
      <w:r>
        <w:t xml:space="preserve"> selling products online. I also ha</w:t>
      </w:r>
      <w:r w:rsidR="00123F36">
        <w:t>d</w:t>
      </w:r>
      <w:r>
        <w:t xml:space="preserve"> </w:t>
      </w:r>
      <w:r w:rsidR="0017688B">
        <w:t>a</w:t>
      </w:r>
      <w:r w:rsidR="00DD4E0D">
        <w:t>n</w:t>
      </w:r>
      <w:r>
        <w:t xml:space="preserve"> opportunity to create an Android mobile application that indicates crime in the current user area.</w:t>
      </w:r>
    </w:p>
    <w:p w14:paraId="6B091181" w14:textId="33F55BF6" w:rsidR="007C204C" w:rsidRPr="00F85944" w:rsidRDefault="007C204C" w:rsidP="007C204C">
      <w:r>
        <w:tab/>
        <w:t>During the ongoing network security application development option, I learned some basic ideas and functionalities behind TCP/IP</w:t>
      </w:r>
      <w:r w:rsidR="00770F4B">
        <w:t>. A</w:t>
      </w:r>
      <w:r>
        <w:t>lso</w:t>
      </w:r>
      <w:r w:rsidR="00506ACE">
        <w:t>,</w:t>
      </w:r>
      <w:r>
        <w:t xml:space="preserve"> I learned how to create simple TCP/IP communication applications, a </w:t>
      </w:r>
      <w:r w:rsidR="00245B02">
        <w:t>simple firewall</w:t>
      </w:r>
      <w:r>
        <w:t xml:space="preserve"> using Shell Script. Now I am learning ideas and methods to do ethical hacking and hiding data while transmitting data. </w:t>
      </w:r>
      <w:r w:rsidRPr="00F85944">
        <w:t>Project Description</w:t>
      </w:r>
    </w:p>
    <w:p w14:paraId="3A634528" w14:textId="77777777" w:rsidR="007C204C" w:rsidRDefault="007C204C" w:rsidP="00FF52C3"/>
    <w:p w14:paraId="640932A3" w14:textId="77777777" w:rsidR="00FF52C3" w:rsidRDefault="00FF52C3" w:rsidP="005C0884">
      <w:pPr>
        <w:pStyle w:val="Heading2"/>
        <w:numPr>
          <w:ilvl w:val="1"/>
          <w:numId w:val="1"/>
        </w:numPr>
      </w:pPr>
      <w:bookmarkStart w:id="1" w:name="_Toc53664364"/>
      <w:r>
        <w:t>Education</w:t>
      </w:r>
      <w:bookmarkEnd w:id="1"/>
    </w:p>
    <w:sdt>
      <w:sdtPr>
        <w:id w:val="-1492401374"/>
        <w:placeholder>
          <w:docPart w:val="BE4D8EDA4E66480894A1FC017AC7B6A4"/>
        </w:placeholder>
      </w:sdtPr>
      <w:sdtEndPr/>
      <w:sdtContent>
        <w:p w14:paraId="4EDF945E" w14:textId="06159046" w:rsidR="00DE78FE" w:rsidRDefault="00DE78FE" w:rsidP="00DE78FE">
          <w:pPr>
            <w:tabs>
              <w:tab w:val="left" w:pos="2760"/>
            </w:tabs>
            <w:rPr>
              <w:rStyle w:val="Heading1Char"/>
              <w:rFonts w:cstheme="minorHAnsi"/>
              <w:i/>
              <w:sz w:val="36"/>
              <w:szCs w:val="36"/>
            </w:rPr>
          </w:pPr>
          <w:r w:rsidRPr="0046107E">
            <w:rPr>
              <w:rStyle w:val="Heading1Char"/>
              <w:rFonts w:cstheme="minorHAnsi"/>
              <w:i/>
              <w:sz w:val="36"/>
              <w:szCs w:val="36"/>
            </w:rPr>
            <w:t>British Columbia Institute of Technology</w:t>
          </w:r>
        </w:p>
        <w:p w14:paraId="724BAB5E" w14:textId="77777777" w:rsidR="00DE78FE" w:rsidRPr="0046107E" w:rsidRDefault="00DE78FE" w:rsidP="00D53550">
          <w:pPr>
            <w:rPr>
              <w:szCs w:val="24"/>
            </w:rPr>
          </w:pPr>
          <w:r w:rsidRPr="00D53550">
            <w:t>Program: Computer Systems Technology</w:t>
          </w:r>
          <w:r w:rsidRPr="0046107E">
            <w:rPr>
              <w:szCs w:val="24"/>
            </w:rPr>
            <w:tab/>
          </w:r>
          <w:r w:rsidRPr="0046107E">
            <w:rPr>
              <w:szCs w:val="24"/>
            </w:rPr>
            <w:tab/>
          </w:r>
          <w:r w:rsidRPr="0046107E">
            <w:rPr>
              <w:szCs w:val="24"/>
            </w:rPr>
            <w:tab/>
          </w:r>
          <w:r w:rsidRPr="0046107E">
            <w:rPr>
              <w:szCs w:val="24"/>
            </w:rPr>
            <w:tab/>
            <w:t>2016-2018</w:t>
          </w:r>
        </w:p>
        <w:p w14:paraId="5BFA3174" w14:textId="77777777" w:rsidR="00DE78FE" w:rsidRDefault="00DE78FE" w:rsidP="00C92EA2">
          <w:pPr>
            <w:pStyle w:val="ListParagraph"/>
            <w:numPr>
              <w:ilvl w:val="0"/>
              <w:numId w:val="2"/>
            </w:numPr>
            <w:tabs>
              <w:tab w:val="left" w:pos="2760"/>
            </w:tabs>
            <w:rPr>
              <w:rFonts w:cstheme="minorHAnsi"/>
              <w:szCs w:val="24"/>
            </w:rPr>
          </w:pPr>
          <w:r>
            <w:rPr>
              <w:rFonts w:cstheme="minorHAnsi"/>
              <w:szCs w:val="24"/>
            </w:rPr>
            <w:t>Graduate from CST Database option</w:t>
          </w:r>
        </w:p>
        <w:p w14:paraId="77D439A4" w14:textId="48995A29" w:rsidR="00DE78FE" w:rsidRDefault="00DE78FE" w:rsidP="00DE78FE">
          <w:pPr>
            <w:tabs>
              <w:tab w:val="left" w:pos="2760"/>
            </w:tabs>
            <w:rPr>
              <w:rFonts w:cstheme="minorHAnsi"/>
              <w:szCs w:val="24"/>
            </w:rPr>
          </w:pPr>
          <w:r w:rsidRPr="00D53550">
            <w:t>Program: Computer Network Security Application Development</w:t>
          </w:r>
          <w:r>
            <w:rPr>
              <w:rFonts w:cstheme="minorHAnsi"/>
              <w:szCs w:val="24"/>
            </w:rPr>
            <w:tab/>
            <w:t xml:space="preserve"> Ongoing</w:t>
          </w:r>
        </w:p>
        <w:p w14:paraId="5E031171" w14:textId="77777777" w:rsidR="00DE78FE" w:rsidRPr="00975E33" w:rsidRDefault="00DE78FE" w:rsidP="00DE78FE">
          <w:pPr>
            <w:pStyle w:val="NoSpacing"/>
            <w:rPr>
              <w:rFonts w:cstheme="minorHAnsi"/>
              <w:color w:val="5B9BD5" w:themeColor="accent1"/>
              <w:sz w:val="40"/>
              <w:szCs w:val="40"/>
              <w:u w:val="single"/>
            </w:rPr>
          </w:pPr>
          <w:r w:rsidRPr="00975E33">
            <w:rPr>
              <w:rFonts w:cstheme="minorHAnsi"/>
              <w:color w:val="5B9BD5" w:themeColor="accent1"/>
              <w:sz w:val="40"/>
              <w:szCs w:val="40"/>
              <w:u w:val="single"/>
            </w:rPr>
            <w:t>Skills</w:t>
          </w:r>
        </w:p>
        <w:p w14:paraId="36C11403" w14:textId="77777777" w:rsidR="00DE78FE" w:rsidRPr="0046107E" w:rsidRDefault="00DE78FE" w:rsidP="00C92EA2">
          <w:pPr>
            <w:pStyle w:val="NoSpacing"/>
            <w:numPr>
              <w:ilvl w:val="0"/>
              <w:numId w:val="3"/>
            </w:numPr>
            <w:rPr>
              <w:rFonts w:cstheme="minorHAnsi"/>
              <w:sz w:val="28"/>
              <w:szCs w:val="28"/>
            </w:rPr>
          </w:pPr>
          <w:r>
            <w:rPr>
              <w:rFonts w:cstheme="minorHAnsi"/>
              <w:sz w:val="28"/>
              <w:szCs w:val="28"/>
            </w:rPr>
            <w:t xml:space="preserve">Network Security </w:t>
          </w:r>
        </w:p>
        <w:p w14:paraId="28298983" w14:textId="77777777" w:rsidR="00DE78FE" w:rsidRPr="008B35ED" w:rsidRDefault="00DE78FE" w:rsidP="00DE78FE">
          <w:pPr>
            <w:ind w:left="720"/>
            <w:rPr>
              <w:szCs w:val="24"/>
            </w:rPr>
          </w:pPr>
          <w:r>
            <w:rPr>
              <w:szCs w:val="24"/>
            </w:rPr>
            <w:t>Understand basic ideas about network security, network applications using Python, Shell Script on the Linux platform. Understand basic socket, TCP/IP communication using Python to implement some IPv4 client/server applications.</w:t>
          </w:r>
        </w:p>
        <w:p w14:paraId="5C8D38EF" w14:textId="77777777" w:rsidR="00DE78FE" w:rsidRPr="0046107E" w:rsidRDefault="00DE78FE" w:rsidP="00C92EA2">
          <w:pPr>
            <w:pStyle w:val="NoSpacing"/>
            <w:numPr>
              <w:ilvl w:val="0"/>
              <w:numId w:val="3"/>
            </w:numPr>
            <w:rPr>
              <w:rFonts w:cstheme="minorHAnsi"/>
              <w:sz w:val="28"/>
              <w:szCs w:val="28"/>
            </w:rPr>
          </w:pPr>
          <w:r>
            <w:rPr>
              <w:rFonts w:cstheme="minorHAnsi"/>
              <w:sz w:val="28"/>
              <w:szCs w:val="28"/>
            </w:rPr>
            <w:lastRenderedPageBreak/>
            <w:t>Website</w:t>
          </w:r>
        </w:p>
        <w:p w14:paraId="30CE1A91" w14:textId="2726DA5F" w:rsidR="00DE78FE" w:rsidRPr="0046107E" w:rsidRDefault="00AA2F73" w:rsidP="00506ACE">
          <w:pPr>
            <w:ind w:left="360" w:firstLine="360"/>
            <w:rPr>
              <w:rFonts w:cstheme="majorBidi"/>
              <w:szCs w:val="24"/>
            </w:rPr>
          </w:pPr>
          <w:r>
            <w:rPr>
              <w:szCs w:val="24"/>
            </w:rPr>
            <w:t>Implement</w:t>
          </w:r>
          <w:r w:rsidR="00DE78FE" w:rsidRPr="0046107E">
            <w:rPr>
              <w:szCs w:val="24"/>
            </w:rPr>
            <w:t xml:space="preserve"> and design websites with HTML5 and JavaScript. </w:t>
          </w:r>
          <w:r w:rsidR="00F6353B">
            <w:rPr>
              <w:szCs w:val="24"/>
            </w:rPr>
            <w:t>I have c</w:t>
          </w:r>
          <w:r w:rsidR="00DE78FE" w:rsidRPr="0046107E">
            <w:rPr>
              <w:szCs w:val="24"/>
            </w:rPr>
            <w:t xml:space="preserve">ompleted </w:t>
          </w:r>
          <w:r w:rsidR="00C22119">
            <w:rPr>
              <w:szCs w:val="24"/>
            </w:rPr>
            <w:t>five</w:t>
          </w:r>
          <w:r w:rsidR="00DE78FE" w:rsidRPr="0046107E">
            <w:rPr>
              <w:szCs w:val="24"/>
            </w:rPr>
            <w:t xml:space="preserve"> team projects successfully. </w:t>
          </w:r>
          <w:r w:rsidR="00D93637">
            <w:rPr>
              <w:szCs w:val="24"/>
            </w:rPr>
            <w:t xml:space="preserve">Also, I have </w:t>
          </w:r>
          <w:r w:rsidR="00DE78FE" w:rsidRPr="0046107E">
            <w:rPr>
              <w:szCs w:val="24"/>
            </w:rPr>
            <w:t>programming</w:t>
          </w:r>
          <w:r w:rsidR="00D93637">
            <w:rPr>
              <w:szCs w:val="24"/>
            </w:rPr>
            <w:t xml:space="preserve"> experience</w:t>
          </w:r>
          <w:r w:rsidR="00DE78FE" w:rsidRPr="0046107E">
            <w:rPr>
              <w:szCs w:val="24"/>
            </w:rPr>
            <w:t xml:space="preserve"> using Bootstrap.</w:t>
          </w:r>
          <w:r w:rsidR="00DE78FE">
            <w:rPr>
              <w:szCs w:val="24"/>
            </w:rPr>
            <w:t xml:space="preserve"> </w:t>
          </w:r>
        </w:p>
        <w:p w14:paraId="6DDDFC2C" w14:textId="77777777" w:rsidR="00DE78FE" w:rsidRPr="00513A56" w:rsidRDefault="00DE78FE" w:rsidP="00C92EA2">
          <w:pPr>
            <w:pStyle w:val="ListParagraph"/>
            <w:numPr>
              <w:ilvl w:val="0"/>
              <w:numId w:val="3"/>
            </w:numPr>
            <w:rPr>
              <w:rFonts w:eastAsiaTheme="minorEastAsia" w:cstheme="minorHAnsi"/>
              <w:sz w:val="28"/>
              <w:szCs w:val="28"/>
            </w:rPr>
          </w:pPr>
          <w:r w:rsidRPr="00513A56">
            <w:rPr>
              <w:rFonts w:eastAsiaTheme="minorEastAsia" w:cstheme="minorHAnsi"/>
              <w:sz w:val="28"/>
              <w:szCs w:val="28"/>
            </w:rPr>
            <w:t>Database</w:t>
          </w:r>
        </w:p>
        <w:p w14:paraId="78201978" w14:textId="0BF92997" w:rsidR="00DE78FE" w:rsidRDefault="00E63F56" w:rsidP="00CD18C8">
          <w:pPr>
            <w:ind w:left="360" w:firstLine="360"/>
            <w:rPr>
              <w:szCs w:val="24"/>
            </w:rPr>
          </w:pPr>
          <w:r>
            <w:rPr>
              <w:szCs w:val="24"/>
            </w:rPr>
            <w:t xml:space="preserve">I have </w:t>
          </w:r>
          <w:r w:rsidR="0024085C">
            <w:rPr>
              <w:szCs w:val="24"/>
            </w:rPr>
            <w:t>h</w:t>
          </w:r>
          <w:r w:rsidR="00DE78FE" w:rsidRPr="0046107E">
            <w:rPr>
              <w:szCs w:val="24"/>
            </w:rPr>
            <w:t>alf</w:t>
          </w:r>
          <w:r w:rsidR="00FE3455">
            <w:rPr>
              <w:szCs w:val="24"/>
            </w:rPr>
            <w:t>-</w:t>
          </w:r>
          <w:r w:rsidR="00DE78FE" w:rsidRPr="0046107E">
            <w:rPr>
              <w:szCs w:val="24"/>
            </w:rPr>
            <w:t>year experience with Oracle</w:t>
          </w:r>
          <w:r w:rsidR="00DE78FE">
            <w:rPr>
              <w:szCs w:val="24"/>
            </w:rPr>
            <w:t>,</w:t>
          </w:r>
          <w:r w:rsidR="00DE78FE" w:rsidRPr="0046107E">
            <w:rPr>
              <w:szCs w:val="24"/>
            </w:rPr>
            <w:t xml:space="preserve"> T-SQL,</w:t>
          </w:r>
          <w:r w:rsidR="00DE78FE">
            <w:rPr>
              <w:szCs w:val="24"/>
            </w:rPr>
            <w:t xml:space="preserve"> MySQL,</w:t>
          </w:r>
          <w:r w:rsidR="00DE78FE" w:rsidRPr="0046107E">
            <w:rPr>
              <w:szCs w:val="24"/>
            </w:rPr>
            <w:t xml:space="preserve"> Visual studio, </w:t>
          </w:r>
          <w:r w:rsidR="00856BF9">
            <w:rPr>
              <w:szCs w:val="24"/>
            </w:rPr>
            <w:t>and data mining with different software such as Hive and</w:t>
          </w:r>
          <w:r w:rsidR="00DE78FE" w:rsidRPr="0046107E">
            <w:rPr>
              <w:szCs w:val="24"/>
            </w:rPr>
            <w:t xml:space="preserve"> R</w:t>
          </w:r>
          <w:r w:rsidR="00DE78FE">
            <w:rPr>
              <w:szCs w:val="24"/>
            </w:rPr>
            <w:t xml:space="preserve"> studio</w:t>
          </w:r>
          <w:r w:rsidR="00DE78FE" w:rsidRPr="0046107E">
            <w:rPr>
              <w:szCs w:val="24"/>
            </w:rPr>
            <w:t xml:space="preserve">. </w:t>
          </w:r>
        </w:p>
        <w:p w14:paraId="4FE88535" w14:textId="70874017" w:rsidR="00FF52C3" w:rsidRDefault="003E0D00" w:rsidP="00FF52C3"/>
      </w:sdtContent>
    </w:sdt>
    <w:p w14:paraId="264B34F9" w14:textId="77777777" w:rsidR="00FF52C3" w:rsidRDefault="00FF52C3" w:rsidP="005C0884">
      <w:pPr>
        <w:pStyle w:val="Heading2"/>
        <w:numPr>
          <w:ilvl w:val="1"/>
          <w:numId w:val="1"/>
        </w:numPr>
      </w:pPr>
      <w:bookmarkStart w:id="2" w:name="_Toc53664365"/>
      <w:r>
        <w:t>Work Experience</w:t>
      </w:r>
      <w:bookmarkEnd w:id="2"/>
    </w:p>
    <w:p w14:paraId="00F80A54" w14:textId="502E0B20" w:rsidR="00010919" w:rsidRPr="00010919" w:rsidRDefault="00010919" w:rsidP="00010919">
      <w:pPr>
        <w:spacing w:line="240" w:lineRule="auto"/>
        <w:rPr>
          <w:rFonts w:cstheme="minorHAnsi"/>
          <w:szCs w:val="24"/>
        </w:rPr>
      </w:pPr>
      <w:r>
        <w:rPr>
          <w:rFonts w:cstheme="minorHAnsi"/>
          <w:szCs w:val="24"/>
        </w:rPr>
        <w:tab/>
        <w:t xml:space="preserve">In 2019 summer, </w:t>
      </w:r>
      <w:r w:rsidR="00757992">
        <w:rPr>
          <w:rFonts w:cstheme="minorHAnsi"/>
          <w:szCs w:val="24"/>
        </w:rPr>
        <w:t xml:space="preserve">I </w:t>
      </w:r>
      <w:r w:rsidR="00B322BA">
        <w:rPr>
          <w:rFonts w:cstheme="minorHAnsi"/>
          <w:szCs w:val="24"/>
        </w:rPr>
        <w:t>interned</w:t>
      </w:r>
      <w:r w:rsidR="00757992">
        <w:rPr>
          <w:rFonts w:cstheme="minorHAnsi"/>
          <w:szCs w:val="24"/>
        </w:rPr>
        <w:t xml:space="preserve"> </w:t>
      </w:r>
      <w:r w:rsidR="00D01761">
        <w:rPr>
          <w:rFonts w:cstheme="minorHAnsi"/>
          <w:szCs w:val="24"/>
        </w:rPr>
        <w:t>at</w:t>
      </w:r>
      <w:r w:rsidR="00757992">
        <w:rPr>
          <w:rFonts w:cstheme="minorHAnsi"/>
          <w:szCs w:val="24"/>
        </w:rPr>
        <w:t xml:space="preserve"> </w:t>
      </w:r>
      <w:proofErr w:type="spellStart"/>
      <w:r w:rsidR="00757992">
        <w:rPr>
          <w:rFonts w:cstheme="minorHAnsi"/>
          <w:szCs w:val="24"/>
        </w:rPr>
        <w:t>ScopeMedia</w:t>
      </w:r>
      <w:proofErr w:type="spellEnd"/>
      <w:r w:rsidR="00C14453">
        <w:rPr>
          <w:rFonts w:cstheme="minorHAnsi"/>
          <w:szCs w:val="24"/>
        </w:rPr>
        <w:t xml:space="preserve">, </w:t>
      </w:r>
      <w:r w:rsidR="00D01761">
        <w:rPr>
          <w:rFonts w:cstheme="minorHAnsi"/>
          <w:szCs w:val="24"/>
        </w:rPr>
        <w:t xml:space="preserve">a </w:t>
      </w:r>
      <w:r w:rsidR="00D262D2">
        <w:rPr>
          <w:rFonts w:cstheme="minorHAnsi"/>
          <w:szCs w:val="24"/>
        </w:rPr>
        <w:t>studio</w:t>
      </w:r>
      <w:r w:rsidR="00C14453">
        <w:rPr>
          <w:rFonts w:cstheme="minorHAnsi"/>
          <w:szCs w:val="24"/>
        </w:rPr>
        <w:t xml:space="preserve"> </w:t>
      </w:r>
      <w:r w:rsidR="00CB7142">
        <w:rPr>
          <w:rFonts w:cstheme="minorHAnsi"/>
          <w:szCs w:val="24"/>
        </w:rPr>
        <w:t xml:space="preserve">that </w:t>
      </w:r>
      <w:r w:rsidR="00152E67">
        <w:rPr>
          <w:rFonts w:cstheme="minorHAnsi"/>
          <w:szCs w:val="24"/>
        </w:rPr>
        <w:t>delivers</w:t>
      </w:r>
      <w:r w:rsidR="00C14453">
        <w:rPr>
          <w:rFonts w:cstheme="minorHAnsi"/>
          <w:szCs w:val="24"/>
        </w:rPr>
        <w:t xml:space="preserve"> product</w:t>
      </w:r>
      <w:r w:rsidR="00D01761">
        <w:rPr>
          <w:rFonts w:cstheme="minorHAnsi"/>
          <w:szCs w:val="24"/>
        </w:rPr>
        <w:t>s</w:t>
      </w:r>
      <w:r w:rsidR="00C14453">
        <w:rPr>
          <w:rFonts w:cstheme="minorHAnsi"/>
          <w:szCs w:val="24"/>
        </w:rPr>
        <w:t xml:space="preserve"> for </w:t>
      </w:r>
      <w:r w:rsidR="00192F88">
        <w:rPr>
          <w:rFonts w:cstheme="minorHAnsi"/>
          <w:szCs w:val="24"/>
        </w:rPr>
        <w:t>e</w:t>
      </w:r>
      <w:r w:rsidR="00D01761">
        <w:rPr>
          <w:rFonts w:cstheme="minorHAnsi"/>
          <w:szCs w:val="24"/>
        </w:rPr>
        <w:t>-</w:t>
      </w:r>
      <w:r w:rsidR="00192F88">
        <w:rPr>
          <w:rFonts w:cstheme="minorHAnsi"/>
          <w:szCs w:val="24"/>
        </w:rPr>
        <w:t>commerce</w:t>
      </w:r>
      <w:r w:rsidR="00C14453">
        <w:rPr>
          <w:rFonts w:cstheme="minorHAnsi"/>
          <w:szCs w:val="24"/>
        </w:rPr>
        <w:t xml:space="preserve"> websites. </w:t>
      </w:r>
      <w:r w:rsidR="00186BB4">
        <w:rPr>
          <w:rFonts w:cstheme="minorHAnsi"/>
          <w:szCs w:val="24"/>
        </w:rPr>
        <w:t xml:space="preserve">My main job there </w:t>
      </w:r>
      <w:r w:rsidR="004A06C5">
        <w:rPr>
          <w:rFonts w:cstheme="minorHAnsi"/>
          <w:szCs w:val="24"/>
        </w:rPr>
        <w:t>was</w:t>
      </w:r>
      <w:r w:rsidR="00186BB4">
        <w:rPr>
          <w:rFonts w:cstheme="minorHAnsi"/>
          <w:szCs w:val="24"/>
        </w:rPr>
        <w:t xml:space="preserve"> to help another developer </w:t>
      </w:r>
      <w:r w:rsidR="000151A8">
        <w:rPr>
          <w:rFonts w:cstheme="minorHAnsi"/>
          <w:szCs w:val="24"/>
        </w:rPr>
        <w:t>testing his API calls.</w:t>
      </w:r>
    </w:p>
    <w:p w14:paraId="0E755C2A" w14:textId="77777777" w:rsidR="005C0884" w:rsidRDefault="005C0884" w:rsidP="005C0884">
      <w:pPr>
        <w:pStyle w:val="Heading1"/>
        <w:numPr>
          <w:ilvl w:val="0"/>
          <w:numId w:val="1"/>
        </w:numPr>
      </w:pPr>
      <w:bookmarkStart w:id="3" w:name="_Toc53664366"/>
      <w:r>
        <w:t>Project Description</w:t>
      </w:r>
      <w:bookmarkEnd w:id="3"/>
    </w:p>
    <w:p w14:paraId="681925D8" w14:textId="6D81DC8C" w:rsidR="0019592D" w:rsidRDefault="00A617C7" w:rsidP="00290D44">
      <w:pPr>
        <w:ind w:firstLine="720"/>
      </w:pPr>
      <w:r>
        <w:t xml:space="preserve">I propose to create a multiplayer chess game call </w:t>
      </w:r>
      <w:r w:rsidR="003228EC">
        <w:t>Navy</w:t>
      </w:r>
      <w:r>
        <w:t xml:space="preserve"> Chess, a two-player board game.</w:t>
      </w:r>
      <w:r w:rsidR="006F6A1B">
        <w:t xml:space="preserve"> </w:t>
      </w:r>
      <w:r w:rsidR="00401321">
        <w:t>T</w:t>
      </w:r>
      <w:r w:rsidR="007C2D45">
        <w:t>here are no existing games on any platforms since it is an old-fashion board game to my current knowledge and research</w:t>
      </w:r>
      <w:r w:rsidR="006F6A1B">
        <w:t xml:space="preserve">. </w:t>
      </w:r>
      <w:r>
        <w:t xml:space="preserve">I want to create a digital version of </w:t>
      </w:r>
      <w:r w:rsidR="003228EC">
        <w:t>Navy</w:t>
      </w:r>
      <w:r>
        <w:t xml:space="preserve"> Chess </w:t>
      </w:r>
      <w:r w:rsidR="00E241F3">
        <w:t xml:space="preserve">for Windows platforms </w:t>
      </w:r>
      <w:r>
        <w:t xml:space="preserve">where users can download it and connect to other players via </w:t>
      </w:r>
      <w:r w:rsidR="00B6583D">
        <w:t xml:space="preserve">the </w:t>
      </w:r>
      <w:r>
        <w:t>players</w:t>
      </w:r>
      <w:r w:rsidR="00D260FA">
        <w:t>'</w:t>
      </w:r>
      <w:r>
        <w:t xml:space="preserve"> IP address and port</w:t>
      </w:r>
      <w:r w:rsidR="00710A5C">
        <w:t xml:space="preserve"> using Python</w:t>
      </w:r>
      <w:r w:rsidR="002E050F">
        <w:t xml:space="preserve"> socket</w:t>
      </w:r>
      <w:r>
        <w:t>.</w:t>
      </w:r>
    </w:p>
    <w:p w14:paraId="5EDED07F" w14:textId="67AC0BD2" w:rsidR="00996E54" w:rsidRDefault="00996E54" w:rsidP="00290D44">
      <w:pPr>
        <w:ind w:firstLine="720"/>
      </w:pPr>
      <w:r>
        <w:t xml:space="preserve">Besides the game itself, </w:t>
      </w:r>
      <w:r w:rsidR="00F9411E">
        <w:t xml:space="preserve">a live chat function with encrypt data </w:t>
      </w:r>
      <w:r w:rsidR="00B77A4F">
        <w:t xml:space="preserve">transmit </w:t>
      </w:r>
      <w:r w:rsidR="00024B38">
        <w:t>underneath</w:t>
      </w:r>
      <w:r w:rsidR="00B77A4F">
        <w:t xml:space="preserve"> </w:t>
      </w:r>
      <w:r w:rsidR="000C414D">
        <w:t xml:space="preserve">that will </w:t>
      </w:r>
      <w:r w:rsidR="0099357D">
        <w:t xml:space="preserve">provide </w:t>
      </w:r>
      <w:r w:rsidR="00FE3455">
        <w:t xml:space="preserve">a </w:t>
      </w:r>
      <w:r w:rsidR="00970918">
        <w:t xml:space="preserve">safer and more reliable </w:t>
      </w:r>
      <w:r w:rsidR="00123CA3">
        <w:t>gaming environment.</w:t>
      </w:r>
      <w:r w:rsidR="00815634">
        <w:t xml:space="preserve"> </w:t>
      </w:r>
      <w:r w:rsidR="00FE3455">
        <w:t>T</w:t>
      </w:r>
      <w:r w:rsidR="00E0151D">
        <w:t xml:space="preserve">o let </w:t>
      </w:r>
      <w:r w:rsidR="00FE3455">
        <w:t xml:space="preserve">the </w:t>
      </w:r>
      <w:r w:rsidR="00E0151D">
        <w:t xml:space="preserve">signal </w:t>
      </w:r>
      <w:proofErr w:type="gramStart"/>
      <w:r w:rsidR="00E0151D">
        <w:t>player</w:t>
      </w:r>
      <w:proofErr w:type="gramEnd"/>
      <w:r w:rsidR="00E0151D">
        <w:t xml:space="preserve"> </w:t>
      </w:r>
      <w:r w:rsidR="00996D98">
        <w:t>enjoy</w:t>
      </w:r>
      <w:r w:rsidR="00E0151D">
        <w:t xml:space="preserve"> the game, </w:t>
      </w:r>
      <w:r w:rsidR="00B471C8">
        <w:t xml:space="preserve">Two different </w:t>
      </w:r>
      <w:r w:rsidR="00EB6551">
        <w:t>AI levels for this game with Alpha-beta pruning and Minimax allow</w:t>
      </w:r>
      <w:r w:rsidR="00996D98">
        <w:t xml:space="preserve"> </w:t>
      </w:r>
      <w:r w:rsidR="00FE3455">
        <w:t xml:space="preserve">the </w:t>
      </w:r>
      <w:r w:rsidR="00996D98">
        <w:t xml:space="preserve">signal player </w:t>
      </w:r>
      <w:r w:rsidR="00FE3455">
        <w:t>to start</w:t>
      </w:r>
      <w:r w:rsidR="002B5A3B">
        <w:t xml:space="preserve"> a match without waiting for another player.</w:t>
      </w:r>
      <w:r w:rsidR="00727241">
        <w:t xml:space="preserve"> In terms of player connections, there will be a two-factor authentication applied to the game</w:t>
      </w:r>
      <w:r w:rsidR="00A17007">
        <w:t xml:space="preserve"> that whenever play A wants to connect to player B, there will be a request to authenticate it via </w:t>
      </w:r>
      <w:r w:rsidR="00FA7FA6">
        <w:t xml:space="preserve">an </w:t>
      </w:r>
      <w:r w:rsidR="00A17007">
        <w:t>external</w:t>
      </w:r>
      <w:r w:rsidR="00BA44C7">
        <w:t xml:space="preserve"> email system</w:t>
      </w:r>
      <w:r w:rsidR="00A17007">
        <w:t>.</w:t>
      </w:r>
    </w:p>
    <w:p w14:paraId="4A77558B" w14:textId="53720D5B" w:rsidR="008856D6" w:rsidRDefault="008856D6" w:rsidP="00290D44">
      <w:pPr>
        <w:ind w:firstLine="720"/>
      </w:pPr>
      <w:r>
        <w:t xml:space="preserve">Overall, this project has </w:t>
      </w:r>
      <w:r w:rsidR="00A26649">
        <w:t>four</w:t>
      </w:r>
      <w:r>
        <w:t xml:space="preserve"> main goals:</w:t>
      </w:r>
    </w:p>
    <w:p w14:paraId="1E41FE7D" w14:textId="32BAF1C4" w:rsidR="00AD7182" w:rsidRDefault="00FF624E" w:rsidP="00C92EA2">
      <w:pPr>
        <w:pStyle w:val="ListParagraph"/>
        <w:numPr>
          <w:ilvl w:val="1"/>
          <w:numId w:val="3"/>
        </w:numPr>
      </w:pPr>
      <w:r>
        <w:t xml:space="preserve">To develop a fully functional digitalized </w:t>
      </w:r>
      <w:r w:rsidR="00AD7182">
        <w:t xml:space="preserve">2D </w:t>
      </w:r>
      <w:r w:rsidR="003228EC">
        <w:t>Navy</w:t>
      </w:r>
      <w:r w:rsidR="00AD7182">
        <w:t xml:space="preserve"> Chess game for </w:t>
      </w:r>
      <w:r w:rsidR="00D01761">
        <w:t xml:space="preserve">the </w:t>
      </w:r>
      <w:r w:rsidR="00CF55BC">
        <w:t>Windows</w:t>
      </w:r>
      <w:r w:rsidR="00AD7182">
        <w:t xml:space="preserve"> platform</w:t>
      </w:r>
      <w:r w:rsidR="00F819EE">
        <w:t xml:space="preserve"> using Python</w:t>
      </w:r>
      <w:r w:rsidR="00AD7182">
        <w:t>.</w:t>
      </w:r>
    </w:p>
    <w:p w14:paraId="42A0D904" w14:textId="3DD67B3F" w:rsidR="00D20C18" w:rsidRDefault="00D20C18" w:rsidP="00C92EA2">
      <w:pPr>
        <w:pStyle w:val="ListParagraph"/>
        <w:numPr>
          <w:ilvl w:val="1"/>
          <w:numId w:val="3"/>
        </w:numPr>
      </w:pPr>
      <w:r>
        <w:lastRenderedPageBreak/>
        <w:t xml:space="preserve">To research and develop </w:t>
      </w:r>
      <w:r w:rsidR="003B7D3E">
        <w:t>a si</w:t>
      </w:r>
      <w:r w:rsidR="00612B9E">
        <w:t>ng</w:t>
      </w:r>
      <w:r w:rsidR="00856D10">
        <w:t>le-</w:t>
      </w:r>
      <w:r w:rsidR="003B7D3E">
        <w:t xml:space="preserve">player mode </w:t>
      </w:r>
      <w:r w:rsidR="003C06B7">
        <w:t>with Alpha-beta pruning and Minimax</w:t>
      </w:r>
      <w:r w:rsidR="003B7D3E">
        <w:t>.</w:t>
      </w:r>
      <w:r>
        <w:t xml:space="preserve"> </w:t>
      </w:r>
    </w:p>
    <w:p w14:paraId="408E0862" w14:textId="6842E4AB" w:rsidR="004F08E5" w:rsidRDefault="00623DF9" w:rsidP="00C92EA2">
      <w:pPr>
        <w:pStyle w:val="ListParagraph"/>
        <w:numPr>
          <w:ilvl w:val="1"/>
          <w:numId w:val="3"/>
        </w:numPr>
      </w:pPr>
      <w:r>
        <w:t xml:space="preserve">To develop a </w:t>
      </w:r>
      <w:r w:rsidR="00BE4CBA">
        <w:t>secure live</w:t>
      </w:r>
      <w:r w:rsidR="00DB1AB9">
        <w:t xml:space="preserve"> chat with</w:t>
      </w:r>
      <w:r w:rsidR="00BE4CBA">
        <w:t xml:space="preserve"> </w:t>
      </w:r>
      <w:r w:rsidR="00856D10">
        <w:t xml:space="preserve">a </w:t>
      </w:r>
      <w:r w:rsidR="00E010E1">
        <w:t xml:space="preserve">data </w:t>
      </w:r>
      <w:r w:rsidR="0015719A">
        <w:t>transmitting</w:t>
      </w:r>
      <w:r w:rsidR="001C5C77">
        <w:t xml:space="preserve"> function </w:t>
      </w:r>
      <w:r w:rsidR="00C4799A">
        <w:t>to enhance the gam</w:t>
      </w:r>
      <w:r w:rsidR="00B6583D">
        <w:t>e</w:t>
      </w:r>
      <w:r w:rsidR="00410562">
        <w:t>r</w:t>
      </w:r>
      <w:r w:rsidR="00B6583D">
        <w:t>'s gaming environment</w:t>
      </w:r>
      <w:r w:rsidR="00274EFA">
        <w:t xml:space="preserve"> by using end-to-end encr</w:t>
      </w:r>
      <w:r w:rsidR="003372DE">
        <w:t>yp</w:t>
      </w:r>
      <w:r w:rsidR="00274EFA">
        <w:t>tion</w:t>
      </w:r>
      <w:r w:rsidR="00C4799A">
        <w:t>.</w:t>
      </w:r>
    </w:p>
    <w:p w14:paraId="4C8C8F80" w14:textId="3CEB0B29" w:rsidR="00AA304D" w:rsidRDefault="002D21B1" w:rsidP="00C92EA2">
      <w:pPr>
        <w:pStyle w:val="ListParagraph"/>
        <w:numPr>
          <w:ilvl w:val="1"/>
          <w:numId w:val="3"/>
        </w:numPr>
      </w:pPr>
      <w:r>
        <w:t xml:space="preserve">Players will need to register and </w:t>
      </w:r>
      <w:r w:rsidR="00BC70CA">
        <w:t xml:space="preserve">be </w:t>
      </w:r>
      <w:r>
        <w:t>verified using two-factor authentication</w:t>
      </w:r>
      <w:r w:rsidR="00393E91">
        <w:t>.</w:t>
      </w:r>
    </w:p>
    <w:p w14:paraId="44DF1F7F" w14:textId="73A09ACD" w:rsidR="00195032" w:rsidRDefault="0019592D" w:rsidP="00E43D2B">
      <w:pPr>
        <w:pStyle w:val="Heading1"/>
        <w:numPr>
          <w:ilvl w:val="0"/>
          <w:numId w:val="1"/>
        </w:numPr>
      </w:pPr>
      <w:bookmarkStart w:id="4" w:name="_Toc53664368"/>
      <w:r>
        <w:t>Problem Statement and Background</w:t>
      </w:r>
      <w:bookmarkEnd w:id="4"/>
    </w:p>
    <w:p w14:paraId="466C0091" w14:textId="63D4B995" w:rsidR="002F0A60" w:rsidRDefault="003228EC" w:rsidP="00320FD1">
      <w:pPr>
        <w:ind w:firstLine="720"/>
      </w:pPr>
      <w:r>
        <w:t>Navy</w:t>
      </w:r>
      <w:r w:rsidR="00E43D2B">
        <w:t xml:space="preserve"> Chess</w:t>
      </w:r>
      <w:r w:rsidR="00046A67">
        <w:t xml:space="preserve"> is</w:t>
      </w:r>
      <w:r w:rsidR="003A499D">
        <w:t xml:space="preserve"> a two-player board game</w:t>
      </w:r>
      <w:r w:rsidR="00D619B3">
        <w:t>,</w:t>
      </w:r>
      <w:r w:rsidR="00A03E6F">
        <w:t xml:space="preserve"> and it </w:t>
      </w:r>
      <w:r w:rsidR="00045A4E">
        <w:t>wa</w:t>
      </w:r>
      <w:r w:rsidR="005E0D7F">
        <w:t xml:space="preserve">s </w:t>
      </w:r>
      <w:r w:rsidR="00A03E6F">
        <w:t xml:space="preserve">derived from another board game </w:t>
      </w:r>
      <w:proofErr w:type="spellStart"/>
      <w:r w:rsidR="00A03E6F">
        <w:t>SanJun</w:t>
      </w:r>
      <w:proofErr w:type="spellEnd"/>
      <w:r w:rsidR="00A03E6F">
        <w:t xml:space="preserve"> Chess. </w:t>
      </w:r>
      <w:r w:rsidR="003A499D">
        <w:t xml:space="preserve">To my current knowledge and research, </w:t>
      </w:r>
      <w:r w:rsidR="00B5404F">
        <w:t xml:space="preserve">both </w:t>
      </w:r>
      <w:r w:rsidR="00D619B3">
        <w:t>games are no longer</w:t>
      </w:r>
      <w:r w:rsidR="00C200E1">
        <w:t xml:space="preserve"> online </w:t>
      </w:r>
      <w:r w:rsidR="003A499D">
        <w:t>on any platform since it is a</w:t>
      </w:r>
      <w:r w:rsidR="00D619B3">
        <w:t>n</w:t>
      </w:r>
      <w:r w:rsidR="003A499D">
        <w:t xml:space="preserve"> old-fashion board game</w:t>
      </w:r>
      <w:r w:rsidR="00D619B3">
        <w:t>,</w:t>
      </w:r>
      <w:r w:rsidR="007162F2">
        <w:t xml:space="preserve"> and most people treat it as antique</w:t>
      </w:r>
      <w:r w:rsidR="003A499D">
        <w:t>.</w:t>
      </w:r>
      <w:r w:rsidR="00B13E82">
        <w:t xml:space="preserve"> </w:t>
      </w:r>
    </w:p>
    <w:p w14:paraId="3E07D23A" w14:textId="4658C583" w:rsidR="00320FD1" w:rsidRDefault="0012347D" w:rsidP="00320FD1">
      <w:pPr>
        <w:ind w:firstLine="720"/>
      </w:pPr>
      <w:r w:rsidRPr="0012347D">
        <w:t xml:space="preserve">The main combat units include aircraft carriers, </w:t>
      </w:r>
      <w:r w:rsidR="00BC70CA">
        <w:t>battleships</w:t>
      </w:r>
      <w:r w:rsidRPr="0012347D">
        <w:t xml:space="preserve">, torpedoes (same as all types of ships), mine blasters (lightning strike ships), and submarines (the only ships that can defeat all types of ships are defeated by lightning strike ships). The secondary combat units include three missile boats (which can knock down </w:t>
      </w:r>
      <w:r w:rsidR="00C968BD">
        <w:t>Aircraft carriers</w:t>
      </w:r>
      <w:r w:rsidRPr="0012347D">
        <w:t xml:space="preserve">), torpedo boats (which can knock down submarines), mines (to protect military flags at sea), and three minesweepers (which can knock down mines). In addition, </w:t>
      </w:r>
      <w:r w:rsidR="00B403D5">
        <w:t xml:space="preserve">because </w:t>
      </w:r>
      <w:r w:rsidRPr="0012347D">
        <w:t>there are two anti-submarine aircraft groups (anti-submarine aircraft and bombers) walking on the chessboard with black dotted lines (courses)</w:t>
      </w:r>
      <w:r w:rsidR="00B403D5">
        <w:t xml:space="preserve">, </w:t>
      </w:r>
      <w:r w:rsidR="003228EC">
        <w:t>Navy</w:t>
      </w:r>
      <w:r w:rsidRPr="0012347D">
        <w:t xml:space="preserve"> chess has produced the concept of three-dimensional space combat because of the submarine, anti-submarine aircraft, and bomber group.</w:t>
      </w:r>
    </w:p>
    <w:p w14:paraId="569E04A3" w14:textId="02E2D66B" w:rsidR="00B46CEE" w:rsidRDefault="00B46CEE" w:rsidP="00C24B03">
      <w:pPr>
        <w:pStyle w:val="Heading1"/>
      </w:pPr>
      <w:r>
        <w:t>4. Chosen Solution</w:t>
      </w:r>
    </w:p>
    <w:p w14:paraId="002A0962" w14:textId="647C18F0" w:rsidR="00495747" w:rsidRDefault="001B6D10" w:rsidP="00CA15E7">
      <w:pPr>
        <w:pStyle w:val="Heading2"/>
      </w:pPr>
      <w:r>
        <w:t>4</w:t>
      </w:r>
      <w:r w:rsidR="00C63AC8">
        <w:t xml:space="preserve">.1 </w:t>
      </w:r>
      <w:r w:rsidR="003228EC">
        <w:t>Navy</w:t>
      </w:r>
      <w:r w:rsidR="00CA15E7">
        <w:t xml:space="preserve"> Chess </w:t>
      </w:r>
      <w:r w:rsidR="00DB3FBE">
        <w:t>Game General Rules</w:t>
      </w:r>
    </w:p>
    <w:p w14:paraId="5DA3ED34" w14:textId="719C69D5" w:rsidR="00577783" w:rsidRPr="00577783" w:rsidRDefault="00577783" w:rsidP="00577783">
      <w:r>
        <w:tab/>
      </w:r>
      <w:r w:rsidR="007B022E">
        <w:t xml:space="preserve">The chart below shows the settings </w:t>
      </w:r>
      <w:r w:rsidR="00BC70CA">
        <w:t xml:space="preserve">of each chess units </w:t>
      </w:r>
      <w:r w:rsidR="007B022E">
        <w:t>of the game.</w:t>
      </w:r>
    </w:p>
    <w:tbl>
      <w:tblPr>
        <w:tblW w:w="9434"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05"/>
        <w:gridCol w:w="817"/>
        <w:gridCol w:w="817"/>
        <w:gridCol w:w="817"/>
        <w:gridCol w:w="817"/>
        <w:gridCol w:w="817"/>
        <w:gridCol w:w="817"/>
        <w:gridCol w:w="817"/>
        <w:gridCol w:w="631"/>
        <w:gridCol w:w="462"/>
        <w:gridCol w:w="817"/>
        <w:gridCol w:w="50"/>
        <w:gridCol w:w="50"/>
        <w:gridCol w:w="50"/>
        <w:gridCol w:w="50"/>
        <w:gridCol w:w="50"/>
        <w:gridCol w:w="50"/>
        <w:gridCol w:w="50"/>
        <w:gridCol w:w="50"/>
        <w:gridCol w:w="50"/>
        <w:gridCol w:w="50"/>
        <w:gridCol w:w="50"/>
        <w:gridCol w:w="50"/>
        <w:gridCol w:w="50"/>
        <w:gridCol w:w="50"/>
        <w:gridCol w:w="50"/>
        <w:gridCol w:w="50"/>
        <w:gridCol w:w="50"/>
        <w:gridCol w:w="22"/>
        <w:gridCol w:w="28"/>
        <w:gridCol w:w="50"/>
        <w:gridCol w:w="50"/>
      </w:tblGrid>
      <w:tr w:rsidR="00D84B48" w:rsidRPr="00C362C4" w14:paraId="3CCDF21E" w14:textId="77777777" w:rsidTr="00E039B2">
        <w:trPr>
          <w:gridAfter w:val="3"/>
          <w:wAfter w:w="128" w:type="dxa"/>
          <w:trHeight w:val="661"/>
        </w:trPr>
        <w:tc>
          <w:tcPr>
            <w:tcW w:w="805" w:type="dxa"/>
            <w:vMerge w:val="restart"/>
            <w:tcBorders>
              <w:top w:val="single" w:sz="6" w:space="0" w:color="A2A9B1"/>
              <w:left w:val="single" w:sz="6" w:space="0" w:color="A2A9B1"/>
              <w:bottom w:val="single" w:sz="6" w:space="0" w:color="A2A9B1"/>
              <w:right w:val="single" w:sz="6" w:space="0" w:color="A2A9B1"/>
            </w:tcBorders>
            <w:shd w:val="clear" w:color="auto" w:fill="999999"/>
            <w:tcMar>
              <w:top w:w="48" w:type="dxa"/>
              <w:left w:w="96" w:type="dxa"/>
              <w:bottom w:w="48" w:type="dxa"/>
              <w:right w:w="96" w:type="dxa"/>
            </w:tcMar>
            <w:vAlign w:val="center"/>
            <w:hideMark/>
          </w:tcPr>
          <w:p w14:paraId="5DE5E1E2" w14:textId="2A06DC4F"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proofErr w:type="spellStart"/>
            <w:r w:rsidRPr="00C362C4">
              <w:rPr>
                <w:rFonts w:eastAsia="宋体" w:cstheme="minorHAnsi"/>
                <w:b/>
                <w:bCs/>
                <w:color w:val="202122"/>
                <w:sz w:val="16"/>
                <w:szCs w:val="16"/>
                <w:lang w:eastAsia="zh-CN"/>
              </w:rPr>
              <w:t>Defence</w:t>
            </w:r>
            <w:proofErr w:type="spellEnd"/>
          </w:p>
        </w:tc>
        <w:tc>
          <w:tcPr>
            <w:tcW w:w="8501" w:type="dxa"/>
            <w:gridSpan w:val="28"/>
            <w:tcBorders>
              <w:top w:val="single" w:sz="6" w:space="0" w:color="A2A9B1"/>
              <w:left w:val="single" w:sz="6" w:space="0" w:color="A2A9B1"/>
              <w:bottom w:val="single" w:sz="6" w:space="0" w:color="A2A9B1"/>
              <w:right w:val="single" w:sz="6" w:space="0" w:color="A2A9B1"/>
            </w:tcBorders>
            <w:shd w:val="clear" w:color="auto" w:fill="999999"/>
            <w:tcMar>
              <w:top w:w="48" w:type="dxa"/>
              <w:left w:w="96" w:type="dxa"/>
              <w:bottom w:w="48" w:type="dxa"/>
              <w:right w:w="96" w:type="dxa"/>
            </w:tcMar>
            <w:vAlign w:val="center"/>
            <w:hideMark/>
          </w:tcPr>
          <w:p w14:paraId="5717881F" w14:textId="0D0F802D"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Attack</w:t>
            </w:r>
          </w:p>
        </w:tc>
      </w:tr>
      <w:tr w:rsidR="00D84B48" w:rsidRPr="00C362C4" w14:paraId="146CE779" w14:textId="77777777" w:rsidTr="00E039B2">
        <w:trPr>
          <w:trHeight w:val="661"/>
        </w:trPr>
        <w:tc>
          <w:tcPr>
            <w:tcW w:w="80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3CE2F1B" w14:textId="77777777" w:rsidR="0090429B" w:rsidRPr="0090429B" w:rsidRDefault="0090429B" w:rsidP="0090429B">
            <w:pPr>
              <w:spacing w:before="240" w:after="240" w:line="240" w:lineRule="auto"/>
              <w:rPr>
                <w:rFonts w:eastAsia="Times New Roman" w:cstheme="minorHAnsi"/>
                <w:b/>
                <w:bCs/>
                <w:color w:val="202122"/>
                <w:sz w:val="16"/>
                <w:szCs w:val="16"/>
                <w:lang w:eastAsia="zh-CN"/>
              </w:rPr>
            </w:pP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F20037" w14:textId="2F3026DA"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Aircraft carriers</w:t>
            </w: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F1CE9" w14:textId="54A64705"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Battleship</w:t>
            </w: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051C2B" w14:textId="140EA58D"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cruiser</w:t>
            </w: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166B79" w14:textId="2712C3B4"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Destroyers</w:t>
            </w: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25D03B" w14:textId="183B6E92"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Strikers</w:t>
            </w: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B24805" w14:textId="3BA6DF28"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 xml:space="preserve">Mine blasters </w:t>
            </w: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81A076" w14:textId="241EFD32"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 xml:space="preserve">Submarines </w:t>
            </w:r>
          </w:p>
        </w:tc>
        <w:tc>
          <w:tcPr>
            <w:tcW w:w="6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F5B4FE" w14:textId="73AF5528"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 xml:space="preserve">Torpedo </w:t>
            </w:r>
          </w:p>
        </w:tc>
        <w:tc>
          <w:tcPr>
            <w:tcW w:w="4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2D6438" w14:textId="1A97A70C"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Mine</w:t>
            </w:r>
          </w:p>
        </w:tc>
        <w:tc>
          <w:tcPr>
            <w:tcW w:w="8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6A7A0F" w14:textId="6540CB6B"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Flagship</w:t>
            </w:r>
          </w:p>
        </w:tc>
        <w:tc>
          <w:tcPr>
            <w:tcW w:w="50" w:type="dxa"/>
            <w:shd w:val="clear" w:color="auto" w:fill="F8F9FA"/>
            <w:vAlign w:val="center"/>
            <w:hideMark/>
          </w:tcPr>
          <w:p w14:paraId="77D9506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6EDD5F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D36ED4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F3A8B1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3F8108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E9F1D4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934026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B4C93F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3D62CB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A7D960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EF29EC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CC2369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1B6550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AE9545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454B90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14A7F3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1FFDDC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7FEC62A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A926E0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E93BAAA"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3EDD3D5C" w14:textId="77777777" w:rsidTr="00E039B2">
        <w:trPr>
          <w:trHeight w:val="860"/>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F8CD06" w14:textId="2D9C1B2E"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lastRenderedPageBreak/>
              <w:t>Aircraft carriers</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53DE1E45" w14:textId="678C93C4"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0B3C14A9" w14:textId="359D8FEB"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t>
            </w:r>
            <w:proofErr w:type="spellEnd"/>
            <w:r w:rsidR="00C362C4" w:rsidRPr="00C362C4">
              <w:rPr>
                <w:rFonts w:eastAsia="宋体" w:cstheme="minorHAnsi"/>
                <w:color w:val="202122"/>
                <w:sz w:val="16"/>
                <w:szCs w:val="16"/>
                <w:lang w:eastAsia="zh-CN"/>
              </w:rPr>
              <w:t xml:space="preserve"> </w:t>
            </w:r>
            <w:r w:rsidRPr="00C362C4">
              <w:rPr>
                <w:rFonts w:eastAsia="宋体" w:cstheme="minorHAnsi"/>
                <w:color w:val="202122"/>
                <w:sz w:val="16"/>
                <w:szCs w:val="16"/>
                <w:lang w:eastAsia="zh-CN"/>
              </w:rPr>
              <w:t>Win</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1AF157D6" w14:textId="155AEF08"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37C36850" w14:textId="37FC4C93"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5E85880C" w14:textId="10F6E9BA"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43C11D09" w14:textId="700D26B6"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6283B297" w14:textId="7B9F299F"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71674044" w14:textId="0381D7FD"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962BF"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65EDFE8B" w14:textId="1488AB48"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50" w:type="dxa"/>
            <w:shd w:val="clear" w:color="auto" w:fill="F8F9FA"/>
            <w:vAlign w:val="center"/>
            <w:hideMark/>
          </w:tcPr>
          <w:p w14:paraId="764B0D6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84F4D9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56073D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049051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C54A16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5C12E8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F23EFA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0ACB88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D2EC52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64DCA3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153C5D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5DADBB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82B13C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7A2AA8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67428C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14C1A5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F9AD46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21D3E6C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94985A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49979A9"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29C03F40" w14:textId="77777777" w:rsidTr="00E039B2">
        <w:trPr>
          <w:trHeight w:val="860"/>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87BABA" w14:textId="4150ECED"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Battleship</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1A135647" w14:textId="08A67197"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72E19A10" w14:textId="0393B57F"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53E04176" w14:textId="2F943649"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5D3C2A33" w14:textId="0B6D694E"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682BDAAA" w14:textId="18ACF743"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5709A6D" w14:textId="3054BCB1"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7BE12C4C" w14:textId="1202C025"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086D649C" w14:textId="28FB1BAA"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7808"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513EB00F" w14:textId="15E9C123"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50" w:type="dxa"/>
            <w:shd w:val="clear" w:color="auto" w:fill="F8F9FA"/>
            <w:vAlign w:val="center"/>
            <w:hideMark/>
          </w:tcPr>
          <w:p w14:paraId="6CF5118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0AE5F5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C8BF9F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100B05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27A34B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544A64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5AC815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5EA7DE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FED19E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608817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F5BD9C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1BE3A1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9C7C1A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F5BEA5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43B10C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8FFB39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499165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5FFA34A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CC30E5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208E184"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1C6BE7DA" w14:textId="77777777" w:rsidTr="00E039B2">
        <w:trPr>
          <w:trHeight w:val="852"/>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4739DE" w14:textId="29988EE7"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cruiser</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7A83CC4B" w14:textId="60B3062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2D414080" w14:textId="66425059"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3B542DAA" w14:textId="5DB296AA"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2768B152" w14:textId="48D16762"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667531A" w14:textId="2BE8E232"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4EC151D" w14:textId="7937EFF1"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1FF2DF5D" w14:textId="106205CA"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436FC6EE" w14:textId="012BB4A6"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F71A0"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6126E6CF" w14:textId="539F27C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50" w:type="dxa"/>
            <w:shd w:val="clear" w:color="auto" w:fill="F8F9FA"/>
            <w:vAlign w:val="center"/>
            <w:hideMark/>
          </w:tcPr>
          <w:p w14:paraId="2C716B5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62ECD4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C86083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CF6F82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99A006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40D3C6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AD38AA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07BAC2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387E21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EF9F76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695233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274543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3D0738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EED44A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F6EC9F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8474E7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29A127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4BC3DE3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4309C2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7E44D07"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27504FD8" w14:textId="77777777" w:rsidTr="00E039B2">
        <w:trPr>
          <w:trHeight w:val="860"/>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A55A8" w14:textId="63D9CA67"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Destroyers</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0BA50878" w14:textId="2B3B09BB"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55428F93" w14:textId="42E6CD9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758AEC24" w14:textId="367E4562"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D9216F0" w14:textId="05AC92C8"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1886EAC1" w14:textId="08D723B9"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0AE8A171" w14:textId="5EA7DF54"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19862FCA" w14:textId="5C523CC3"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4BE413A7" w14:textId="1C07CB94"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2BB26"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3A624D3D" w14:textId="33D812C2"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50" w:type="dxa"/>
            <w:shd w:val="clear" w:color="auto" w:fill="F8F9FA"/>
            <w:vAlign w:val="center"/>
            <w:hideMark/>
          </w:tcPr>
          <w:p w14:paraId="6839EBF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11EFFB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D43ADF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87500C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BAC4A8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BB414A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6883A6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33674E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B2FFE8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B43C8B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2773E1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395C1A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332566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D2A165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2A909A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9E384D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86CD32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01EE245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7F5D47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CE56494"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3C8E2F7E" w14:textId="77777777" w:rsidTr="00E039B2">
        <w:trPr>
          <w:trHeight w:val="860"/>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13CF49" w14:textId="1516F2A2"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Strikers</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4603F7BD" w14:textId="56A87D00"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2143EDCC" w14:textId="0770687E"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4606604F" w14:textId="128348BE"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7DA98F30" w14:textId="44EF2C1E"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CE71221" w14:textId="5DA38AFE"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7AF7931" w14:textId="0AD727D1"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21C93AB9" w14:textId="79C6CC19"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3FDE90AA" w14:textId="47A057A6"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0B235"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10A17D0A" w14:textId="03C03FAF"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50" w:type="dxa"/>
            <w:shd w:val="clear" w:color="auto" w:fill="F8F9FA"/>
            <w:vAlign w:val="center"/>
            <w:hideMark/>
          </w:tcPr>
          <w:p w14:paraId="1E469DA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61C0D2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D307A9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7DABC6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D7AB04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6CA87F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2CECA4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233AEF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3CBD5A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DD15B8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3B1831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BFFE26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29D4E5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7D3B0B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F2FCE4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809333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3FD978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62AAB66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A24C5F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FCB7D2D"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57236A0E" w14:textId="77777777" w:rsidTr="00E039B2">
        <w:trPr>
          <w:trHeight w:val="860"/>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C0D043" w14:textId="2455B816"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 xml:space="preserve">Mine blasters </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41026BDD" w14:textId="1E4E917F"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14F0C8BE" w14:textId="281301B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7451D120" w14:textId="4BA03D3E"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01D0A9FF" w14:textId="6D2B70E2"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3D16485F" w14:textId="4917957F"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1AE328DA" w14:textId="1953E92A"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17A2F07D" w14:textId="28D1A112"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0F0B536" w14:textId="73088E2B"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4D59A"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0632785" w14:textId="2CE10CB7"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50" w:type="dxa"/>
            <w:shd w:val="clear" w:color="auto" w:fill="F8F9FA"/>
            <w:vAlign w:val="center"/>
            <w:hideMark/>
          </w:tcPr>
          <w:p w14:paraId="26F00A7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1CE0F2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927630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70E7E3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20D2E8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EBE67A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99C3D0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9DD0B1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FFEF58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31F02A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7B5B82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1678BB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C66A3C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8A6A02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B5BBAB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91796B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8FDAAD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768FFB6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CAD986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ABD9C55"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695223B3" w14:textId="77777777" w:rsidTr="00E039B2">
        <w:trPr>
          <w:trHeight w:val="852"/>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A87AA0" w14:textId="73A7B72D"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 xml:space="preserve">Submarines </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4E74EFF1" w14:textId="47822E6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725C3A5" w14:textId="55830011"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ECF7BA3" w14:textId="15A701FB"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8C70F3A" w14:textId="7DC86DF8"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07A01D62" w14:textId="7D8C1F1B"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2493EF14" w14:textId="209484E7"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5A4787C3" w14:textId="67314B2D"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05303835" w14:textId="3A6A6BE0"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9001A"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14:paraId="76B5BDC8" w14:textId="3A9B003F"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DefenceWin</w:t>
            </w:r>
            <w:proofErr w:type="spellEnd"/>
          </w:p>
        </w:tc>
        <w:tc>
          <w:tcPr>
            <w:tcW w:w="50" w:type="dxa"/>
            <w:shd w:val="clear" w:color="auto" w:fill="F8F9FA"/>
            <w:vAlign w:val="center"/>
            <w:hideMark/>
          </w:tcPr>
          <w:p w14:paraId="353EA7C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FB75C8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8657BB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847D8B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7510DF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B9091E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439D2A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95285F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DEA2AE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B7C8F0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488A2D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8DCDA8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BB7D8C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7057BC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8696D0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F87D40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8DDAC0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5B1DEED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661C8C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060B6D1"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195267F5" w14:textId="77777777" w:rsidTr="00E039B2">
        <w:trPr>
          <w:trHeight w:val="860"/>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307793" w14:textId="70626CC1"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 xml:space="preserve">Torpedo </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51680B4F" w14:textId="21781C21"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1F86A56D" w14:textId="6AF6463F"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0B850444" w14:textId="4E6CE2A6"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09016AFD" w14:textId="292159EE"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16722DED" w14:textId="7CFB35C2"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3558918C" w14:textId="597097DB"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21D48765" w14:textId="4444653C"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715AF7DE" w14:textId="23C40112"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3F91B"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49D86B95" w14:textId="424E57E9"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50" w:type="dxa"/>
            <w:shd w:val="clear" w:color="auto" w:fill="F8F9FA"/>
            <w:vAlign w:val="center"/>
            <w:hideMark/>
          </w:tcPr>
          <w:p w14:paraId="0EA406C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5A3C28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6697EA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82D3B9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A54D98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42A655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97F7FA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B50B52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241AB2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C509E5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BD6290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1F17DD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8764C3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D56DE6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89E078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192B8A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4C2C1E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3E9474B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04F194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5898F7C"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56F3FD19" w14:textId="77777777" w:rsidTr="00E039B2">
        <w:trPr>
          <w:trHeight w:val="860"/>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6AE8AA" w14:textId="0779FBFA"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Mine</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56C803F" w14:textId="5E71EAB2"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0E80DD76" w14:textId="2FC31551"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00BCB2EA" w14:textId="5AA1C5A8"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2287394" w14:textId="338D0730"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44E6D3ED" w14:textId="3A34E6FE"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665D0443" w14:textId="34DC48A3"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19795E07" w14:textId="67D6545E"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018E44B" w14:textId="6598C1DC"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B0277"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799A5450" w14:textId="56EA6AD7"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50" w:type="dxa"/>
            <w:shd w:val="clear" w:color="auto" w:fill="F8F9FA"/>
            <w:vAlign w:val="center"/>
            <w:hideMark/>
          </w:tcPr>
          <w:p w14:paraId="30A16D0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BE0C25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88D70A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527B51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F5A5DC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8CCD79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5778129"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4A302C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CAE2996"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07E608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B49A01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28E662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BF2701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EC2EE7B"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4743D381"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015C83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EAEC35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0188C6E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742A39D"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28BC43B" w14:textId="77777777" w:rsidR="0090429B" w:rsidRPr="0090429B" w:rsidRDefault="0090429B" w:rsidP="0090429B">
            <w:pPr>
              <w:spacing w:before="240" w:after="240" w:line="240" w:lineRule="auto"/>
              <w:rPr>
                <w:rFonts w:eastAsia="Times New Roman" w:cstheme="minorHAnsi"/>
                <w:sz w:val="16"/>
                <w:szCs w:val="16"/>
                <w:lang w:eastAsia="zh-CN"/>
              </w:rPr>
            </w:pPr>
          </w:p>
        </w:tc>
      </w:tr>
      <w:tr w:rsidR="00D84B48" w:rsidRPr="00C362C4" w14:paraId="338474C0" w14:textId="77777777" w:rsidTr="00E039B2">
        <w:trPr>
          <w:trHeight w:val="15"/>
        </w:trPr>
        <w:tc>
          <w:tcPr>
            <w:tcW w:w="80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4196F9" w14:textId="0C744C50" w:rsidR="0090429B" w:rsidRPr="0090429B" w:rsidRDefault="00C968BD" w:rsidP="0090429B">
            <w:pPr>
              <w:spacing w:before="240" w:after="240" w:line="240" w:lineRule="auto"/>
              <w:jc w:val="center"/>
              <w:rPr>
                <w:rFonts w:eastAsia="Times New Roman" w:cstheme="minorHAnsi"/>
                <w:b/>
                <w:bCs/>
                <w:color w:val="202122"/>
                <w:sz w:val="16"/>
                <w:szCs w:val="16"/>
                <w:lang w:eastAsia="zh-CN"/>
              </w:rPr>
            </w:pPr>
            <w:r w:rsidRPr="00C362C4">
              <w:rPr>
                <w:rFonts w:eastAsia="宋体" w:cstheme="minorHAnsi"/>
                <w:b/>
                <w:bCs/>
                <w:color w:val="202122"/>
                <w:sz w:val="16"/>
                <w:szCs w:val="16"/>
                <w:lang w:eastAsia="zh-CN"/>
              </w:rPr>
              <w:t>Flagship</w:t>
            </w:r>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1449C812" w14:textId="5B48B1D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6D8D0672" w14:textId="2E304088"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563D2E30" w14:textId="07C514C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0421BB23" w14:textId="69BA06C2"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1D14DD12" w14:textId="0B2DC9A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4471CD96" w14:textId="3942D77F"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817" w:type="dxa"/>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14:paraId="5CE8C95C" w14:textId="6890D26C" w:rsidR="0090429B" w:rsidRPr="0090429B" w:rsidRDefault="00C968BD" w:rsidP="0090429B">
            <w:pPr>
              <w:spacing w:before="240" w:after="240" w:line="240" w:lineRule="auto"/>
              <w:jc w:val="center"/>
              <w:rPr>
                <w:rFonts w:eastAsia="Times New Roman" w:cstheme="minorHAnsi"/>
                <w:color w:val="202122"/>
                <w:sz w:val="16"/>
                <w:szCs w:val="16"/>
                <w:lang w:eastAsia="zh-CN"/>
              </w:rPr>
            </w:pPr>
            <w:proofErr w:type="spellStart"/>
            <w:r w:rsidRPr="00C362C4">
              <w:rPr>
                <w:rFonts w:eastAsia="宋体" w:cstheme="minorHAnsi"/>
                <w:color w:val="202122"/>
                <w:sz w:val="16"/>
                <w:szCs w:val="16"/>
                <w:lang w:eastAsia="zh-CN"/>
              </w:rPr>
              <w:t>AttackWin</w:t>
            </w:r>
            <w:proofErr w:type="spellEnd"/>
          </w:p>
        </w:tc>
        <w:tc>
          <w:tcPr>
            <w:tcW w:w="631"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6981AE67" w14:textId="11BE418F"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C9969" w14:textId="77777777" w:rsidR="0090429B" w:rsidRPr="0090429B" w:rsidRDefault="0090429B" w:rsidP="0090429B">
            <w:pPr>
              <w:spacing w:before="240" w:after="240" w:line="240" w:lineRule="auto"/>
              <w:rPr>
                <w:rFonts w:eastAsia="Times New Roman" w:cstheme="minorHAnsi"/>
                <w:color w:val="202122"/>
                <w:sz w:val="16"/>
                <w:szCs w:val="16"/>
                <w:lang w:eastAsia="zh-CN"/>
              </w:rPr>
            </w:pPr>
            <w:r w:rsidRPr="0090429B">
              <w:rPr>
                <w:rFonts w:eastAsia="Times New Roman" w:cstheme="minorHAnsi"/>
                <w:color w:val="202122"/>
                <w:sz w:val="16"/>
                <w:szCs w:val="16"/>
                <w:lang w:eastAsia="zh-CN"/>
              </w:rPr>
              <w:t>—</w:t>
            </w:r>
          </w:p>
        </w:tc>
        <w:tc>
          <w:tcPr>
            <w:tcW w:w="817" w:type="dxa"/>
            <w:tcBorders>
              <w:top w:val="single" w:sz="6" w:space="0" w:color="A2A9B1"/>
              <w:left w:val="single" w:sz="6" w:space="0" w:color="A2A9B1"/>
              <w:bottom w:val="single" w:sz="6" w:space="0" w:color="A2A9B1"/>
              <w:right w:val="single" w:sz="6" w:space="0" w:color="A2A9B1"/>
            </w:tcBorders>
            <w:shd w:val="clear" w:color="auto" w:fill="FFEEDD"/>
            <w:tcMar>
              <w:top w:w="48" w:type="dxa"/>
              <w:left w:w="96" w:type="dxa"/>
              <w:bottom w:w="48" w:type="dxa"/>
              <w:right w:w="96" w:type="dxa"/>
            </w:tcMar>
            <w:vAlign w:val="center"/>
            <w:hideMark/>
          </w:tcPr>
          <w:p w14:paraId="11660B84" w14:textId="6DE08993" w:rsidR="0090429B" w:rsidRPr="0090429B" w:rsidRDefault="00C968BD" w:rsidP="0090429B">
            <w:pPr>
              <w:spacing w:before="240" w:after="240" w:line="240" w:lineRule="auto"/>
              <w:jc w:val="center"/>
              <w:rPr>
                <w:rFonts w:eastAsia="Times New Roman" w:cstheme="minorHAnsi"/>
                <w:color w:val="000000"/>
                <w:sz w:val="16"/>
                <w:szCs w:val="16"/>
                <w:lang w:eastAsia="zh-CN"/>
              </w:rPr>
            </w:pPr>
            <w:r w:rsidRPr="00C362C4">
              <w:rPr>
                <w:rFonts w:eastAsia="宋体" w:cstheme="minorHAnsi"/>
                <w:color w:val="000000"/>
                <w:sz w:val="16"/>
                <w:szCs w:val="16"/>
                <w:lang w:eastAsia="zh-CN"/>
              </w:rPr>
              <w:t>Equal</w:t>
            </w:r>
          </w:p>
        </w:tc>
        <w:tc>
          <w:tcPr>
            <w:tcW w:w="50" w:type="dxa"/>
            <w:shd w:val="clear" w:color="auto" w:fill="F8F9FA"/>
            <w:vAlign w:val="center"/>
            <w:hideMark/>
          </w:tcPr>
          <w:p w14:paraId="12D48D8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7F469EA7"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3415D5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DA77375"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C050B98"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89AB9FC"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2DDC47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10C649B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205E3F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70680D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F88E430"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1A6CE7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674C956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000D9F1E"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59DE292"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509B603"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50985054"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gridSpan w:val="2"/>
            <w:shd w:val="clear" w:color="auto" w:fill="F8F9FA"/>
            <w:vAlign w:val="center"/>
            <w:hideMark/>
          </w:tcPr>
          <w:p w14:paraId="7E4E8C0A"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265F608F" w14:textId="77777777" w:rsidR="0090429B" w:rsidRPr="0090429B" w:rsidRDefault="0090429B" w:rsidP="0090429B">
            <w:pPr>
              <w:spacing w:before="240" w:after="240" w:line="240" w:lineRule="auto"/>
              <w:rPr>
                <w:rFonts w:eastAsia="Times New Roman" w:cstheme="minorHAnsi"/>
                <w:sz w:val="16"/>
                <w:szCs w:val="16"/>
                <w:lang w:eastAsia="zh-CN"/>
              </w:rPr>
            </w:pPr>
          </w:p>
        </w:tc>
        <w:tc>
          <w:tcPr>
            <w:tcW w:w="50" w:type="dxa"/>
            <w:shd w:val="clear" w:color="auto" w:fill="F8F9FA"/>
            <w:vAlign w:val="center"/>
            <w:hideMark/>
          </w:tcPr>
          <w:p w14:paraId="34080A6B" w14:textId="77777777" w:rsidR="0090429B" w:rsidRPr="0090429B" w:rsidRDefault="0090429B" w:rsidP="0090429B">
            <w:pPr>
              <w:spacing w:before="240" w:after="240" w:line="240" w:lineRule="auto"/>
              <w:rPr>
                <w:rFonts w:eastAsia="Times New Roman" w:cstheme="minorHAnsi"/>
                <w:sz w:val="16"/>
                <w:szCs w:val="16"/>
                <w:lang w:eastAsia="zh-CN"/>
              </w:rPr>
            </w:pPr>
          </w:p>
        </w:tc>
      </w:tr>
    </w:tbl>
    <w:p w14:paraId="766AF34F" w14:textId="4BD9EE0A" w:rsidR="00D6671D" w:rsidRDefault="005B4FC7" w:rsidP="00E564D5">
      <w:pPr>
        <w:pStyle w:val="Heading2"/>
      </w:pPr>
      <w:r>
        <w:t>4.2</w:t>
      </w:r>
      <w:r w:rsidR="00D6671D">
        <w:t xml:space="preserve"> AI Algorithm Explain</w:t>
      </w:r>
    </w:p>
    <w:p w14:paraId="648102E5" w14:textId="0EFA411F" w:rsidR="0019538A" w:rsidRDefault="0019538A" w:rsidP="0019538A">
      <w:pPr>
        <w:pStyle w:val="Heading4"/>
      </w:pPr>
      <w:r>
        <w:t xml:space="preserve">3.3.1 </w:t>
      </w:r>
      <w:proofErr w:type="spellStart"/>
      <w:r>
        <w:t>MiniMax</w:t>
      </w:r>
      <w:proofErr w:type="spellEnd"/>
      <w:r>
        <w:t xml:space="preserve"> </w:t>
      </w:r>
    </w:p>
    <w:p w14:paraId="31A0E9D3" w14:textId="71CE7F79" w:rsidR="0019538A" w:rsidRDefault="0019538A" w:rsidP="0019538A">
      <w:r>
        <w:tab/>
      </w:r>
      <w:r w:rsidR="002F11C6">
        <w:t xml:space="preserve">The </w:t>
      </w:r>
      <w:proofErr w:type="spellStart"/>
      <w:r w:rsidR="002F11C6">
        <w:t>miniMax</w:t>
      </w:r>
      <w:proofErr w:type="spellEnd"/>
      <w:r w:rsidR="002F11C6">
        <w:t xml:space="preserve"> algorithm will be used </w:t>
      </w:r>
      <w:r w:rsidR="00990E6D">
        <w:t xml:space="preserve">for this game. </w:t>
      </w:r>
      <w:r w:rsidR="000476EE">
        <w:t>I</w:t>
      </w:r>
      <w:r w:rsidR="002F11C6">
        <w:t xml:space="preserve">t is a search algorithm that allows the program to look ahead at possible future positions before deciding what move it wants to make in the current position. </w:t>
      </w:r>
    </w:p>
    <w:p w14:paraId="19FD3C05" w14:textId="4AABAC26" w:rsidR="00425772" w:rsidRDefault="00425772" w:rsidP="0019538A">
      <w:r>
        <w:lastRenderedPageBreak/>
        <w:tab/>
        <w:t>For example, there are two players that one is called Max</w:t>
      </w:r>
      <w:r w:rsidR="006E745E">
        <w:t>,</w:t>
      </w:r>
      <w:r>
        <w:t xml:space="preserve"> and </w:t>
      </w:r>
      <w:r w:rsidR="00D83A32">
        <w:t xml:space="preserve">the </w:t>
      </w:r>
      <w:r>
        <w:t>other is called Min.</w:t>
      </w:r>
      <w:r w:rsidR="006E745E">
        <w:t xml:space="preserve"> </w:t>
      </w:r>
      <w:r w:rsidR="00CA4637">
        <w:t>Each terminal node represents a chess unit</w:t>
      </w:r>
      <w:r w:rsidR="00987B26">
        <w:t>,</w:t>
      </w:r>
      <w:r w:rsidR="00CA4637">
        <w:t xml:space="preserve"> and each node has a value. </w:t>
      </w:r>
      <w:r w:rsidR="00A92A05">
        <w:t>The red node represents Max, and the blue node represents Min. Max will try to get the Maximum score</w:t>
      </w:r>
      <w:r w:rsidR="00E32B06">
        <w:t>,</w:t>
      </w:r>
      <w:r w:rsidR="00A92A05">
        <w:t xml:space="preserve"> </w:t>
      </w:r>
      <w:r w:rsidR="00166CCA">
        <w:t>where Min will try to get the minimum possible score.</w:t>
      </w:r>
    </w:p>
    <w:p w14:paraId="3FC1EAEE" w14:textId="75458F91" w:rsidR="00987B26" w:rsidRDefault="00987B26" w:rsidP="0019538A">
      <w:r>
        <w:rPr>
          <w:noProof/>
        </w:rPr>
        <w:drawing>
          <wp:inline distT="0" distB="0" distL="0" distR="0" wp14:anchorId="43F5C31F" wp14:editId="409B9D71">
            <wp:extent cx="5390367" cy="2567305"/>
            <wp:effectExtent l="0" t="0" r="1270" b="444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29273" cy="2585835"/>
                    </a:xfrm>
                    <a:prstGeom prst="rect">
                      <a:avLst/>
                    </a:prstGeom>
                  </pic:spPr>
                </pic:pic>
              </a:graphicData>
            </a:graphic>
          </wp:inline>
        </w:drawing>
      </w:r>
    </w:p>
    <w:p w14:paraId="08A1A09F" w14:textId="03FFC903" w:rsidR="006C505E" w:rsidRPr="006C505E" w:rsidRDefault="006C505E" w:rsidP="0019538A">
      <w:pPr>
        <w:rPr>
          <w:b/>
          <w:bCs/>
        </w:rPr>
      </w:pPr>
      <w:r w:rsidRPr="006C505E">
        <w:rPr>
          <w:b/>
          <w:bCs/>
        </w:rPr>
        <w:t>Step 1:</w:t>
      </w:r>
    </w:p>
    <w:p w14:paraId="06CF1DEF" w14:textId="36838099" w:rsidR="006C505E" w:rsidRDefault="006C505E" w:rsidP="0019538A">
      <w:r>
        <w:tab/>
      </w:r>
      <w:r w:rsidR="00A67815">
        <w:t>In the first step, the algorithm will generate</w:t>
      </w:r>
      <w:r w:rsidR="00C9642A">
        <w:t xml:space="preserve"> the entire game tree and get each terminal node's values</w:t>
      </w:r>
      <w:r w:rsidR="00A67815">
        <w:t>.</w:t>
      </w:r>
      <w:r w:rsidR="00411AF7">
        <w:t xml:space="preserve"> Suppose Max takes the first turn. </w:t>
      </w:r>
      <w:r w:rsidR="00964D45">
        <w:t>It will choose the best value from the bottom to the top for each node</w:t>
      </w:r>
      <w:r w:rsidR="00411AF7">
        <w:t xml:space="preserve"> because the </w:t>
      </w:r>
      <w:proofErr w:type="spellStart"/>
      <w:r w:rsidR="00411AF7">
        <w:t>miniMax</w:t>
      </w:r>
      <w:proofErr w:type="spellEnd"/>
      <w:r w:rsidR="00411AF7">
        <w:t xml:space="preserve"> is a backtracking algorithm.</w:t>
      </w:r>
    </w:p>
    <w:p w14:paraId="126B295D" w14:textId="74397C4C" w:rsidR="00411AF7" w:rsidRDefault="009777BE" w:rsidP="00C92EA2">
      <w:pPr>
        <w:pStyle w:val="ListParagraph"/>
        <w:numPr>
          <w:ilvl w:val="0"/>
          <w:numId w:val="24"/>
        </w:numPr>
      </w:pPr>
      <w:r>
        <w:t xml:space="preserve">For D: </w:t>
      </w:r>
      <w:proofErr w:type="gramStart"/>
      <w:r>
        <w:t>max(</w:t>
      </w:r>
      <w:proofErr w:type="gramEnd"/>
      <w:r>
        <w:t>-1:4) = 4</w:t>
      </w:r>
    </w:p>
    <w:p w14:paraId="4BC544D0" w14:textId="09EE2160" w:rsidR="009777BE" w:rsidRDefault="009777BE" w:rsidP="00C92EA2">
      <w:pPr>
        <w:pStyle w:val="ListParagraph"/>
        <w:numPr>
          <w:ilvl w:val="0"/>
          <w:numId w:val="24"/>
        </w:numPr>
      </w:pPr>
      <w:r>
        <w:t xml:space="preserve">For E: </w:t>
      </w:r>
      <w:proofErr w:type="gramStart"/>
      <w:r>
        <w:t>max(</w:t>
      </w:r>
      <w:proofErr w:type="gramEnd"/>
      <w:r>
        <w:t>2:6) =6</w:t>
      </w:r>
    </w:p>
    <w:p w14:paraId="51F870C8" w14:textId="33589F58" w:rsidR="009777BE" w:rsidRDefault="009777BE" w:rsidP="00C92EA2">
      <w:pPr>
        <w:pStyle w:val="ListParagraph"/>
        <w:numPr>
          <w:ilvl w:val="0"/>
          <w:numId w:val="24"/>
        </w:numPr>
      </w:pPr>
      <w:r>
        <w:t>For F:</w:t>
      </w:r>
      <w:r w:rsidR="003F24B4">
        <w:t xml:space="preserve"> </w:t>
      </w:r>
      <w:proofErr w:type="gramStart"/>
      <w:r w:rsidR="003F24B4">
        <w:t>max(</w:t>
      </w:r>
      <w:proofErr w:type="gramEnd"/>
      <w:r w:rsidR="003F24B4">
        <w:t>-3,-5) = -3</w:t>
      </w:r>
    </w:p>
    <w:p w14:paraId="557BBE86" w14:textId="68F49DD2" w:rsidR="009777BE" w:rsidRDefault="009777BE" w:rsidP="00C92EA2">
      <w:pPr>
        <w:pStyle w:val="ListParagraph"/>
        <w:numPr>
          <w:ilvl w:val="0"/>
          <w:numId w:val="24"/>
        </w:numPr>
      </w:pPr>
      <w:r>
        <w:t>For G:</w:t>
      </w:r>
      <w:r w:rsidR="00FF77BD">
        <w:t xml:space="preserve"> </w:t>
      </w:r>
      <w:proofErr w:type="gramStart"/>
      <w:r w:rsidR="00FF77BD">
        <w:t>max(</w:t>
      </w:r>
      <w:proofErr w:type="gramEnd"/>
      <w:r w:rsidR="00FF77BD">
        <w:t>0,7) = 7</w:t>
      </w:r>
    </w:p>
    <w:p w14:paraId="74D3352F" w14:textId="7C4D21E8" w:rsidR="009076C4" w:rsidRDefault="00592594" w:rsidP="00592594">
      <w:pPr>
        <w:rPr>
          <w:b/>
          <w:bCs/>
        </w:rPr>
      </w:pPr>
      <w:r w:rsidRPr="007B03F9">
        <w:rPr>
          <w:b/>
          <w:bCs/>
        </w:rPr>
        <w:t>Step 2:</w:t>
      </w:r>
    </w:p>
    <w:p w14:paraId="361AB74B" w14:textId="2F855DBC" w:rsidR="00DA6349" w:rsidRDefault="00DA6349" w:rsidP="00592594">
      <w:r>
        <w:rPr>
          <w:b/>
          <w:bCs/>
        </w:rPr>
        <w:tab/>
      </w:r>
      <w:r>
        <w:t xml:space="preserve">Then </w:t>
      </w:r>
      <w:r w:rsidR="008F49BA">
        <w:t>it is Min</w:t>
      </w:r>
      <w:r w:rsidR="00444653">
        <w:t>'</w:t>
      </w:r>
      <w:r w:rsidR="008F49BA">
        <w:t xml:space="preserve">s turn. </w:t>
      </w:r>
      <w:r w:rsidR="009C2F7E">
        <w:t>Min will try to get the minimum possible score.</w:t>
      </w:r>
    </w:p>
    <w:p w14:paraId="2A69D43C" w14:textId="12308D80" w:rsidR="009C2F7E" w:rsidRDefault="009C113E" w:rsidP="00C92EA2">
      <w:pPr>
        <w:pStyle w:val="ListParagraph"/>
        <w:numPr>
          <w:ilvl w:val="0"/>
          <w:numId w:val="25"/>
        </w:numPr>
      </w:pPr>
      <w:r>
        <w:t xml:space="preserve">For B: </w:t>
      </w:r>
      <w:proofErr w:type="gramStart"/>
      <w:r>
        <w:t>min(</w:t>
      </w:r>
      <w:proofErr w:type="gramEnd"/>
      <w:r>
        <w:t>4:6) = 4</w:t>
      </w:r>
    </w:p>
    <w:p w14:paraId="4EF49A65" w14:textId="749E540F" w:rsidR="009C113E" w:rsidRDefault="009C113E" w:rsidP="00C92EA2">
      <w:pPr>
        <w:pStyle w:val="ListParagraph"/>
        <w:numPr>
          <w:ilvl w:val="0"/>
          <w:numId w:val="25"/>
        </w:numPr>
      </w:pPr>
      <w:r>
        <w:t xml:space="preserve">For C: </w:t>
      </w:r>
      <w:proofErr w:type="gramStart"/>
      <w:r>
        <w:t>min(</w:t>
      </w:r>
      <w:proofErr w:type="gramEnd"/>
      <w:r>
        <w:t xml:space="preserve">-3,7) = </w:t>
      </w:r>
      <w:r w:rsidR="00453144">
        <w:t>-3</w:t>
      </w:r>
    </w:p>
    <w:p w14:paraId="790BBF14" w14:textId="0EF88904" w:rsidR="006D4DB2" w:rsidRPr="00885B48" w:rsidRDefault="006D4DB2" w:rsidP="006D4DB2">
      <w:pPr>
        <w:rPr>
          <w:b/>
          <w:bCs/>
        </w:rPr>
      </w:pPr>
      <w:r w:rsidRPr="00885B48">
        <w:rPr>
          <w:b/>
          <w:bCs/>
        </w:rPr>
        <w:lastRenderedPageBreak/>
        <w:t>Step 3:</w:t>
      </w:r>
    </w:p>
    <w:p w14:paraId="6FAD18D2" w14:textId="6696145C" w:rsidR="006D4DB2" w:rsidRDefault="006D4DB2" w:rsidP="006D4DB2">
      <w:r>
        <w:tab/>
        <w:t>Now it is Max</w:t>
      </w:r>
      <w:r w:rsidR="002C2ABC">
        <w:t>'</w:t>
      </w:r>
      <w:r>
        <w:t>s turn. Max will again get the maximum possible score.</w:t>
      </w:r>
    </w:p>
    <w:p w14:paraId="20D67120" w14:textId="56397F22" w:rsidR="00DB7716" w:rsidRDefault="00064EDB" w:rsidP="00C92EA2">
      <w:pPr>
        <w:pStyle w:val="ListParagraph"/>
        <w:numPr>
          <w:ilvl w:val="0"/>
          <w:numId w:val="26"/>
        </w:numPr>
      </w:pPr>
      <w:r>
        <w:t xml:space="preserve">For A: </w:t>
      </w:r>
      <w:proofErr w:type="gramStart"/>
      <w:r w:rsidR="00F504B5">
        <w:t>max(</w:t>
      </w:r>
      <w:proofErr w:type="gramEnd"/>
      <w:r w:rsidR="00F504B5">
        <w:t>-3,4) = 4</w:t>
      </w:r>
    </w:p>
    <w:p w14:paraId="76CF25D2" w14:textId="192EEA52" w:rsidR="00DB7716" w:rsidRDefault="00DB7716" w:rsidP="00DB7716">
      <w:pPr>
        <w:ind w:firstLine="720"/>
      </w:pPr>
      <w:r>
        <w:t xml:space="preserve">Therefore, in this current position, Max will choose to get </w:t>
      </w:r>
      <w:r w:rsidR="002C2ABC">
        <w:t xml:space="preserve">a </w:t>
      </w:r>
      <w:r>
        <w:t>value of 4</w:t>
      </w:r>
      <w:r w:rsidR="002C2ABC">
        <w:t>,</w:t>
      </w:r>
      <w:r>
        <w:t xml:space="preserve"> which means that Max will move accordingly. </w:t>
      </w:r>
    </w:p>
    <w:p w14:paraId="3A2F63B4" w14:textId="6CB97239" w:rsidR="002C2ABC" w:rsidRDefault="008760E3" w:rsidP="00167C14">
      <w:pPr>
        <w:pStyle w:val="Heading2"/>
      </w:pPr>
      <w:r>
        <w:t>4</w:t>
      </w:r>
      <w:r w:rsidR="00597BBE">
        <w:t>.</w:t>
      </w:r>
      <w:r>
        <w:t>2</w:t>
      </w:r>
      <w:r w:rsidR="00597BBE">
        <w:t>.</w:t>
      </w:r>
      <w:r w:rsidR="002058B4">
        <w:t>1</w:t>
      </w:r>
      <w:r w:rsidR="00597BBE">
        <w:t xml:space="preserve"> Alpha-Beta Pruning</w:t>
      </w:r>
    </w:p>
    <w:p w14:paraId="59F5DA9F" w14:textId="1ED110A6" w:rsidR="00FB575C" w:rsidRDefault="00FB575C" w:rsidP="00FB575C">
      <w:r>
        <w:tab/>
      </w:r>
      <w:r w:rsidR="00367D08">
        <w:t xml:space="preserve">Alpha-beta pruning is a modified version of the </w:t>
      </w:r>
      <w:proofErr w:type="spellStart"/>
      <w:r w:rsidR="00367D08">
        <w:t>miniMax</w:t>
      </w:r>
      <w:proofErr w:type="spellEnd"/>
      <w:r w:rsidR="00367D08">
        <w:t xml:space="preserve"> algorithm. It is an optimization technique that will fast the </w:t>
      </w:r>
      <w:proofErr w:type="spellStart"/>
      <w:r w:rsidR="00367D08">
        <w:t>miniMax</w:t>
      </w:r>
      <w:proofErr w:type="spellEnd"/>
      <w:r w:rsidR="00367D08">
        <w:t xml:space="preserve"> process.</w:t>
      </w:r>
      <w:r w:rsidR="00653F80">
        <w:t xml:space="preserve"> With Alpha-beta pruning, the program will not need to check each node of the game to compute the correct decision.</w:t>
      </w:r>
      <w:r w:rsidR="00367D08">
        <w:t xml:space="preserve"> </w:t>
      </w:r>
    </w:p>
    <w:p w14:paraId="59D5D61F" w14:textId="4BD8C5B6" w:rsidR="002E1CEE" w:rsidRDefault="002E1CEE" w:rsidP="002E1CEE">
      <w:r>
        <w:tab/>
        <w:t>For example, there are two players that one is called Max, and the other is called Min. Each terminal node represents a chess unit, and each node has a value. The red node represents Max, and the blue node represents Min. Max will try to get the Maximum score, where Min will try to get the minimum possible score.</w:t>
      </w:r>
      <w:r w:rsidR="00102A81">
        <w:t xml:space="preserve"> Also, </w:t>
      </w:r>
      <w:r w:rsidR="00176852">
        <w:t xml:space="preserve">the </w:t>
      </w:r>
      <w:r w:rsidR="00102A81">
        <w:t xml:space="preserve">alpha will be added and means negative infinite. Beta means positive infinite. </w:t>
      </w:r>
    </w:p>
    <w:p w14:paraId="5625BFA4" w14:textId="05E7C168" w:rsidR="009E3EBE" w:rsidRDefault="009E3EBE" w:rsidP="002E1CEE">
      <w:r>
        <w:rPr>
          <w:noProof/>
        </w:rPr>
        <w:drawing>
          <wp:inline distT="0" distB="0" distL="0" distR="0" wp14:anchorId="37BF29AC" wp14:editId="3BAE6C99">
            <wp:extent cx="5676900" cy="3000375"/>
            <wp:effectExtent l="0" t="0" r="0" b="9525"/>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77697" cy="3000796"/>
                    </a:xfrm>
                    <a:prstGeom prst="rect">
                      <a:avLst/>
                    </a:prstGeom>
                  </pic:spPr>
                </pic:pic>
              </a:graphicData>
            </a:graphic>
          </wp:inline>
        </w:drawing>
      </w:r>
    </w:p>
    <w:p w14:paraId="26F360A4" w14:textId="2DD0BAEF" w:rsidR="00511E88" w:rsidRPr="001D640E" w:rsidRDefault="00081727" w:rsidP="002E1CEE">
      <w:pPr>
        <w:rPr>
          <w:b/>
          <w:bCs/>
        </w:rPr>
      </w:pPr>
      <w:r w:rsidRPr="001D640E">
        <w:rPr>
          <w:b/>
          <w:bCs/>
        </w:rPr>
        <w:t>Step 1:</w:t>
      </w:r>
    </w:p>
    <w:p w14:paraId="3BA033F9" w14:textId="094EC97E" w:rsidR="00081727" w:rsidRDefault="00081727" w:rsidP="002E1CEE">
      <w:r>
        <w:lastRenderedPageBreak/>
        <w:tab/>
        <w:t>Max will start the move from node A that alpha is negative infinit</w:t>
      </w:r>
      <w:r w:rsidR="00E20B6D">
        <w:t>y,</w:t>
      </w:r>
      <w:r>
        <w:t xml:space="preserve"> and beta is positive infinit</w:t>
      </w:r>
      <w:r w:rsidR="00E20B6D">
        <w:t>y</w:t>
      </w:r>
      <w:r>
        <w:t xml:space="preserve">. </w:t>
      </w:r>
      <w:r w:rsidR="006B7C94">
        <w:t>The values will be passed down to node</w:t>
      </w:r>
      <w:r w:rsidR="00E20B6D">
        <w:t>s</w:t>
      </w:r>
      <w:r w:rsidR="006B7C94">
        <w:t xml:space="preserve"> B and D.</w:t>
      </w:r>
      <w:r w:rsidR="0099440A">
        <w:t xml:space="preserve"> </w:t>
      </w:r>
    </w:p>
    <w:p w14:paraId="2E94911C" w14:textId="7115CCF9" w:rsidR="0099440A" w:rsidRDefault="0099440A" w:rsidP="002E1CEE">
      <w:r>
        <w:tab/>
        <w:t>At node D, the value of node H and I are compared.</w:t>
      </w:r>
      <w:r w:rsidR="00AB3AC6">
        <w:t xml:space="preserve"> Max will get the maximum value:</w:t>
      </w:r>
    </w:p>
    <w:p w14:paraId="64DFE0F4" w14:textId="369159B0" w:rsidR="0099440A" w:rsidRDefault="0099440A" w:rsidP="00C92EA2">
      <w:pPr>
        <w:pStyle w:val="ListParagraph"/>
        <w:numPr>
          <w:ilvl w:val="0"/>
          <w:numId w:val="26"/>
        </w:numPr>
      </w:pPr>
      <w:r>
        <w:t xml:space="preserve">For D: </w:t>
      </w:r>
      <w:proofErr w:type="gramStart"/>
      <w:r>
        <w:t>max(</w:t>
      </w:r>
      <w:proofErr w:type="gramEnd"/>
      <w:r>
        <w:t>-1:4) = 4</w:t>
      </w:r>
    </w:p>
    <w:p w14:paraId="012A93F3" w14:textId="500B9AC1" w:rsidR="001D640E" w:rsidRPr="00C44D4D" w:rsidRDefault="00D4552C" w:rsidP="002E1CEE">
      <w:pPr>
        <w:rPr>
          <w:b/>
          <w:bCs/>
        </w:rPr>
      </w:pPr>
      <w:r w:rsidRPr="00C44D4D">
        <w:rPr>
          <w:b/>
          <w:bCs/>
        </w:rPr>
        <w:t>Step 2:</w:t>
      </w:r>
    </w:p>
    <w:p w14:paraId="683CCD88" w14:textId="7268598F" w:rsidR="00D4552C" w:rsidRDefault="00D4552C" w:rsidP="002E1CEE">
      <w:r>
        <w:tab/>
        <w:t>It is Min</w:t>
      </w:r>
      <w:r w:rsidR="00DC66D3">
        <w:t>'</w:t>
      </w:r>
      <w:r>
        <w:t xml:space="preserve">s turn that Min will compare </w:t>
      </w:r>
      <w:r w:rsidR="00DC66D3">
        <w:t xml:space="preserve">the </w:t>
      </w:r>
      <w:r>
        <w:t xml:space="preserve">beta value with </w:t>
      </w:r>
      <w:r w:rsidR="00DC66D3">
        <w:t xml:space="preserve">the </w:t>
      </w:r>
      <w:r>
        <w:t>current node B value at node B.</w:t>
      </w:r>
      <w:r w:rsidR="00CD67C3">
        <w:t xml:space="preserve"> Min will get the minimum value:</w:t>
      </w:r>
    </w:p>
    <w:p w14:paraId="0E1A47C3" w14:textId="21663525" w:rsidR="00D4552C" w:rsidRDefault="00D4552C" w:rsidP="002E1CEE">
      <w:r>
        <w:t xml:space="preserve">For B: </w:t>
      </w:r>
      <w:proofErr w:type="gramStart"/>
      <w:r>
        <w:t>min(</w:t>
      </w:r>
      <w:proofErr w:type="gramEnd"/>
      <w:r>
        <w:t>4, positive infinite) = 4</w:t>
      </w:r>
    </w:p>
    <w:p w14:paraId="55787FBA" w14:textId="3CFE4DBB" w:rsidR="002E1CEE" w:rsidRPr="007E2F5A" w:rsidRDefault="00B15F98" w:rsidP="00FB575C">
      <w:pPr>
        <w:rPr>
          <w:b/>
          <w:bCs/>
        </w:rPr>
      </w:pPr>
      <w:r w:rsidRPr="007E2F5A">
        <w:rPr>
          <w:b/>
          <w:bCs/>
        </w:rPr>
        <w:t>Step 3:</w:t>
      </w:r>
    </w:p>
    <w:p w14:paraId="3B7E7B4D" w14:textId="77777777" w:rsidR="00CD0006" w:rsidRDefault="00662151" w:rsidP="00310903">
      <w:pPr>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At node E, Max will take its turn, and the value of alpha will change. The current value of alpha will be compared with 5, </w:t>
      </w:r>
    </w:p>
    <w:p w14:paraId="60D24AEC" w14:textId="632D269B" w:rsidR="00CD0006" w:rsidRPr="00CD0006" w:rsidRDefault="00CD0006" w:rsidP="00C92EA2">
      <w:pPr>
        <w:pStyle w:val="ListParagraph"/>
        <w:numPr>
          <w:ilvl w:val="0"/>
          <w:numId w:val="26"/>
        </w:numPr>
      </w:pPr>
      <w:r>
        <w:rPr>
          <w:rFonts w:ascii="Verdana" w:hAnsi="Verdana"/>
          <w:color w:val="000000"/>
          <w:sz w:val="20"/>
          <w:szCs w:val="20"/>
          <w:shd w:val="clear" w:color="auto" w:fill="FFFFFF"/>
        </w:rPr>
        <w:t xml:space="preserve">For alpha: </w:t>
      </w:r>
      <w:proofErr w:type="gramStart"/>
      <w:r w:rsidR="00662151" w:rsidRPr="00CD0006">
        <w:rPr>
          <w:rFonts w:ascii="Verdana" w:hAnsi="Verdana"/>
          <w:color w:val="000000"/>
          <w:sz w:val="20"/>
          <w:szCs w:val="20"/>
          <w:shd w:val="clear" w:color="auto" w:fill="FFFFFF"/>
        </w:rPr>
        <w:t>max(</w:t>
      </w:r>
      <w:proofErr w:type="gramEnd"/>
      <w:r w:rsidR="00662151" w:rsidRPr="00CD0006">
        <w:rPr>
          <w:rFonts w:ascii="Verdana" w:hAnsi="Verdana"/>
          <w:color w:val="000000"/>
          <w:sz w:val="20"/>
          <w:szCs w:val="20"/>
          <w:shd w:val="clear" w:color="auto" w:fill="FFFFFF"/>
        </w:rPr>
        <w:t xml:space="preserve">-∞, 5) = 5, </w:t>
      </w:r>
    </w:p>
    <w:p w14:paraId="02F8E13E" w14:textId="6BE2ED71" w:rsidR="00B15F98" w:rsidRDefault="007E1C47" w:rsidP="00310903">
      <w:pPr>
        <w:ind w:firstLine="720"/>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 xml:space="preserve">Therefore, </w:t>
      </w:r>
      <w:r w:rsidR="00662151" w:rsidRPr="00CD0006">
        <w:rPr>
          <w:rFonts w:ascii="Verdana" w:hAnsi="Verdana"/>
          <w:color w:val="000000"/>
          <w:sz w:val="20"/>
          <w:szCs w:val="20"/>
          <w:shd w:val="clear" w:color="auto" w:fill="FFFFFF"/>
        </w:rPr>
        <w:t xml:space="preserve"> at</w:t>
      </w:r>
      <w:proofErr w:type="gramEnd"/>
      <w:r w:rsidR="00662151" w:rsidRPr="00CD0006">
        <w:rPr>
          <w:rFonts w:ascii="Verdana" w:hAnsi="Verdana"/>
          <w:color w:val="000000"/>
          <w:sz w:val="20"/>
          <w:szCs w:val="20"/>
          <w:shd w:val="clear" w:color="auto" w:fill="FFFFFF"/>
        </w:rPr>
        <w:t xml:space="preserve"> node E</w:t>
      </w:r>
      <w:r w:rsidR="000B51D9">
        <w:rPr>
          <w:rFonts w:ascii="Verdana" w:hAnsi="Verdana"/>
          <w:color w:val="000000"/>
          <w:sz w:val="20"/>
          <w:szCs w:val="20"/>
          <w:shd w:val="clear" w:color="auto" w:fill="FFFFFF"/>
        </w:rPr>
        <w:t>,</w:t>
      </w:r>
      <w:r w:rsidR="00662151" w:rsidRPr="00CD0006">
        <w:rPr>
          <w:rFonts w:ascii="Verdana" w:hAnsi="Verdana"/>
          <w:color w:val="000000"/>
          <w:sz w:val="20"/>
          <w:szCs w:val="20"/>
          <w:shd w:val="clear" w:color="auto" w:fill="FFFFFF"/>
        </w:rPr>
        <w:t xml:space="preserve"> </w:t>
      </w:r>
      <w:r w:rsidR="000B51D9">
        <w:rPr>
          <w:rFonts w:ascii="Verdana" w:hAnsi="Verdana"/>
          <w:color w:val="000000"/>
          <w:sz w:val="20"/>
          <w:szCs w:val="20"/>
          <w:shd w:val="clear" w:color="auto" w:fill="FFFFFF"/>
        </w:rPr>
        <w:t xml:space="preserve">alpha is </w:t>
      </w:r>
      <w:r w:rsidR="00662151" w:rsidRPr="00CD0006">
        <w:rPr>
          <w:rFonts w:ascii="Verdana" w:hAnsi="Verdana"/>
          <w:color w:val="000000"/>
          <w:sz w:val="20"/>
          <w:szCs w:val="20"/>
          <w:shd w:val="clear" w:color="auto" w:fill="FFFFFF"/>
        </w:rPr>
        <w:t xml:space="preserve">5 and </w:t>
      </w:r>
      <w:r w:rsidR="001F5301">
        <w:rPr>
          <w:rFonts w:ascii="Verdana" w:hAnsi="Verdana"/>
          <w:color w:val="000000"/>
          <w:sz w:val="20"/>
          <w:szCs w:val="20"/>
          <w:shd w:val="clear" w:color="auto" w:fill="FFFFFF"/>
        </w:rPr>
        <w:t xml:space="preserve">beta is </w:t>
      </w:r>
      <w:r w:rsidR="00662151" w:rsidRPr="00CD0006">
        <w:rPr>
          <w:rFonts w:ascii="Verdana" w:hAnsi="Verdana"/>
          <w:color w:val="000000"/>
          <w:sz w:val="20"/>
          <w:szCs w:val="20"/>
          <w:shd w:val="clear" w:color="auto" w:fill="FFFFFF"/>
        </w:rPr>
        <w:t xml:space="preserve">3, where </w:t>
      </w:r>
      <w:r w:rsidR="00A3055F">
        <w:rPr>
          <w:rFonts w:ascii="Verdana" w:hAnsi="Verdana"/>
          <w:color w:val="000000"/>
          <w:sz w:val="20"/>
          <w:szCs w:val="20"/>
          <w:shd w:val="clear" w:color="auto" w:fill="FFFFFF"/>
        </w:rPr>
        <w:t>alpha is larger than beta</w:t>
      </w:r>
      <w:r w:rsidR="00695429">
        <w:rPr>
          <w:rFonts w:ascii="Verdana" w:hAnsi="Verdana"/>
          <w:color w:val="000000"/>
          <w:sz w:val="20"/>
          <w:szCs w:val="20"/>
          <w:shd w:val="clear" w:color="auto" w:fill="FFFFFF"/>
        </w:rPr>
        <w:t>.</w:t>
      </w:r>
      <w:r w:rsidR="00662151" w:rsidRPr="00CD0006">
        <w:rPr>
          <w:rFonts w:ascii="Verdana" w:hAnsi="Verdana"/>
          <w:color w:val="000000"/>
          <w:sz w:val="20"/>
          <w:szCs w:val="20"/>
          <w:shd w:val="clear" w:color="auto" w:fill="FFFFFF"/>
        </w:rPr>
        <w:t xml:space="preserve"> </w:t>
      </w:r>
      <w:proofErr w:type="gramStart"/>
      <w:r w:rsidR="007E6F50">
        <w:rPr>
          <w:rFonts w:ascii="Verdana" w:hAnsi="Verdana"/>
          <w:color w:val="000000"/>
          <w:sz w:val="20"/>
          <w:szCs w:val="20"/>
          <w:shd w:val="clear" w:color="auto" w:fill="FFFFFF"/>
        </w:rPr>
        <w:t>S</w:t>
      </w:r>
      <w:r w:rsidR="00662151" w:rsidRPr="00CD0006">
        <w:rPr>
          <w:rFonts w:ascii="Verdana" w:hAnsi="Verdana"/>
          <w:color w:val="000000"/>
          <w:sz w:val="20"/>
          <w:szCs w:val="20"/>
          <w:shd w:val="clear" w:color="auto" w:fill="FFFFFF"/>
        </w:rPr>
        <w:t>o</w:t>
      </w:r>
      <w:proofErr w:type="gramEnd"/>
      <w:r w:rsidR="00662151" w:rsidRPr="00CD0006">
        <w:rPr>
          <w:rFonts w:ascii="Verdana" w:hAnsi="Verdana"/>
          <w:color w:val="000000"/>
          <w:sz w:val="20"/>
          <w:szCs w:val="20"/>
          <w:shd w:val="clear" w:color="auto" w:fill="FFFFFF"/>
        </w:rPr>
        <w:t xml:space="preserve"> the right successor of</w:t>
      </w:r>
      <w:r w:rsidR="000C4500">
        <w:rPr>
          <w:rFonts w:ascii="Verdana" w:hAnsi="Verdana"/>
          <w:color w:val="000000"/>
          <w:sz w:val="20"/>
          <w:szCs w:val="20"/>
          <w:shd w:val="clear" w:color="auto" w:fill="FFFFFF"/>
        </w:rPr>
        <w:t xml:space="preserve"> node</w:t>
      </w:r>
      <w:r w:rsidR="00662151" w:rsidRPr="00CD0006">
        <w:rPr>
          <w:rFonts w:ascii="Verdana" w:hAnsi="Verdana"/>
          <w:color w:val="000000"/>
          <w:sz w:val="20"/>
          <w:szCs w:val="20"/>
          <w:shd w:val="clear" w:color="auto" w:fill="FFFFFF"/>
        </w:rPr>
        <w:t xml:space="preserve"> E will be pruned, and </w:t>
      </w:r>
      <w:r w:rsidR="00EE3998">
        <w:rPr>
          <w:rFonts w:ascii="Verdana" w:hAnsi="Verdana"/>
          <w:color w:val="000000"/>
          <w:sz w:val="20"/>
          <w:szCs w:val="20"/>
          <w:shd w:val="clear" w:color="auto" w:fill="FFFFFF"/>
        </w:rPr>
        <w:t xml:space="preserve">the </w:t>
      </w:r>
      <w:r w:rsidR="00662151" w:rsidRPr="00CD0006">
        <w:rPr>
          <w:rFonts w:ascii="Verdana" w:hAnsi="Verdana"/>
          <w:color w:val="000000"/>
          <w:sz w:val="20"/>
          <w:szCs w:val="20"/>
          <w:shd w:val="clear" w:color="auto" w:fill="FFFFFF"/>
        </w:rPr>
        <w:t>algorithm will not traverse it, and the value at node E will be 5.</w:t>
      </w:r>
    </w:p>
    <w:p w14:paraId="7BBBEDE0" w14:textId="35E2A243" w:rsidR="00094738" w:rsidRDefault="00094738" w:rsidP="00310903">
      <w:pPr>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This is a</w:t>
      </w:r>
      <w:r w:rsidR="00997590">
        <w:rPr>
          <w:rFonts w:ascii="Verdana" w:hAnsi="Verdana"/>
          <w:color w:val="000000"/>
          <w:sz w:val="20"/>
          <w:szCs w:val="20"/>
          <w:shd w:val="clear" w:color="auto" w:fill="FFFFFF"/>
        </w:rPr>
        <w:t>n</w:t>
      </w:r>
      <w:r>
        <w:rPr>
          <w:rFonts w:ascii="Verdana" w:hAnsi="Verdana"/>
          <w:color w:val="000000"/>
          <w:sz w:val="20"/>
          <w:szCs w:val="20"/>
          <w:shd w:val="clear" w:color="auto" w:fill="FFFFFF"/>
        </w:rPr>
        <w:t xml:space="preserve"> example of how a node will be pruned</w:t>
      </w:r>
      <w:r w:rsidR="001F6569">
        <w:rPr>
          <w:rFonts w:ascii="Verdana" w:hAnsi="Verdana"/>
          <w:color w:val="000000"/>
          <w:sz w:val="20"/>
          <w:szCs w:val="20"/>
          <w:shd w:val="clear" w:color="auto" w:fill="FFFFFF"/>
        </w:rPr>
        <w:t xml:space="preserve">. The Alpha-beta algorithm will apply </w:t>
      </w:r>
      <w:r w:rsidR="0045237A">
        <w:rPr>
          <w:rFonts w:ascii="Verdana" w:hAnsi="Verdana"/>
          <w:color w:val="000000"/>
          <w:sz w:val="20"/>
          <w:szCs w:val="20"/>
          <w:shd w:val="clear" w:color="auto" w:fill="FFFFFF"/>
        </w:rPr>
        <w:t xml:space="preserve">the </w:t>
      </w:r>
      <w:r w:rsidR="00C87BE3">
        <w:rPr>
          <w:rFonts w:ascii="Verdana" w:hAnsi="Verdana"/>
          <w:color w:val="000000"/>
          <w:sz w:val="20"/>
          <w:szCs w:val="20"/>
          <w:shd w:val="clear" w:color="auto" w:fill="FFFFFF"/>
        </w:rPr>
        <w:t>same meth</w:t>
      </w:r>
      <w:r w:rsidR="00997590">
        <w:rPr>
          <w:rFonts w:ascii="Verdana" w:hAnsi="Verdana"/>
          <w:color w:val="000000"/>
          <w:sz w:val="20"/>
          <w:szCs w:val="20"/>
          <w:shd w:val="clear" w:color="auto" w:fill="FFFFFF"/>
        </w:rPr>
        <w:t>odolo</w:t>
      </w:r>
      <w:r w:rsidR="00C87BE3">
        <w:rPr>
          <w:rFonts w:ascii="Verdana" w:hAnsi="Verdana"/>
          <w:color w:val="000000"/>
          <w:sz w:val="20"/>
          <w:szCs w:val="20"/>
          <w:shd w:val="clear" w:color="auto" w:fill="FFFFFF"/>
        </w:rPr>
        <w:t>gy to the other nodes.</w:t>
      </w:r>
    </w:p>
    <w:p w14:paraId="5277BBDB" w14:textId="38367430" w:rsidR="001A4818" w:rsidRDefault="00835F3E" w:rsidP="00310903">
      <w:pPr>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There will be more than 4 layers and more than 2 nodes to compare for the real algorithm in the gam</w:t>
      </w:r>
      <w:r w:rsidR="001A4818">
        <w:rPr>
          <w:rFonts w:ascii="Verdana" w:hAnsi="Verdana"/>
          <w:color w:val="000000"/>
          <w:sz w:val="20"/>
          <w:szCs w:val="20"/>
          <w:shd w:val="clear" w:color="auto" w:fill="FFFFFF"/>
        </w:rPr>
        <w:t xml:space="preserve">e. </w:t>
      </w:r>
      <w:r w:rsidR="00225B78">
        <w:rPr>
          <w:rFonts w:ascii="Verdana" w:hAnsi="Verdana"/>
          <w:color w:val="000000"/>
          <w:sz w:val="20"/>
          <w:szCs w:val="20"/>
          <w:shd w:val="clear" w:color="auto" w:fill="FFFFFF"/>
        </w:rPr>
        <w:t xml:space="preserve">Each chess unit will be assigned a value according to its rank level. </w:t>
      </w:r>
      <w:r w:rsidR="006134DC">
        <w:rPr>
          <w:rFonts w:ascii="Verdana" w:hAnsi="Verdana"/>
          <w:color w:val="000000"/>
          <w:sz w:val="20"/>
          <w:szCs w:val="20"/>
          <w:shd w:val="clear" w:color="auto" w:fill="FFFFFF"/>
        </w:rPr>
        <w:t xml:space="preserve">For example, </w:t>
      </w:r>
      <w:r w:rsidR="00F5187F">
        <w:rPr>
          <w:rFonts w:ascii="Verdana" w:hAnsi="Verdana"/>
          <w:color w:val="000000"/>
          <w:sz w:val="20"/>
          <w:szCs w:val="20"/>
          <w:shd w:val="clear" w:color="auto" w:fill="FFFFFF"/>
        </w:rPr>
        <w:t>a general</w:t>
      </w:r>
      <w:r w:rsidR="00494771">
        <w:rPr>
          <w:rFonts w:ascii="Verdana" w:hAnsi="Verdana"/>
          <w:color w:val="000000"/>
          <w:sz w:val="20"/>
          <w:szCs w:val="20"/>
          <w:shd w:val="clear" w:color="auto" w:fill="FFFFFF"/>
        </w:rPr>
        <w:t xml:space="preserve"> ha</w:t>
      </w:r>
      <w:r w:rsidR="007367C3">
        <w:rPr>
          <w:rFonts w:ascii="Verdana" w:hAnsi="Verdana"/>
          <w:color w:val="000000"/>
          <w:sz w:val="20"/>
          <w:szCs w:val="20"/>
          <w:shd w:val="clear" w:color="auto" w:fill="FFFFFF"/>
        </w:rPr>
        <w:t>s</w:t>
      </w:r>
      <w:r w:rsidR="00494771">
        <w:rPr>
          <w:rFonts w:ascii="Verdana" w:hAnsi="Verdana"/>
          <w:color w:val="000000"/>
          <w:sz w:val="20"/>
          <w:szCs w:val="20"/>
          <w:shd w:val="clear" w:color="auto" w:fill="FFFFFF"/>
        </w:rPr>
        <w:t xml:space="preserve"> a value of 10</w:t>
      </w:r>
      <w:r w:rsidR="007367C3">
        <w:rPr>
          <w:rFonts w:ascii="Verdana" w:hAnsi="Verdana"/>
          <w:color w:val="000000"/>
          <w:sz w:val="20"/>
          <w:szCs w:val="20"/>
          <w:shd w:val="clear" w:color="auto" w:fill="FFFFFF"/>
        </w:rPr>
        <w:t>,</w:t>
      </w:r>
      <w:r w:rsidR="00494771">
        <w:rPr>
          <w:rFonts w:ascii="Verdana" w:hAnsi="Verdana"/>
          <w:color w:val="000000"/>
          <w:sz w:val="20"/>
          <w:szCs w:val="20"/>
          <w:shd w:val="clear" w:color="auto" w:fill="FFFFFF"/>
        </w:rPr>
        <w:t xml:space="preserve"> and </w:t>
      </w:r>
      <w:r w:rsidR="00F5187F">
        <w:rPr>
          <w:rFonts w:ascii="Verdana" w:hAnsi="Verdana"/>
          <w:color w:val="000000"/>
          <w:sz w:val="20"/>
          <w:szCs w:val="20"/>
          <w:shd w:val="clear" w:color="auto" w:fill="FFFFFF"/>
        </w:rPr>
        <w:t xml:space="preserve">a major have a value of 6. The AI will be the Max in the example, and it will try to get the maximum possible score around the board </w:t>
      </w:r>
      <w:r w:rsidR="003943D1">
        <w:rPr>
          <w:rFonts w:ascii="Verdana" w:hAnsi="Verdana"/>
          <w:color w:val="000000"/>
          <w:sz w:val="20"/>
          <w:szCs w:val="20"/>
          <w:shd w:val="clear" w:color="auto" w:fill="FFFFFF"/>
        </w:rPr>
        <w:t>to make its move.</w:t>
      </w:r>
    </w:p>
    <w:p w14:paraId="1C142EFB" w14:textId="3E559E5F" w:rsidR="005B427B" w:rsidRDefault="00625D3F" w:rsidP="00876677">
      <w:pPr>
        <w:pStyle w:val="Heading2"/>
        <w:rPr>
          <w:shd w:val="clear" w:color="auto" w:fill="FFFFFF"/>
        </w:rPr>
      </w:pPr>
      <w:r>
        <w:rPr>
          <w:shd w:val="clear" w:color="auto" w:fill="FFFFFF"/>
        </w:rPr>
        <w:t>4</w:t>
      </w:r>
      <w:r w:rsidR="005B427B">
        <w:rPr>
          <w:shd w:val="clear" w:color="auto" w:fill="FFFFFF"/>
        </w:rPr>
        <w:t>.</w:t>
      </w:r>
      <w:r>
        <w:rPr>
          <w:shd w:val="clear" w:color="auto" w:fill="FFFFFF"/>
        </w:rPr>
        <w:t>2</w:t>
      </w:r>
      <w:r w:rsidR="005B427B">
        <w:rPr>
          <w:shd w:val="clear" w:color="auto" w:fill="FFFFFF"/>
        </w:rPr>
        <w:t>.</w:t>
      </w:r>
      <w:r w:rsidR="00DA254E">
        <w:rPr>
          <w:shd w:val="clear" w:color="auto" w:fill="FFFFFF"/>
        </w:rPr>
        <w:t>2</w:t>
      </w:r>
      <w:r w:rsidR="005B427B">
        <w:rPr>
          <w:shd w:val="clear" w:color="auto" w:fill="FFFFFF"/>
        </w:rPr>
        <w:t xml:space="preserve"> End-to-End encr</w:t>
      </w:r>
      <w:r w:rsidR="00F8705F">
        <w:rPr>
          <w:shd w:val="clear" w:color="auto" w:fill="FFFFFF"/>
        </w:rPr>
        <w:t>yp</w:t>
      </w:r>
      <w:r w:rsidR="005B427B">
        <w:rPr>
          <w:shd w:val="clear" w:color="auto" w:fill="FFFFFF"/>
        </w:rPr>
        <w:t>tion</w:t>
      </w:r>
    </w:p>
    <w:p w14:paraId="04328566" w14:textId="144B35A7" w:rsidR="003D4614" w:rsidRDefault="003D4614" w:rsidP="003D4614">
      <w:r>
        <w:tab/>
      </w:r>
      <w:r w:rsidR="00CB4FBE">
        <w:t xml:space="preserve">End to end encryption is the process in which encryption of data </w:t>
      </w:r>
      <w:r w:rsidR="00A21CAF">
        <w:t>is</w:t>
      </w:r>
      <w:r w:rsidR="00CB4FBE">
        <w:t xml:space="preserve"> being done at the end host. It is an implementation of asymmetric encryption.</w:t>
      </w:r>
      <w:r w:rsidR="00CB188B">
        <w:t xml:space="preserve"> </w:t>
      </w:r>
    </w:p>
    <w:p w14:paraId="24560184" w14:textId="171D31DB" w:rsidR="001C51A6" w:rsidRDefault="001C51A6" w:rsidP="003D4614">
      <w:r>
        <w:lastRenderedPageBreak/>
        <w:tab/>
        <w:t>There are two types of encryption, one is symmetric encryption</w:t>
      </w:r>
      <w:r w:rsidR="002E3EA4">
        <w:t>,</w:t>
      </w:r>
      <w:r>
        <w:t xml:space="preserve"> and the other is asymmetric encryption. </w:t>
      </w:r>
      <w:r w:rsidR="00E721AC">
        <w:t xml:space="preserve">I will use asymmetric encryption </w:t>
      </w:r>
      <w:r w:rsidR="00DA6C6F">
        <w:t xml:space="preserve">for this project. </w:t>
      </w:r>
      <w:r w:rsidR="00966E16" w:rsidRPr="0033379E">
        <w:t xml:space="preserve">In </w:t>
      </w:r>
      <w:r w:rsidR="00966E16" w:rsidRPr="009D709F">
        <w:t>Asymmetric encryption</w:t>
      </w:r>
      <w:r w:rsidR="00304757">
        <w:t>,</w:t>
      </w:r>
      <w:r w:rsidR="00966E16" w:rsidRPr="009D709F">
        <w:t xml:space="preserve"> two types of keys are used, one public key and one private key. The sender and the receiver both have </w:t>
      </w:r>
      <w:r w:rsidR="00075BBA">
        <w:t xml:space="preserve">the </w:t>
      </w:r>
      <w:r w:rsidR="00966E16" w:rsidRPr="009D709F">
        <w:t xml:space="preserve">public key and </w:t>
      </w:r>
      <w:r w:rsidR="0005017D">
        <w:t xml:space="preserve">the </w:t>
      </w:r>
      <w:r w:rsidR="00966E16" w:rsidRPr="009D709F">
        <w:t xml:space="preserve">private key. The Public Keys are available to both </w:t>
      </w:r>
      <w:r w:rsidR="00401E6A">
        <w:t>sender and receiver to</w:t>
      </w:r>
      <w:r w:rsidR="00966E16" w:rsidRPr="009D709F">
        <w:t xml:space="preserve"> share public keys before communication start</w:t>
      </w:r>
      <w:r w:rsidR="00401E6A">
        <w:t>s</w:t>
      </w:r>
      <w:r w:rsidR="00966E16" w:rsidRPr="009D709F">
        <w:t xml:space="preserve">. </w:t>
      </w:r>
      <w:r w:rsidR="00EE5999">
        <w:t>The s</w:t>
      </w:r>
      <w:r w:rsidR="00966E16" w:rsidRPr="009D709F">
        <w:t>ender uses the receiver</w:t>
      </w:r>
      <w:r w:rsidR="00EE5999">
        <w:t>'</w:t>
      </w:r>
      <w:r w:rsidR="00966E16" w:rsidRPr="009D709F">
        <w:t>s public key to encrypt the messages to be sent</w:t>
      </w:r>
      <w:r w:rsidR="00EE5999">
        <w:t>,</w:t>
      </w:r>
      <w:r w:rsidR="00966E16" w:rsidRPr="009D709F">
        <w:t xml:space="preserve"> and the receiver uses both its public and private keys to decrypt the messages. The private key to the receiver is available only with the receiver and no one else.</w:t>
      </w:r>
    </w:p>
    <w:p w14:paraId="560E51CF" w14:textId="33590398" w:rsidR="00EB3A9F" w:rsidRDefault="00EB3A9F" w:rsidP="003D4614">
      <w:r>
        <w:tab/>
        <w:t>RSA algorithm will be used for this project. RSA algorithm is an asymmetric encryption algorithm.</w:t>
      </w:r>
      <w:r w:rsidR="008F3E6B">
        <w:t xml:space="preserve"> RSA requires a public key and a private key and works as follow:</w:t>
      </w:r>
    </w:p>
    <w:p w14:paraId="78EBA732" w14:textId="0B0A121B" w:rsidR="008F3E6B" w:rsidRDefault="003830A1" w:rsidP="00C92EA2">
      <w:pPr>
        <w:pStyle w:val="ListParagraph"/>
        <w:numPr>
          <w:ilvl w:val="0"/>
          <w:numId w:val="27"/>
        </w:numPr>
      </w:pPr>
      <w:r>
        <w:t>Person A sends</w:t>
      </w:r>
      <w:r w:rsidR="00B140C9">
        <w:t xml:space="preserve"> the public key to person B and request</w:t>
      </w:r>
      <w:r w:rsidR="00BA5081">
        <w:t>s</w:t>
      </w:r>
      <w:r w:rsidR="00B140C9">
        <w:t xml:space="preserve"> some data</w:t>
      </w:r>
    </w:p>
    <w:p w14:paraId="58AF7004" w14:textId="6186CA41" w:rsidR="00B140C9" w:rsidRDefault="00B140C9" w:rsidP="00C92EA2">
      <w:pPr>
        <w:pStyle w:val="ListParagraph"/>
        <w:numPr>
          <w:ilvl w:val="0"/>
          <w:numId w:val="27"/>
        </w:numPr>
      </w:pPr>
      <w:r>
        <w:t>Person B encrypts the data using person A</w:t>
      </w:r>
      <w:r w:rsidR="00BA5081">
        <w:t>'</w:t>
      </w:r>
      <w:r>
        <w:t>s public key and sends the encrypted data</w:t>
      </w:r>
    </w:p>
    <w:p w14:paraId="2A871BCD" w14:textId="14F8D46D" w:rsidR="0047362C" w:rsidRDefault="00B140C9" w:rsidP="00C92EA2">
      <w:pPr>
        <w:pStyle w:val="ListParagraph"/>
        <w:numPr>
          <w:ilvl w:val="0"/>
          <w:numId w:val="27"/>
        </w:numPr>
      </w:pPr>
      <w:r>
        <w:t>Person A receives the data and decrypts it.</w:t>
      </w:r>
    </w:p>
    <w:p w14:paraId="0A6C059D" w14:textId="0D2BD1A0" w:rsidR="0073559A" w:rsidRDefault="00997D43" w:rsidP="0073559A">
      <w:pPr>
        <w:pStyle w:val="Heading2"/>
      </w:pPr>
      <w:r>
        <w:t>4</w:t>
      </w:r>
      <w:r w:rsidR="0073559A">
        <w:t>.</w:t>
      </w:r>
      <w:r>
        <w:t>2</w:t>
      </w:r>
      <w:r w:rsidR="0073559A">
        <w:t>.</w:t>
      </w:r>
      <w:r>
        <w:t>3</w:t>
      </w:r>
      <w:r w:rsidR="0073559A">
        <w:t xml:space="preserve"> </w:t>
      </w:r>
      <w:r w:rsidR="0073559A" w:rsidRPr="0073559A">
        <w:t>Two-factor Authentication</w:t>
      </w:r>
    </w:p>
    <w:p w14:paraId="2F13A6D4" w14:textId="3A708A07" w:rsidR="0073559A" w:rsidRDefault="0073559A" w:rsidP="0073559A">
      <w:pPr>
        <w:ind w:firstLine="720"/>
      </w:pPr>
      <w:r w:rsidRPr="00115669">
        <w:t>Two-factor authentication is an electronic authentication method in which a device user is granted access to a website or application only after successfully presenting two or more pieces of evidence to an authentication mechanism</w:t>
      </w:r>
      <w:r>
        <w:t xml:space="preserve">. </w:t>
      </w:r>
    </w:p>
    <w:p w14:paraId="562AF82C" w14:textId="352ED4F5" w:rsidR="00EB3A9F" w:rsidRPr="003D4614" w:rsidRDefault="00F5494A" w:rsidP="004218E2">
      <w:pPr>
        <w:ind w:firstLine="720"/>
      </w:pPr>
      <w:r>
        <w:t>The client-side player will need to use a valid email account to connect to the server-side player for this project</w:t>
      </w:r>
      <w:r w:rsidR="0073559A">
        <w:t xml:space="preserve">.  </w:t>
      </w:r>
      <w:r w:rsidR="003660DF">
        <w:t xml:space="preserve">First, </w:t>
      </w:r>
      <w:r w:rsidR="00D52C97">
        <w:t>t</w:t>
      </w:r>
      <w:r w:rsidR="00B33606">
        <w:t xml:space="preserve">he server will use </w:t>
      </w:r>
      <w:r w:rsidR="00066445">
        <w:t xml:space="preserve">a </w:t>
      </w:r>
      <w:r w:rsidR="006D6351">
        <w:t>proper</w:t>
      </w:r>
      <w:r w:rsidR="00066445">
        <w:t xml:space="preserve"> </w:t>
      </w:r>
      <w:r w:rsidR="000A1EBF">
        <w:t>SMTP service provided by a third</w:t>
      </w:r>
      <w:r w:rsidR="00E467CC">
        <w:t>-</w:t>
      </w:r>
      <w:r w:rsidR="000A1EBF">
        <w:t xml:space="preserve">party organization. </w:t>
      </w:r>
      <w:r w:rsidR="00570826">
        <w:t xml:space="preserve">Then, </w:t>
      </w:r>
      <w:r w:rsidR="003F0E77">
        <w:rPr>
          <w:rFonts w:ascii="Source Sans Pro" w:hAnsi="Source Sans Pro"/>
          <w:color w:val="464646"/>
          <w:shd w:val="clear" w:color="auto" w:fill="FDFDFD"/>
        </w:rPr>
        <w:t xml:space="preserve">one or two </w:t>
      </w:r>
      <w:r w:rsidR="0073559A">
        <w:rPr>
          <w:rFonts w:ascii="Source Sans Pro" w:hAnsi="Source Sans Pro"/>
          <w:color w:val="464646"/>
          <w:shd w:val="clear" w:color="auto" w:fill="FDFDFD"/>
        </w:rPr>
        <w:t>player</w:t>
      </w:r>
      <w:r w:rsidR="00786CC1">
        <w:rPr>
          <w:rFonts w:ascii="Source Sans Pro" w:hAnsi="Source Sans Pro"/>
          <w:color w:val="464646"/>
          <w:shd w:val="clear" w:color="auto" w:fill="FDFDFD"/>
        </w:rPr>
        <w:t>s</w:t>
      </w:r>
      <w:r w:rsidR="0073559A">
        <w:rPr>
          <w:rFonts w:ascii="Source Sans Pro" w:hAnsi="Source Sans Pro"/>
          <w:color w:val="464646"/>
          <w:shd w:val="clear" w:color="auto" w:fill="FDFDFD"/>
        </w:rPr>
        <w:t xml:space="preserve"> </w:t>
      </w:r>
      <w:r w:rsidR="00782233">
        <w:rPr>
          <w:rFonts w:ascii="Source Sans Pro" w:hAnsi="Source Sans Pro"/>
          <w:color w:val="464646"/>
          <w:shd w:val="clear" w:color="auto" w:fill="FDFDFD"/>
        </w:rPr>
        <w:t xml:space="preserve">will </w:t>
      </w:r>
      <w:r w:rsidR="0073559A">
        <w:rPr>
          <w:rFonts w:ascii="Source Sans Pro" w:hAnsi="Source Sans Pro"/>
          <w:color w:val="464646"/>
          <w:shd w:val="clear" w:color="auto" w:fill="FDFDFD"/>
        </w:rPr>
        <w:t xml:space="preserve">go through a setup process that first configures his account to send his </w:t>
      </w:r>
      <w:r w:rsidR="002718D6">
        <w:rPr>
          <w:rFonts w:ascii="Source Sans Pro" w:hAnsi="Source Sans Pro"/>
          <w:color w:val="464646"/>
          <w:shd w:val="clear" w:color="auto" w:fill="FDFDFD"/>
        </w:rPr>
        <w:t>email</w:t>
      </w:r>
      <w:r w:rsidR="0073559A">
        <w:rPr>
          <w:rFonts w:ascii="Source Sans Pro" w:hAnsi="Source Sans Pro"/>
          <w:color w:val="464646"/>
          <w:shd w:val="clear" w:color="auto" w:fill="FDFDFD"/>
        </w:rPr>
        <w:t xml:space="preserve"> a code by text. At the end of the setup, </w:t>
      </w:r>
      <w:r w:rsidR="00BB4699">
        <w:rPr>
          <w:rFonts w:ascii="Source Sans Pro" w:hAnsi="Source Sans Pro"/>
          <w:color w:val="464646"/>
          <w:shd w:val="clear" w:color="auto" w:fill="FDFDFD"/>
        </w:rPr>
        <w:t>they will have a random</w:t>
      </w:r>
      <w:r w:rsidR="00500220">
        <w:rPr>
          <w:rFonts w:ascii="Source Sans Pro" w:hAnsi="Source Sans Pro"/>
          <w:color w:val="464646"/>
          <w:shd w:val="clear" w:color="auto" w:fill="FDFDFD"/>
        </w:rPr>
        <w:t>ly</w:t>
      </w:r>
      <w:r w:rsidR="00BB4699">
        <w:rPr>
          <w:rFonts w:ascii="Source Sans Pro" w:hAnsi="Source Sans Pro"/>
          <w:color w:val="464646"/>
          <w:shd w:val="clear" w:color="auto" w:fill="FDFDFD"/>
        </w:rPr>
        <w:t xml:space="preserve"> generated auth</w:t>
      </w:r>
      <w:r w:rsidR="00500220">
        <w:rPr>
          <w:rFonts w:ascii="Source Sans Pro" w:hAnsi="Source Sans Pro"/>
          <w:color w:val="464646"/>
          <w:shd w:val="clear" w:color="auto" w:fill="FDFDFD"/>
        </w:rPr>
        <w:t>o</w:t>
      </w:r>
      <w:r w:rsidR="00BB4699">
        <w:rPr>
          <w:rFonts w:ascii="Source Sans Pro" w:hAnsi="Source Sans Pro"/>
          <w:color w:val="464646"/>
          <w:shd w:val="clear" w:color="auto" w:fill="FDFDFD"/>
        </w:rPr>
        <w:t>rization code to their email</w:t>
      </w:r>
      <w:r w:rsidR="0073559A">
        <w:rPr>
          <w:rFonts w:ascii="Source Sans Pro" w:hAnsi="Source Sans Pro"/>
          <w:color w:val="464646"/>
          <w:shd w:val="clear" w:color="auto" w:fill="FDFDFD"/>
        </w:rPr>
        <w:t>. Once done, the player will</w:t>
      </w:r>
      <w:r w:rsidR="00027716">
        <w:rPr>
          <w:rFonts w:ascii="Source Sans Pro" w:hAnsi="Source Sans Pro"/>
          <w:color w:val="464646"/>
          <w:shd w:val="clear" w:color="auto" w:fill="FDFDFD"/>
        </w:rPr>
        <w:t xml:space="preserve"> login with the regist</w:t>
      </w:r>
      <w:r w:rsidR="009633F6">
        <w:rPr>
          <w:rFonts w:ascii="Source Sans Pro" w:hAnsi="Source Sans Pro"/>
          <w:color w:val="464646"/>
          <w:shd w:val="clear" w:color="auto" w:fill="FDFDFD"/>
        </w:rPr>
        <w:t>er</w:t>
      </w:r>
      <w:r w:rsidR="00027716">
        <w:rPr>
          <w:rFonts w:ascii="Source Sans Pro" w:hAnsi="Source Sans Pro"/>
          <w:color w:val="464646"/>
          <w:shd w:val="clear" w:color="auto" w:fill="FDFDFD"/>
        </w:rPr>
        <w:t>ed email and</w:t>
      </w:r>
      <w:r w:rsidR="0073559A">
        <w:rPr>
          <w:rFonts w:ascii="Source Sans Pro" w:hAnsi="Source Sans Pro"/>
          <w:color w:val="464646"/>
          <w:shd w:val="clear" w:color="auto" w:fill="FDFDFD"/>
        </w:rPr>
        <w:t xml:space="preserve"> receive an authentication code in the </w:t>
      </w:r>
      <w:r w:rsidR="00F81AF1">
        <w:rPr>
          <w:rFonts w:ascii="Source Sans Pro" w:hAnsi="Source Sans Pro"/>
          <w:color w:val="464646"/>
          <w:shd w:val="clear" w:color="auto" w:fill="FDFDFD"/>
        </w:rPr>
        <w:t>email</w:t>
      </w:r>
      <w:r w:rsidR="0073559A">
        <w:rPr>
          <w:rFonts w:ascii="Source Sans Pro" w:hAnsi="Source Sans Pro"/>
          <w:color w:val="464646"/>
          <w:shd w:val="clear" w:color="auto" w:fill="FDFDFD"/>
        </w:rPr>
        <w:t xml:space="preserve"> when he wants to join the game.</w:t>
      </w:r>
    </w:p>
    <w:p w14:paraId="71B2A026" w14:textId="77777777" w:rsidR="0019592D" w:rsidRDefault="006C3C2F" w:rsidP="006C3C2F">
      <w:pPr>
        <w:pStyle w:val="Heading1"/>
        <w:numPr>
          <w:ilvl w:val="0"/>
          <w:numId w:val="1"/>
        </w:numPr>
      </w:pPr>
      <w:r>
        <w:t xml:space="preserve"> </w:t>
      </w:r>
      <w:bookmarkStart w:id="5" w:name="_Toc53664369"/>
      <w:r w:rsidR="0019592D">
        <w:t>Scope and Depth</w:t>
      </w:r>
      <w:bookmarkEnd w:id="5"/>
    </w:p>
    <w:p w14:paraId="6CB6D3CE" w14:textId="3A0EEB86" w:rsidR="0019592D" w:rsidRDefault="00DD505A" w:rsidP="00DD505A">
      <w:pPr>
        <w:ind w:left="720"/>
      </w:pPr>
      <w:r>
        <w:t>Th</w:t>
      </w:r>
      <w:r w:rsidR="004C6CAA">
        <w:t xml:space="preserve">e list of </w:t>
      </w:r>
      <w:r w:rsidR="008765D0">
        <w:t>activities the game is expected to have are:</w:t>
      </w:r>
    </w:p>
    <w:p w14:paraId="60FB3858" w14:textId="1647DF90" w:rsidR="008765D0" w:rsidRPr="00CF2103" w:rsidRDefault="00CF2103" w:rsidP="00810C0C">
      <w:pPr>
        <w:pStyle w:val="Heading2"/>
      </w:pPr>
      <w:bookmarkStart w:id="6" w:name="_Toc53664370"/>
      <w:r w:rsidRPr="00CF2103">
        <w:lastRenderedPageBreak/>
        <w:t>User Interface</w:t>
      </w:r>
      <w:bookmarkEnd w:id="6"/>
    </w:p>
    <w:p w14:paraId="5E585B6C" w14:textId="29B4C06E" w:rsidR="00CF2103" w:rsidRDefault="004F2EF3" w:rsidP="00C92EA2">
      <w:pPr>
        <w:pStyle w:val="ListParagraph"/>
        <w:numPr>
          <w:ilvl w:val="0"/>
          <w:numId w:val="4"/>
        </w:numPr>
      </w:pPr>
      <w:r>
        <w:t xml:space="preserve">Display a game </w:t>
      </w:r>
      <w:r w:rsidR="00650F56">
        <w:t>background map for both players setting up their chess</w:t>
      </w:r>
    </w:p>
    <w:p w14:paraId="3CE8655F" w14:textId="3FD2B85F" w:rsidR="0019592D" w:rsidRDefault="00650F56" w:rsidP="00C92EA2">
      <w:pPr>
        <w:pStyle w:val="ListParagraph"/>
        <w:numPr>
          <w:ilvl w:val="0"/>
          <w:numId w:val="4"/>
        </w:numPr>
      </w:pPr>
      <w:r>
        <w:t xml:space="preserve">Display </w:t>
      </w:r>
      <w:r w:rsidR="0030632E">
        <w:t xml:space="preserve">50 chess units in total for </w:t>
      </w:r>
      <w:r w:rsidR="00FD43BA">
        <w:t xml:space="preserve">both players </w:t>
      </w:r>
      <w:r w:rsidR="007A18EC">
        <w:t>setting up their strategy</w:t>
      </w:r>
    </w:p>
    <w:p w14:paraId="11F7EA02" w14:textId="24DE81C7" w:rsidR="009E73A8" w:rsidRDefault="009E73A8" w:rsidP="00C92EA2">
      <w:pPr>
        <w:pStyle w:val="ListParagraph"/>
        <w:numPr>
          <w:ilvl w:val="0"/>
          <w:numId w:val="4"/>
        </w:numPr>
      </w:pPr>
      <w:r>
        <w:t xml:space="preserve">Display </w:t>
      </w:r>
      <w:r w:rsidR="0015719A">
        <w:t>buttons for surrender, join,</w:t>
      </w:r>
      <w:r w:rsidR="00EC4C1E">
        <w:t xml:space="preserve"> invite,</w:t>
      </w:r>
      <w:r w:rsidR="0015719A">
        <w:t xml:space="preserve"> exit, etc. </w:t>
      </w:r>
    </w:p>
    <w:p w14:paraId="5DAC466B" w14:textId="6DED7684" w:rsidR="0064712D" w:rsidRDefault="0064712D" w:rsidP="00C92EA2">
      <w:pPr>
        <w:pStyle w:val="ListParagraph"/>
        <w:numPr>
          <w:ilvl w:val="0"/>
          <w:numId w:val="4"/>
        </w:numPr>
      </w:pPr>
      <w:r>
        <w:t xml:space="preserve">Display </w:t>
      </w:r>
      <w:r w:rsidR="002719C2">
        <w:t>a live chat panel on the side of the game map.</w:t>
      </w:r>
    </w:p>
    <w:p w14:paraId="49E88D0E" w14:textId="7F505E06" w:rsidR="00EC4C1E" w:rsidRDefault="00A43880" w:rsidP="00810C0C">
      <w:pPr>
        <w:pStyle w:val="Heading2"/>
      </w:pPr>
      <w:bookmarkStart w:id="7" w:name="_Toc53664371"/>
      <w:r w:rsidRPr="00CF6615">
        <w:t>Functional</w:t>
      </w:r>
      <w:r>
        <w:t xml:space="preserve"> </w:t>
      </w:r>
      <w:r w:rsidRPr="00CF6615">
        <w:t>Requirements</w:t>
      </w:r>
      <w:bookmarkEnd w:id="7"/>
    </w:p>
    <w:p w14:paraId="49340D48" w14:textId="3BDE23C4" w:rsidR="00A43880" w:rsidRDefault="00981533" w:rsidP="00C92EA2">
      <w:pPr>
        <w:pStyle w:val="ListParagraph"/>
        <w:numPr>
          <w:ilvl w:val="0"/>
          <w:numId w:val="5"/>
        </w:numPr>
      </w:pPr>
      <w:r>
        <w:t xml:space="preserve">Chess units </w:t>
      </w:r>
      <w:r w:rsidR="002E3E70">
        <w:t>are</w:t>
      </w:r>
      <w:r>
        <w:t xml:space="preserve"> movable by </w:t>
      </w:r>
      <w:r w:rsidR="002E3E70">
        <w:t xml:space="preserve">the </w:t>
      </w:r>
      <w:r>
        <w:t>correct player</w:t>
      </w:r>
      <w:r w:rsidR="009B63A1">
        <w:t xml:space="preserve"> on the </w:t>
      </w:r>
      <w:r w:rsidR="00DC7FF4">
        <w:t>righ</w:t>
      </w:r>
      <w:r w:rsidR="009B63A1">
        <w:t>t path of the map</w:t>
      </w:r>
    </w:p>
    <w:p w14:paraId="6AF98313" w14:textId="5DAE1590" w:rsidR="00981533" w:rsidRDefault="00DC7FF4" w:rsidP="00C92EA2">
      <w:pPr>
        <w:pStyle w:val="ListParagraph"/>
        <w:numPr>
          <w:ilvl w:val="0"/>
          <w:numId w:val="5"/>
        </w:numPr>
      </w:pPr>
      <w:r>
        <w:t>Higher-ranked chess units should destroy Low</w:t>
      </w:r>
      <w:r w:rsidR="00981533">
        <w:t>er</w:t>
      </w:r>
      <w:r w:rsidR="002E3E70">
        <w:t>-</w:t>
      </w:r>
      <w:r w:rsidR="00981533">
        <w:t>ranked chess units</w:t>
      </w:r>
    </w:p>
    <w:p w14:paraId="4A461673" w14:textId="62DD667F" w:rsidR="00477F9B" w:rsidRDefault="00477F9B" w:rsidP="00C92EA2">
      <w:pPr>
        <w:pStyle w:val="ListParagraph"/>
        <w:numPr>
          <w:ilvl w:val="0"/>
          <w:numId w:val="5"/>
        </w:numPr>
      </w:pPr>
      <w:r>
        <w:t>Players take turns to perform their moves</w:t>
      </w:r>
    </w:p>
    <w:p w14:paraId="48FCCEE9" w14:textId="00A37868" w:rsidR="00981533" w:rsidRDefault="002E3E70" w:rsidP="00C92EA2">
      <w:pPr>
        <w:pStyle w:val="ListParagraph"/>
        <w:numPr>
          <w:ilvl w:val="0"/>
          <w:numId w:val="5"/>
        </w:numPr>
      </w:pPr>
      <w:r>
        <w:t>Map space should be correctly allocated for each chess unit</w:t>
      </w:r>
    </w:p>
    <w:p w14:paraId="0278ACEC" w14:textId="072F1218" w:rsidR="00532425" w:rsidRDefault="00CF3FFF" w:rsidP="00C92EA2">
      <w:pPr>
        <w:pStyle w:val="ListParagraph"/>
        <w:numPr>
          <w:ilvl w:val="0"/>
          <w:numId w:val="5"/>
        </w:numPr>
      </w:pPr>
      <w:r>
        <w:t xml:space="preserve">A </w:t>
      </w:r>
      <w:r w:rsidR="00DB127E">
        <w:t>p</w:t>
      </w:r>
      <w:r w:rsidR="002E3E70">
        <w:t xml:space="preserve">layer communicates with </w:t>
      </w:r>
      <w:r w:rsidR="00477F9B">
        <w:t>an</w:t>
      </w:r>
      <w:r w:rsidR="002E3E70">
        <w:t xml:space="preserve">other player </w:t>
      </w:r>
      <w:r w:rsidR="00477F9B">
        <w:t xml:space="preserve">through live chat </w:t>
      </w:r>
    </w:p>
    <w:p w14:paraId="1B765BC8" w14:textId="75F403E5" w:rsidR="00154A37" w:rsidRDefault="00DB127E" w:rsidP="00C92EA2">
      <w:pPr>
        <w:pStyle w:val="ListParagraph"/>
        <w:numPr>
          <w:ilvl w:val="0"/>
          <w:numId w:val="5"/>
        </w:numPr>
      </w:pPr>
      <w:r>
        <w:t xml:space="preserve">A player </w:t>
      </w:r>
      <w:proofErr w:type="gramStart"/>
      <w:r>
        <w:t>generate</w:t>
      </w:r>
      <w:proofErr w:type="gramEnd"/>
      <w:r>
        <w:t xml:space="preserve"> invitation links to friends</w:t>
      </w:r>
      <w:r w:rsidR="00154A37">
        <w:t xml:space="preserve"> to invite </w:t>
      </w:r>
      <w:r w:rsidR="00532425">
        <w:t xml:space="preserve">the </w:t>
      </w:r>
      <w:r w:rsidR="00154A37">
        <w:t xml:space="preserve">second player </w:t>
      </w:r>
      <w:r w:rsidR="00532425">
        <w:t xml:space="preserve">to </w:t>
      </w:r>
      <w:r w:rsidR="00154A37">
        <w:t>join the game</w:t>
      </w:r>
    </w:p>
    <w:p w14:paraId="65FD9A0E" w14:textId="4EE7699D" w:rsidR="00DB127E" w:rsidRDefault="00130CFE" w:rsidP="00C92EA2">
      <w:pPr>
        <w:pStyle w:val="ListParagraph"/>
        <w:numPr>
          <w:ilvl w:val="0"/>
          <w:numId w:val="5"/>
        </w:numPr>
      </w:pPr>
      <w:r>
        <w:t>AI can attack, move chess units and be able to win or lose the game.</w:t>
      </w:r>
    </w:p>
    <w:p w14:paraId="1ECB99F5" w14:textId="2CF3C6CD" w:rsidR="00182613" w:rsidRDefault="00182613" w:rsidP="00C92EA2">
      <w:pPr>
        <w:pStyle w:val="ListParagraph"/>
        <w:numPr>
          <w:ilvl w:val="0"/>
          <w:numId w:val="5"/>
        </w:numPr>
      </w:pPr>
      <w:r>
        <w:t xml:space="preserve">Players should be able to see the game rules by pressing </w:t>
      </w:r>
      <w:r w:rsidR="00A366CD">
        <w:t xml:space="preserve">the </w:t>
      </w:r>
      <w:r>
        <w:t>H button during a g</w:t>
      </w:r>
      <w:r w:rsidR="007A3A90">
        <w:t>ame.</w:t>
      </w:r>
    </w:p>
    <w:p w14:paraId="1F1E7CA4" w14:textId="2E43B136" w:rsidR="00E45638" w:rsidRDefault="00E45638" w:rsidP="00C92EA2">
      <w:pPr>
        <w:pStyle w:val="ListParagraph"/>
        <w:numPr>
          <w:ilvl w:val="0"/>
          <w:numId w:val="5"/>
        </w:numPr>
      </w:pPr>
      <w:r>
        <w:t xml:space="preserve">Player </w:t>
      </w:r>
      <w:proofErr w:type="gramStart"/>
      <w:r>
        <w:t>invitation</w:t>
      </w:r>
      <w:proofErr w:type="gramEnd"/>
      <w:r>
        <w:t xml:space="preserve"> use two-factor authentication via an external application.</w:t>
      </w:r>
    </w:p>
    <w:p w14:paraId="4056F80C" w14:textId="12077F30" w:rsidR="00511B8D" w:rsidRPr="00E8384C" w:rsidRDefault="00E8384C" w:rsidP="00810C0C">
      <w:pPr>
        <w:pStyle w:val="Heading2"/>
      </w:pPr>
      <w:bookmarkStart w:id="8" w:name="_Toc53664372"/>
      <w:r w:rsidRPr="00E8384C">
        <w:t>Non-Functional Requirements</w:t>
      </w:r>
      <w:bookmarkEnd w:id="8"/>
    </w:p>
    <w:p w14:paraId="44A720B7" w14:textId="48B7F21A" w:rsidR="00E8384C" w:rsidRDefault="00E8384C" w:rsidP="00C92EA2">
      <w:pPr>
        <w:pStyle w:val="ListParagraph"/>
        <w:numPr>
          <w:ilvl w:val="0"/>
          <w:numId w:val="6"/>
        </w:numPr>
      </w:pPr>
      <w:r>
        <w:t>In each turn, players should not exceed 30 seconds.</w:t>
      </w:r>
    </w:p>
    <w:p w14:paraId="53CFA7DC" w14:textId="7E515941" w:rsidR="00814192" w:rsidRDefault="00814192" w:rsidP="00C92EA2">
      <w:pPr>
        <w:pStyle w:val="ListParagraph"/>
        <w:numPr>
          <w:ilvl w:val="0"/>
          <w:numId w:val="6"/>
        </w:numPr>
      </w:pPr>
      <w:r>
        <w:t xml:space="preserve">A game introduction for new players to understand </w:t>
      </w:r>
      <w:r w:rsidR="00AF7D6C">
        <w:t xml:space="preserve">the </w:t>
      </w:r>
      <w:r>
        <w:t>rules of the game</w:t>
      </w:r>
    </w:p>
    <w:p w14:paraId="30580010" w14:textId="5C4BD956" w:rsidR="00814192" w:rsidRDefault="00AF7D6C" w:rsidP="00C92EA2">
      <w:pPr>
        <w:pStyle w:val="ListParagraph"/>
        <w:numPr>
          <w:ilvl w:val="0"/>
          <w:numId w:val="6"/>
        </w:numPr>
      </w:pPr>
      <w:r>
        <w:t>Communication between players should be encrypted except for two players</w:t>
      </w:r>
    </w:p>
    <w:p w14:paraId="64DD9C7F" w14:textId="1B4DAF73" w:rsidR="0030201B" w:rsidRDefault="0030201B" w:rsidP="00C92EA2">
      <w:pPr>
        <w:pStyle w:val="ListParagraph"/>
        <w:numPr>
          <w:ilvl w:val="0"/>
          <w:numId w:val="6"/>
        </w:numPr>
      </w:pPr>
      <w:r>
        <w:t>Frequently used functions should be tested for stability and usability</w:t>
      </w:r>
    </w:p>
    <w:p w14:paraId="0E509716" w14:textId="3B21AAF7" w:rsidR="00555D14" w:rsidRDefault="00555D14" w:rsidP="00C92EA2">
      <w:pPr>
        <w:pStyle w:val="ListParagraph"/>
        <w:numPr>
          <w:ilvl w:val="0"/>
          <w:numId w:val="6"/>
        </w:numPr>
      </w:pPr>
      <w:r>
        <w:t xml:space="preserve">Each invitation links from a player </w:t>
      </w:r>
      <w:r w:rsidR="00E507BE">
        <w:t>lost invitation ability after 30 minutes</w:t>
      </w:r>
    </w:p>
    <w:p w14:paraId="291F1E93" w14:textId="7F5496E7" w:rsidR="00C612F6" w:rsidRDefault="006443A4" w:rsidP="00C92EA2">
      <w:pPr>
        <w:pStyle w:val="ListParagraph"/>
        <w:numPr>
          <w:ilvl w:val="0"/>
          <w:numId w:val="6"/>
        </w:numPr>
      </w:pPr>
      <w:r>
        <w:t>The game will be developed by Python without any game engine</w:t>
      </w:r>
    </w:p>
    <w:p w14:paraId="6B2E24BC" w14:textId="7CB5F8D7" w:rsidR="005A7968" w:rsidRDefault="00697349" w:rsidP="00C92EA2">
      <w:pPr>
        <w:pStyle w:val="ListParagraph"/>
        <w:numPr>
          <w:ilvl w:val="0"/>
          <w:numId w:val="6"/>
        </w:numPr>
      </w:pPr>
      <w:r>
        <w:t>The game should be av</w:t>
      </w:r>
      <w:r w:rsidR="00D901A2">
        <w:t>ail</w:t>
      </w:r>
      <w:r>
        <w:t>able for both Windows platforms</w:t>
      </w:r>
    </w:p>
    <w:p w14:paraId="6C1851CE" w14:textId="3C0497D1" w:rsidR="009E3603" w:rsidRDefault="009E3603" w:rsidP="00C92EA2">
      <w:pPr>
        <w:pStyle w:val="ListParagraph"/>
        <w:numPr>
          <w:ilvl w:val="0"/>
          <w:numId w:val="6"/>
        </w:numPr>
      </w:pPr>
      <w:r>
        <w:t xml:space="preserve">The game </w:t>
      </w:r>
      <w:r w:rsidR="007D7C0F">
        <w:t>should be implement</w:t>
      </w:r>
      <w:r w:rsidR="00F925F4">
        <w:t>ed</w:t>
      </w:r>
      <w:r w:rsidR="007D7C0F">
        <w:t xml:space="preserve"> with Python, Python socket and Python </w:t>
      </w:r>
      <w:proofErr w:type="spellStart"/>
      <w:r w:rsidR="007D7C0F">
        <w:t>Tkinter</w:t>
      </w:r>
      <w:proofErr w:type="spellEnd"/>
      <w:r w:rsidR="007D7C0F">
        <w:t xml:space="preserve">. </w:t>
      </w:r>
    </w:p>
    <w:p w14:paraId="17410FAF" w14:textId="625EB991" w:rsidR="00D32297" w:rsidRDefault="00D32297" w:rsidP="00C92EA2">
      <w:pPr>
        <w:pStyle w:val="ListParagraph"/>
        <w:numPr>
          <w:ilvl w:val="0"/>
          <w:numId w:val="6"/>
        </w:numPr>
      </w:pPr>
      <w:r>
        <w:t>Players should be able to change AI mode. For example, choose an easy AI or a hard AI</w:t>
      </w:r>
    </w:p>
    <w:p w14:paraId="00D077C9" w14:textId="41FC3133" w:rsidR="00D901A2" w:rsidRDefault="00D901A2" w:rsidP="00810C0C">
      <w:pPr>
        <w:pStyle w:val="Heading2"/>
      </w:pPr>
      <w:bookmarkStart w:id="9" w:name="_Toc53664373"/>
      <w:r w:rsidRPr="00227890">
        <w:t>Out of Scope</w:t>
      </w:r>
      <w:bookmarkEnd w:id="9"/>
    </w:p>
    <w:p w14:paraId="37C1DAB6" w14:textId="6976CE7D" w:rsidR="001834FD" w:rsidRPr="0025624C" w:rsidRDefault="007263D5" w:rsidP="00C92EA2">
      <w:pPr>
        <w:pStyle w:val="ListParagraph"/>
        <w:numPr>
          <w:ilvl w:val="0"/>
          <w:numId w:val="7"/>
        </w:numPr>
      </w:pPr>
      <w:r>
        <w:t>Upload the game online to make it a website av</w:t>
      </w:r>
      <w:r w:rsidR="0058381E">
        <w:t>ail</w:t>
      </w:r>
      <w:r>
        <w:t>able game</w:t>
      </w:r>
    </w:p>
    <w:p w14:paraId="54CEC3CC" w14:textId="7DADDC42" w:rsidR="006F4A46" w:rsidRDefault="0019592D" w:rsidP="006F4A46">
      <w:pPr>
        <w:pStyle w:val="Heading1"/>
        <w:numPr>
          <w:ilvl w:val="0"/>
          <w:numId w:val="1"/>
        </w:numPr>
      </w:pPr>
      <w:bookmarkStart w:id="10" w:name="_Toc53664374"/>
      <w:r>
        <w:lastRenderedPageBreak/>
        <w:t>Test Plan</w:t>
      </w:r>
      <w:bookmarkEnd w:id="10"/>
    </w:p>
    <w:p w14:paraId="0321FDF2" w14:textId="48B653C2" w:rsidR="006F4A46" w:rsidRDefault="006F4A46" w:rsidP="006F4A46">
      <w:pPr>
        <w:ind w:firstLine="720"/>
      </w:pPr>
      <w:r>
        <w:t>Manual</w:t>
      </w:r>
      <w:r w:rsidR="0001523B">
        <w:t xml:space="preserve"> </w:t>
      </w:r>
      <w:proofErr w:type="spellStart"/>
      <w:r w:rsidR="0001523B">
        <w:t>testings</w:t>
      </w:r>
      <w:proofErr w:type="spellEnd"/>
      <w:r w:rsidR="001927F2">
        <w:t>,</w:t>
      </w:r>
      <w:r w:rsidR="0001523B">
        <w:t xml:space="preserve"> including</w:t>
      </w:r>
      <w:r w:rsidR="00AF593A">
        <w:t xml:space="preserve"> unit testing</w:t>
      </w:r>
      <w:r w:rsidR="00D67FFD">
        <w:t>,</w:t>
      </w:r>
      <w:r>
        <w:t xml:space="preserve"> will be done throughout the development of the application. Acceptance testing will also be done after finishing</w:t>
      </w:r>
      <w:r w:rsidR="006051B5">
        <w:t xml:space="preserve"> unit</w:t>
      </w:r>
      <w:r>
        <w:t xml:space="preserve"> testing.</w:t>
      </w:r>
      <w:r w:rsidR="002B0029">
        <w:t xml:space="preserve"> </w:t>
      </w:r>
    </w:p>
    <w:p w14:paraId="11E7C29F" w14:textId="55793126" w:rsidR="006F4A46" w:rsidRDefault="003E0DF9" w:rsidP="003E0DF9">
      <w:pPr>
        <w:pStyle w:val="Heading2"/>
      </w:pPr>
      <w:r>
        <w:t>5.1 Manual Testing</w:t>
      </w:r>
      <w:r w:rsidR="007E5289">
        <w:t xml:space="preserve"> &amp;</w:t>
      </w:r>
      <w:r w:rsidR="00DC55F7">
        <w:t xml:space="preserve"> Unit Testing</w:t>
      </w:r>
      <w:r w:rsidR="000A52D8">
        <w:t xml:space="preserve"> </w:t>
      </w:r>
    </w:p>
    <w:p w14:paraId="1510278F" w14:textId="64C8531F" w:rsidR="00B66F88" w:rsidRDefault="005E7089" w:rsidP="0033342E">
      <w:pPr>
        <w:ind w:firstLine="720"/>
      </w:pPr>
      <w:r w:rsidRPr="00D47808">
        <w:rPr>
          <w:b/>
          <w:bCs/>
        </w:rPr>
        <w:t>Manual Testing</w:t>
      </w:r>
      <w:r>
        <w:t xml:space="preserve">: </w:t>
      </w:r>
      <w:r w:rsidR="003C7B0D">
        <w:t xml:space="preserve">Manual testing is the testing in which test cases are executed manually </w:t>
      </w:r>
      <w:r w:rsidR="005C405D">
        <w:t>using any automated tool.</w:t>
      </w:r>
      <w:r w:rsidR="00423B8E">
        <w:t xml:space="preserve"> The purpose of manual testing is to identify any existing bugs and defects in the application. </w:t>
      </w:r>
    </w:p>
    <w:p w14:paraId="0C0DE40B" w14:textId="65B10600" w:rsidR="00CD350D" w:rsidRDefault="00CD350D" w:rsidP="0033342E">
      <w:pPr>
        <w:ind w:firstLine="720"/>
      </w:pPr>
      <w:r>
        <w:t xml:space="preserve">Manual Testing will be </w:t>
      </w:r>
      <w:r w:rsidR="0079729E">
        <w:t xml:space="preserve">done for </w:t>
      </w:r>
      <w:r w:rsidR="004447A0">
        <w:t>modules that are difficult to test</w:t>
      </w:r>
      <w:r w:rsidR="001927F2">
        <w:t>,</w:t>
      </w:r>
      <w:r w:rsidR="004447A0">
        <w:t xml:space="preserve"> </w:t>
      </w:r>
      <w:r w:rsidR="007557AA">
        <w:t xml:space="preserve">such as controller modules. </w:t>
      </w:r>
    </w:p>
    <w:p w14:paraId="45ECECB0" w14:textId="2B3EECEF" w:rsidR="00BD21BF" w:rsidRDefault="00BD21BF" w:rsidP="00C92EA2">
      <w:pPr>
        <w:pStyle w:val="ListParagraph"/>
        <w:numPr>
          <w:ilvl w:val="0"/>
          <w:numId w:val="9"/>
        </w:numPr>
      </w:pPr>
      <w:r>
        <w:t>List testing features in the modules</w:t>
      </w:r>
    </w:p>
    <w:p w14:paraId="2814605F" w14:textId="6884AA14" w:rsidR="00F73998" w:rsidRDefault="00F73998" w:rsidP="00C92EA2">
      <w:pPr>
        <w:pStyle w:val="ListParagraph"/>
        <w:numPr>
          <w:ilvl w:val="0"/>
          <w:numId w:val="9"/>
        </w:numPr>
      </w:pPr>
      <w:r>
        <w:t>List types of input the features can accept</w:t>
      </w:r>
    </w:p>
    <w:p w14:paraId="3994E867" w14:textId="35B058F5" w:rsidR="00B8183A" w:rsidRDefault="00F73998" w:rsidP="00C92EA2">
      <w:pPr>
        <w:pStyle w:val="ListParagraph"/>
        <w:numPr>
          <w:ilvl w:val="0"/>
          <w:numId w:val="9"/>
        </w:numPr>
      </w:pPr>
      <w:proofErr w:type="gramStart"/>
      <w:r>
        <w:t>List</w:t>
      </w:r>
      <w:proofErr w:type="gramEnd"/>
      <w:r>
        <w:t xml:space="preserve"> expect result</w:t>
      </w:r>
    </w:p>
    <w:p w14:paraId="79C959E3" w14:textId="7C15EA9C" w:rsidR="00562CC6" w:rsidRDefault="00562CC6" w:rsidP="004A65B6">
      <w:pPr>
        <w:ind w:firstLine="720"/>
      </w:pPr>
      <w:r w:rsidRPr="004A65B6">
        <w:rPr>
          <w:b/>
          <w:bCs/>
        </w:rPr>
        <w:t>Unit Testing</w:t>
      </w:r>
      <w:r>
        <w:t xml:space="preserve">: </w:t>
      </w:r>
      <w:r w:rsidR="000756C1">
        <w:t>Unit testing will be done for a small, easy to test portion of the</w:t>
      </w:r>
      <w:r w:rsidR="00D91993">
        <w:t xml:space="preserve"> project</w:t>
      </w:r>
      <w:r w:rsidR="004A65B6">
        <w:t xml:space="preserve"> and verifies its </w:t>
      </w:r>
      <w:proofErr w:type="spellStart"/>
      <w:r w:rsidR="004A65B6">
        <w:t>behavio</w:t>
      </w:r>
      <w:r w:rsidR="001927F2">
        <w:t>u</w:t>
      </w:r>
      <w:r w:rsidR="004A65B6">
        <w:t>r</w:t>
      </w:r>
      <w:proofErr w:type="spellEnd"/>
      <w:r w:rsidR="004A65B6">
        <w:t xml:space="preserve"> independently from other parts</w:t>
      </w:r>
      <w:r w:rsidR="00726CF9">
        <w:t>.</w:t>
      </w:r>
      <w:r w:rsidR="00C60B16">
        <w:t xml:space="preserve"> </w:t>
      </w:r>
      <w:r w:rsidR="009C10A0">
        <w:t>For unit testing</w:t>
      </w:r>
      <w:r w:rsidR="00C50F05">
        <w:t xml:space="preserve">, </w:t>
      </w:r>
      <w:r w:rsidR="001927F2">
        <w:t xml:space="preserve">the </w:t>
      </w:r>
      <w:r w:rsidR="00C50F05">
        <w:t xml:space="preserve">Python library </w:t>
      </w:r>
      <w:r w:rsidR="00D260FA">
        <w:t>"</w:t>
      </w:r>
      <w:proofErr w:type="spellStart"/>
      <w:r w:rsidR="00C50F05">
        <w:t>unittest</w:t>
      </w:r>
      <w:proofErr w:type="spellEnd"/>
      <w:r w:rsidR="00D260FA">
        <w:t>"</w:t>
      </w:r>
      <w:r w:rsidR="00C50F05">
        <w:t xml:space="preserve"> will be used. </w:t>
      </w:r>
    </w:p>
    <w:p w14:paraId="2A4644D8" w14:textId="2067E422" w:rsidR="00935FAC" w:rsidRDefault="00AD5473" w:rsidP="00C92EA2">
      <w:pPr>
        <w:pStyle w:val="ListParagraph"/>
        <w:numPr>
          <w:ilvl w:val="0"/>
          <w:numId w:val="10"/>
        </w:numPr>
      </w:pPr>
      <w:r>
        <w:t>List codes I want to test</w:t>
      </w:r>
    </w:p>
    <w:p w14:paraId="4CA7BF5F" w14:textId="7DABC8B3" w:rsidR="00AD5473" w:rsidRDefault="00DF5D73" w:rsidP="00C92EA2">
      <w:pPr>
        <w:pStyle w:val="ListParagraph"/>
        <w:numPr>
          <w:ilvl w:val="0"/>
          <w:numId w:val="10"/>
        </w:numPr>
      </w:pPr>
      <w:r>
        <w:t xml:space="preserve">Initialize a piece of code </w:t>
      </w:r>
    </w:p>
    <w:p w14:paraId="423F70BD" w14:textId="5AAB652D" w:rsidR="003F6B77" w:rsidRDefault="003F6B77" w:rsidP="00C92EA2">
      <w:pPr>
        <w:pStyle w:val="ListParagraph"/>
        <w:numPr>
          <w:ilvl w:val="0"/>
          <w:numId w:val="10"/>
        </w:numPr>
      </w:pPr>
      <w:r>
        <w:t>Apply unit testing code for the code</w:t>
      </w:r>
    </w:p>
    <w:p w14:paraId="7C555B04" w14:textId="14572D9C" w:rsidR="003F6B77" w:rsidRDefault="00097CC2" w:rsidP="00C92EA2">
      <w:pPr>
        <w:pStyle w:val="ListParagraph"/>
        <w:numPr>
          <w:ilvl w:val="0"/>
          <w:numId w:val="10"/>
        </w:numPr>
      </w:pPr>
      <w:r>
        <w:t>Compare results</w:t>
      </w:r>
    </w:p>
    <w:p w14:paraId="6F7D7B88" w14:textId="3A171864" w:rsidR="00D84206" w:rsidRDefault="00B7275F" w:rsidP="0032543C">
      <w:pPr>
        <w:pStyle w:val="Heading2"/>
      </w:pPr>
      <w:r>
        <w:t>5.2 Acceptance Testing</w:t>
      </w:r>
    </w:p>
    <w:p w14:paraId="230F85C7" w14:textId="703D993B" w:rsidR="0032543C" w:rsidRDefault="00557DD3" w:rsidP="0032543C">
      <w:r>
        <w:tab/>
        <w:t xml:space="preserve">Acceptance Testing will be done after unit testing of the project. </w:t>
      </w:r>
      <w:r w:rsidR="001341EE">
        <w:t>Acceptance testing need</w:t>
      </w:r>
      <w:r w:rsidR="004B4F0D">
        <w:t>s</w:t>
      </w:r>
      <w:r w:rsidR="001341EE">
        <w:t xml:space="preserve"> to verify that </w:t>
      </w:r>
      <w:r w:rsidR="00D83E4E">
        <w:t>the application passes the manual tests list below. Additional tests may be conducted and added as need.</w:t>
      </w:r>
    </w:p>
    <w:p w14:paraId="062C5F4D" w14:textId="349E803C" w:rsidR="004B4F0D" w:rsidRDefault="004B4F0D" w:rsidP="00144B17">
      <w:pPr>
        <w:pStyle w:val="Heading3"/>
      </w:pPr>
      <w:r>
        <w:t xml:space="preserve">5.2.1 </w:t>
      </w:r>
      <w:r w:rsidR="00144B17">
        <w:t>Players enter the match</w:t>
      </w:r>
    </w:p>
    <w:p w14:paraId="34121438" w14:textId="748D4A8E" w:rsidR="00144B17" w:rsidRDefault="00EE11EA" w:rsidP="00144B17">
      <w:pPr>
        <w:rPr>
          <w:lang w:eastAsia="zh-CN"/>
        </w:rPr>
      </w:pPr>
      <w:r>
        <w:rPr>
          <w:lang w:eastAsia="zh-CN"/>
        </w:rPr>
        <w:tab/>
      </w:r>
      <w:r w:rsidR="00F83777">
        <w:rPr>
          <w:lang w:eastAsia="zh-CN"/>
        </w:rPr>
        <w:t xml:space="preserve">Players enter a game match with correct IP addresses and ports. </w:t>
      </w:r>
    </w:p>
    <w:p w14:paraId="6B720F43" w14:textId="246A9527" w:rsidR="00911BCE" w:rsidRDefault="00911BCE" w:rsidP="00C92EA2">
      <w:pPr>
        <w:pStyle w:val="ListParagraph"/>
        <w:numPr>
          <w:ilvl w:val="0"/>
          <w:numId w:val="11"/>
        </w:numPr>
        <w:rPr>
          <w:lang w:eastAsia="zh-CN"/>
        </w:rPr>
      </w:pPr>
      <w:r>
        <w:rPr>
          <w:lang w:eastAsia="zh-CN"/>
        </w:rPr>
        <w:lastRenderedPageBreak/>
        <w:t>One player starts a match and opened a port</w:t>
      </w:r>
    </w:p>
    <w:p w14:paraId="27E8B111" w14:textId="0E50FB52" w:rsidR="00911BCE" w:rsidRDefault="00911BCE" w:rsidP="00C92EA2">
      <w:pPr>
        <w:pStyle w:val="ListParagraph"/>
        <w:numPr>
          <w:ilvl w:val="0"/>
          <w:numId w:val="11"/>
        </w:numPr>
        <w:rPr>
          <w:lang w:eastAsia="zh-CN"/>
        </w:rPr>
      </w:pPr>
      <w:r>
        <w:rPr>
          <w:lang w:eastAsia="zh-CN"/>
        </w:rPr>
        <w:t xml:space="preserve">The other player joins the match with </w:t>
      </w:r>
      <w:r w:rsidR="00404D37">
        <w:rPr>
          <w:lang w:eastAsia="zh-CN"/>
        </w:rPr>
        <w:t xml:space="preserve">the </w:t>
      </w:r>
      <w:r>
        <w:rPr>
          <w:lang w:eastAsia="zh-CN"/>
        </w:rPr>
        <w:t>correct IP address and port</w:t>
      </w:r>
    </w:p>
    <w:p w14:paraId="3B30B6E7" w14:textId="07041EEE" w:rsidR="00B63375" w:rsidRDefault="00397BA0" w:rsidP="00C92EA2">
      <w:pPr>
        <w:pStyle w:val="ListParagraph"/>
        <w:numPr>
          <w:ilvl w:val="0"/>
          <w:numId w:val="11"/>
        </w:numPr>
        <w:rPr>
          <w:lang w:eastAsia="zh-CN"/>
        </w:rPr>
      </w:pPr>
      <w:r>
        <w:rPr>
          <w:lang w:eastAsia="zh-CN"/>
        </w:rPr>
        <w:t>Pass</w:t>
      </w:r>
      <w:r w:rsidR="0021610E">
        <w:rPr>
          <w:lang w:eastAsia="zh-CN"/>
        </w:rPr>
        <w:t xml:space="preserve"> crit</w:t>
      </w:r>
      <w:r w:rsidR="00E2549B">
        <w:rPr>
          <w:lang w:eastAsia="zh-CN"/>
        </w:rPr>
        <w:t>e</w:t>
      </w:r>
      <w:r w:rsidR="0021610E">
        <w:rPr>
          <w:lang w:eastAsia="zh-CN"/>
        </w:rPr>
        <w:t>ria</w:t>
      </w:r>
      <w:r>
        <w:rPr>
          <w:lang w:eastAsia="zh-CN"/>
        </w:rPr>
        <w:t xml:space="preserve">: </w:t>
      </w:r>
    </w:p>
    <w:p w14:paraId="3F2CFBBA" w14:textId="77777777" w:rsidR="003B0268" w:rsidRDefault="00727FDE" w:rsidP="00C92EA2">
      <w:pPr>
        <w:pStyle w:val="ListParagraph"/>
        <w:numPr>
          <w:ilvl w:val="1"/>
          <w:numId w:val="11"/>
        </w:numPr>
        <w:rPr>
          <w:lang w:eastAsia="zh-CN"/>
        </w:rPr>
      </w:pPr>
      <w:r>
        <w:rPr>
          <w:lang w:eastAsia="zh-CN"/>
        </w:rPr>
        <w:t xml:space="preserve">One player should be able to create a game room </w:t>
      </w:r>
      <w:r w:rsidR="00370165">
        <w:rPr>
          <w:lang w:eastAsia="zh-CN"/>
        </w:rPr>
        <w:t xml:space="preserve">and visually see that the game is running. </w:t>
      </w:r>
    </w:p>
    <w:p w14:paraId="19CF505E" w14:textId="77777777" w:rsidR="003B0268" w:rsidRDefault="00B63375" w:rsidP="00C92EA2">
      <w:pPr>
        <w:pStyle w:val="ListParagraph"/>
        <w:numPr>
          <w:ilvl w:val="1"/>
          <w:numId w:val="11"/>
        </w:numPr>
        <w:rPr>
          <w:lang w:eastAsia="zh-CN"/>
        </w:rPr>
      </w:pPr>
      <w:r>
        <w:rPr>
          <w:lang w:eastAsia="zh-CN"/>
        </w:rPr>
        <w:t>T</w:t>
      </w:r>
      <w:r w:rsidR="000922CE">
        <w:rPr>
          <w:lang w:eastAsia="zh-CN"/>
        </w:rPr>
        <w:t xml:space="preserve">he second player should join the room with </w:t>
      </w:r>
      <w:r w:rsidR="003A5445">
        <w:rPr>
          <w:lang w:eastAsia="zh-CN"/>
        </w:rPr>
        <w:t xml:space="preserve">the </w:t>
      </w:r>
      <w:r w:rsidR="000922CE">
        <w:rPr>
          <w:lang w:eastAsia="zh-CN"/>
        </w:rPr>
        <w:t>correct IP address and port</w:t>
      </w:r>
      <w:r w:rsidR="006D20AF">
        <w:rPr>
          <w:lang w:eastAsia="zh-CN"/>
        </w:rPr>
        <w:t xml:space="preserve">. </w:t>
      </w:r>
    </w:p>
    <w:p w14:paraId="3CB65381" w14:textId="0EC43B51" w:rsidR="00A60657" w:rsidRDefault="006E698B" w:rsidP="008116F6">
      <w:pPr>
        <w:pStyle w:val="Heading3"/>
      </w:pPr>
      <w:r>
        <w:t xml:space="preserve">5.2.2 Display </w:t>
      </w:r>
      <w:r w:rsidR="00AC7258">
        <w:t>players</w:t>
      </w:r>
      <w:r w:rsidR="00D260FA">
        <w:t>'</w:t>
      </w:r>
      <w:r w:rsidR="00AC7258">
        <w:t xml:space="preserve"> information</w:t>
      </w:r>
    </w:p>
    <w:p w14:paraId="2811D9A2" w14:textId="091CE904" w:rsidR="008116F6" w:rsidRDefault="008116F6" w:rsidP="00A60657">
      <w:pPr>
        <w:rPr>
          <w:lang w:eastAsia="zh-CN"/>
        </w:rPr>
      </w:pPr>
      <w:r>
        <w:rPr>
          <w:lang w:eastAsia="zh-CN"/>
        </w:rPr>
        <w:tab/>
        <w:t xml:space="preserve">Players enter their </w:t>
      </w:r>
      <w:r w:rsidR="00101AFE">
        <w:rPr>
          <w:lang w:eastAsia="zh-CN"/>
        </w:rPr>
        <w:t>players</w:t>
      </w:r>
      <w:r w:rsidR="00D260FA">
        <w:rPr>
          <w:lang w:eastAsia="zh-CN"/>
        </w:rPr>
        <w:t>'</w:t>
      </w:r>
      <w:r w:rsidR="00101AFE">
        <w:rPr>
          <w:lang w:eastAsia="zh-CN"/>
        </w:rPr>
        <w:t xml:space="preserve"> names</w:t>
      </w:r>
      <w:r w:rsidR="00A92B36">
        <w:rPr>
          <w:lang w:eastAsia="zh-CN"/>
        </w:rPr>
        <w:t xml:space="preserve"> before joining a match</w:t>
      </w:r>
    </w:p>
    <w:p w14:paraId="3523F1DB" w14:textId="68BB4B86" w:rsidR="009421D4" w:rsidRDefault="009421D4" w:rsidP="00C92EA2">
      <w:pPr>
        <w:pStyle w:val="ListParagraph"/>
        <w:numPr>
          <w:ilvl w:val="0"/>
          <w:numId w:val="14"/>
        </w:numPr>
        <w:rPr>
          <w:lang w:eastAsia="zh-CN"/>
        </w:rPr>
      </w:pPr>
      <w:r>
        <w:rPr>
          <w:lang w:eastAsia="zh-CN"/>
        </w:rPr>
        <w:t>Players join a match</w:t>
      </w:r>
    </w:p>
    <w:p w14:paraId="7F001333" w14:textId="61966041" w:rsidR="00A92B36" w:rsidRDefault="00EF179F" w:rsidP="00C92EA2">
      <w:pPr>
        <w:pStyle w:val="ListParagraph"/>
        <w:numPr>
          <w:ilvl w:val="0"/>
          <w:numId w:val="12"/>
        </w:numPr>
        <w:rPr>
          <w:lang w:eastAsia="zh-CN"/>
        </w:rPr>
      </w:pPr>
      <w:r>
        <w:rPr>
          <w:lang w:eastAsia="zh-CN"/>
        </w:rPr>
        <w:t>Players</w:t>
      </w:r>
      <w:r w:rsidR="00D260FA">
        <w:rPr>
          <w:lang w:eastAsia="zh-CN"/>
        </w:rPr>
        <w:t>'</w:t>
      </w:r>
      <w:r>
        <w:rPr>
          <w:lang w:eastAsia="zh-CN"/>
        </w:rPr>
        <w:t xml:space="preserve"> names display</w:t>
      </w:r>
      <w:r w:rsidR="005C07CB">
        <w:rPr>
          <w:lang w:eastAsia="zh-CN"/>
        </w:rPr>
        <w:t xml:space="preserve"> on the correct </w:t>
      </w:r>
      <w:r w:rsidR="00A220AA">
        <w:rPr>
          <w:lang w:eastAsia="zh-CN"/>
        </w:rPr>
        <w:t>side</w:t>
      </w:r>
    </w:p>
    <w:p w14:paraId="60F783F7" w14:textId="56AA454D" w:rsidR="008B2508" w:rsidRDefault="008B2508" w:rsidP="00C92EA2">
      <w:pPr>
        <w:pStyle w:val="ListParagraph"/>
        <w:numPr>
          <w:ilvl w:val="0"/>
          <w:numId w:val="12"/>
        </w:numPr>
        <w:rPr>
          <w:lang w:eastAsia="zh-CN"/>
        </w:rPr>
      </w:pPr>
      <w:r>
        <w:rPr>
          <w:lang w:eastAsia="zh-CN"/>
        </w:rPr>
        <w:t>Pass</w:t>
      </w:r>
      <w:r w:rsidR="00E2549B">
        <w:rPr>
          <w:lang w:eastAsia="zh-CN"/>
        </w:rPr>
        <w:t xml:space="preserve"> criteria</w:t>
      </w:r>
      <w:r>
        <w:rPr>
          <w:lang w:eastAsia="zh-CN"/>
        </w:rPr>
        <w:t xml:space="preserve">: </w:t>
      </w:r>
    </w:p>
    <w:p w14:paraId="5D317590" w14:textId="612B72B4" w:rsidR="004400A1" w:rsidRDefault="008D0F6A" w:rsidP="00C92EA2">
      <w:pPr>
        <w:pStyle w:val="ListParagraph"/>
        <w:numPr>
          <w:ilvl w:val="1"/>
          <w:numId w:val="12"/>
        </w:numPr>
        <w:rPr>
          <w:lang w:eastAsia="zh-CN"/>
        </w:rPr>
      </w:pPr>
      <w:r>
        <w:rPr>
          <w:lang w:eastAsia="zh-CN"/>
        </w:rPr>
        <w:t>Both players should be able to see their player information on the game interface.</w:t>
      </w:r>
    </w:p>
    <w:p w14:paraId="6AA60BC0" w14:textId="39AA4156" w:rsidR="005B5480" w:rsidRDefault="00E6666F" w:rsidP="00E6666F">
      <w:pPr>
        <w:pStyle w:val="Heading3"/>
      </w:pPr>
      <w:r>
        <w:t>5.2.3</w:t>
      </w:r>
      <w:r w:rsidR="002B2FD4">
        <w:t xml:space="preserve"> </w:t>
      </w:r>
      <w:r w:rsidR="004339E6">
        <w:t>Players move</w:t>
      </w:r>
      <w:r w:rsidR="00D02910">
        <w:t xml:space="preserve"> </w:t>
      </w:r>
      <w:r w:rsidR="008B0565">
        <w:t>their unit by turns</w:t>
      </w:r>
    </w:p>
    <w:p w14:paraId="53995582" w14:textId="2DEC024F" w:rsidR="008B0565" w:rsidRDefault="002F1A3F" w:rsidP="002F1A3F">
      <w:pPr>
        <w:rPr>
          <w:lang w:eastAsia="zh-CN"/>
        </w:rPr>
      </w:pPr>
      <w:r>
        <w:rPr>
          <w:lang w:eastAsia="zh-CN"/>
        </w:rPr>
        <w:tab/>
      </w:r>
      <w:r w:rsidR="00B92E6D">
        <w:rPr>
          <w:lang w:eastAsia="zh-CN"/>
        </w:rPr>
        <w:t>Player</w:t>
      </w:r>
      <w:r w:rsidR="00D30C93">
        <w:rPr>
          <w:lang w:eastAsia="zh-CN"/>
        </w:rPr>
        <w:t>s</w:t>
      </w:r>
      <w:r w:rsidR="00B92E6D">
        <w:rPr>
          <w:lang w:eastAsia="zh-CN"/>
        </w:rPr>
        <w:t xml:space="preserve"> move their units to occupy a place on the map.</w:t>
      </w:r>
    </w:p>
    <w:p w14:paraId="6CB233C4" w14:textId="5D5FE1D7" w:rsidR="00CB26FD" w:rsidRDefault="00845F35" w:rsidP="00C92EA2">
      <w:pPr>
        <w:pStyle w:val="ListParagraph"/>
        <w:numPr>
          <w:ilvl w:val="0"/>
          <w:numId w:val="12"/>
        </w:numPr>
        <w:rPr>
          <w:lang w:eastAsia="zh-CN"/>
        </w:rPr>
      </w:pPr>
      <w:r>
        <w:rPr>
          <w:lang w:eastAsia="zh-CN"/>
        </w:rPr>
        <w:t>Units can be moved correctly according to players</w:t>
      </w:r>
      <w:r w:rsidR="00D260FA">
        <w:rPr>
          <w:lang w:eastAsia="zh-CN"/>
        </w:rPr>
        <w:t>'</w:t>
      </w:r>
      <w:r>
        <w:rPr>
          <w:lang w:eastAsia="zh-CN"/>
        </w:rPr>
        <w:t xml:space="preserve"> actions</w:t>
      </w:r>
    </w:p>
    <w:p w14:paraId="0A53D1D0" w14:textId="50F7AF77" w:rsidR="000D519B" w:rsidRDefault="000D519B" w:rsidP="00C92EA2">
      <w:pPr>
        <w:pStyle w:val="ListParagraph"/>
        <w:numPr>
          <w:ilvl w:val="0"/>
          <w:numId w:val="12"/>
        </w:numPr>
        <w:rPr>
          <w:lang w:eastAsia="zh-CN"/>
        </w:rPr>
      </w:pPr>
      <w:r>
        <w:rPr>
          <w:lang w:eastAsia="zh-CN"/>
        </w:rPr>
        <w:t>Units show up on the target position</w:t>
      </w:r>
    </w:p>
    <w:p w14:paraId="0192CCF5" w14:textId="77777777" w:rsidR="005B44E6" w:rsidRDefault="005B44E6" w:rsidP="00C92EA2">
      <w:pPr>
        <w:pStyle w:val="ListParagraph"/>
        <w:numPr>
          <w:ilvl w:val="0"/>
          <w:numId w:val="12"/>
        </w:numPr>
        <w:rPr>
          <w:lang w:eastAsia="zh-CN"/>
        </w:rPr>
      </w:pPr>
      <w:r>
        <w:rPr>
          <w:lang w:eastAsia="zh-CN"/>
        </w:rPr>
        <w:t xml:space="preserve">Pass criteria: </w:t>
      </w:r>
    </w:p>
    <w:p w14:paraId="49133987" w14:textId="218E502F" w:rsidR="005B44E6" w:rsidRDefault="00DA1092" w:rsidP="00C92EA2">
      <w:pPr>
        <w:pStyle w:val="ListParagraph"/>
        <w:numPr>
          <w:ilvl w:val="1"/>
          <w:numId w:val="12"/>
        </w:numPr>
        <w:rPr>
          <w:lang w:eastAsia="zh-CN"/>
        </w:rPr>
      </w:pPr>
      <w:r>
        <w:rPr>
          <w:lang w:eastAsia="zh-CN"/>
        </w:rPr>
        <w:t>One player takes his or her turn</w:t>
      </w:r>
      <w:r w:rsidR="00A06200">
        <w:rPr>
          <w:lang w:eastAsia="zh-CN"/>
        </w:rPr>
        <w:t xml:space="preserve"> to perform a move</w:t>
      </w:r>
    </w:p>
    <w:p w14:paraId="6BA6EE9E" w14:textId="35E939EA" w:rsidR="007C777F" w:rsidRDefault="00A549BC" w:rsidP="00C92EA2">
      <w:pPr>
        <w:pStyle w:val="ListParagraph"/>
        <w:numPr>
          <w:ilvl w:val="1"/>
          <w:numId w:val="12"/>
        </w:numPr>
        <w:rPr>
          <w:lang w:eastAsia="zh-CN"/>
        </w:rPr>
      </w:pPr>
      <w:r>
        <w:rPr>
          <w:lang w:eastAsia="zh-CN"/>
        </w:rPr>
        <w:t xml:space="preserve">Once the player finished his or her move, that player should not move any units until the other player </w:t>
      </w:r>
      <w:r w:rsidR="00062198">
        <w:rPr>
          <w:lang w:eastAsia="zh-CN"/>
        </w:rPr>
        <w:t>complet</w:t>
      </w:r>
      <w:r w:rsidR="00505A9A">
        <w:rPr>
          <w:lang w:eastAsia="zh-CN"/>
        </w:rPr>
        <w:t>e</w:t>
      </w:r>
      <w:r w:rsidR="00BC1FC4">
        <w:rPr>
          <w:lang w:eastAsia="zh-CN"/>
        </w:rPr>
        <w:t>s</w:t>
      </w:r>
      <w:r>
        <w:rPr>
          <w:lang w:eastAsia="zh-CN"/>
        </w:rPr>
        <w:t xml:space="preserve"> his or her </w:t>
      </w:r>
      <w:r w:rsidR="004B1BA5">
        <w:rPr>
          <w:lang w:eastAsia="zh-CN"/>
        </w:rPr>
        <w:t>acti</w:t>
      </w:r>
      <w:r w:rsidR="009B585C">
        <w:rPr>
          <w:lang w:eastAsia="zh-CN"/>
        </w:rPr>
        <w:t>vity</w:t>
      </w:r>
      <w:r>
        <w:rPr>
          <w:lang w:eastAsia="zh-CN"/>
        </w:rPr>
        <w:t>.</w:t>
      </w:r>
    </w:p>
    <w:p w14:paraId="77D61D92" w14:textId="23D9C752" w:rsidR="00726108" w:rsidRDefault="00726108" w:rsidP="00CA2610">
      <w:pPr>
        <w:pStyle w:val="Heading3"/>
      </w:pPr>
      <w:r>
        <w:t xml:space="preserve">5.2.4 </w:t>
      </w:r>
      <w:r w:rsidR="00DE7A63">
        <w:t>Players attack opponents</w:t>
      </w:r>
      <w:r w:rsidR="00D260FA">
        <w:t>'</w:t>
      </w:r>
      <w:r w:rsidR="00DE7A63">
        <w:t xml:space="preserve"> units</w:t>
      </w:r>
    </w:p>
    <w:p w14:paraId="28AAE95C" w14:textId="308B81B0" w:rsidR="00DE7A63" w:rsidRDefault="00DE7A63" w:rsidP="00726108">
      <w:pPr>
        <w:rPr>
          <w:lang w:eastAsia="zh-CN"/>
        </w:rPr>
      </w:pPr>
      <w:r>
        <w:rPr>
          <w:lang w:eastAsia="zh-CN"/>
        </w:rPr>
        <w:tab/>
      </w:r>
      <w:r w:rsidR="00181BBE">
        <w:rPr>
          <w:lang w:eastAsia="zh-CN"/>
        </w:rPr>
        <w:t>Playe</w:t>
      </w:r>
      <w:r w:rsidR="000F00C2">
        <w:rPr>
          <w:lang w:eastAsia="zh-CN"/>
        </w:rPr>
        <w:t xml:space="preserve">rs use their units </w:t>
      </w:r>
      <w:r w:rsidR="00D30C93">
        <w:rPr>
          <w:lang w:eastAsia="zh-CN"/>
        </w:rPr>
        <w:t xml:space="preserve">to </w:t>
      </w:r>
      <w:r w:rsidR="000F00C2">
        <w:rPr>
          <w:lang w:eastAsia="zh-CN"/>
        </w:rPr>
        <w:t xml:space="preserve">attack </w:t>
      </w:r>
      <w:r w:rsidR="009E6E88">
        <w:rPr>
          <w:lang w:eastAsia="zh-CN"/>
        </w:rPr>
        <w:t xml:space="preserve">the </w:t>
      </w:r>
      <w:r w:rsidR="000F00C2">
        <w:rPr>
          <w:lang w:eastAsia="zh-CN"/>
        </w:rPr>
        <w:t>opponent</w:t>
      </w:r>
      <w:r w:rsidR="00D260FA">
        <w:rPr>
          <w:lang w:eastAsia="zh-CN"/>
        </w:rPr>
        <w:t>'</w:t>
      </w:r>
      <w:r w:rsidR="000F00C2">
        <w:rPr>
          <w:lang w:eastAsia="zh-CN"/>
        </w:rPr>
        <w:t>s units.</w:t>
      </w:r>
    </w:p>
    <w:p w14:paraId="66D70F64" w14:textId="031DC2D5" w:rsidR="000F00C2" w:rsidRDefault="000F53FE" w:rsidP="00C92EA2">
      <w:pPr>
        <w:pStyle w:val="ListParagraph"/>
        <w:numPr>
          <w:ilvl w:val="0"/>
          <w:numId w:val="13"/>
        </w:numPr>
        <w:rPr>
          <w:lang w:eastAsia="zh-CN"/>
        </w:rPr>
      </w:pPr>
      <w:r>
        <w:rPr>
          <w:lang w:eastAsia="zh-CN"/>
        </w:rPr>
        <w:t xml:space="preserve">Players move one of their units </w:t>
      </w:r>
      <w:r w:rsidR="00C15FC1">
        <w:rPr>
          <w:lang w:eastAsia="zh-CN"/>
        </w:rPr>
        <w:t>to the target unit</w:t>
      </w:r>
      <w:r w:rsidR="00D260FA">
        <w:rPr>
          <w:lang w:eastAsia="zh-CN"/>
        </w:rPr>
        <w:t>'</w:t>
      </w:r>
      <w:r w:rsidR="00C15FC1">
        <w:rPr>
          <w:lang w:eastAsia="zh-CN"/>
        </w:rPr>
        <w:t>s position</w:t>
      </w:r>
    </w:p>
    <w:p w14:paraId="21EDA5DE" w14:textId="7A9065A7" w:rsidR="00C15FC1" w:rsidRDefault="00EA5129" w:rsidP="00C92EA2">
      <w:pPr>
        <w:pStyle w:val="ListParagraph"/>
        <w:numPr>
          <w:ilvl w:val="0"/>
          <w:numId w:val="13"/>
        </w:numPr>
        <w:rPr>
          <w:lang w:eastAsia="zh-CN"/>
        </w:rPr>
      </w:pPr>
      <w:r>
        <w:rPr>
          <w:lang w:eastAsia="zh-CN"/>
        </w:rPr>
        <w:t>T</w:t>
      </w:r>
      <w:r w:rsidR="00AC28D6">
        <w:rPr>
          <w:lang w:eastAsia="zh-CN"/>
        </w:rPr>
        <w:t>he t</w:t>
      </w:r>
      <w:r>
        <w:rPr>
          <w:lang w:eastAsia="zh-CN"/>
        </w:rPr>
        <w:t>arget unit is eliminated if the attacker</w:t>
      </w:r>
      <w:r w:rsidR="00AC28D6">
        <w:rPr>
          <w:lang w:eastAsia="zh-CN"/>
        </w:rPr>
        <w:t>'</w:t>
      </w:r>
      <w:r>
        <w:rPr>
          <w:lang w:eastAsia="zh-CN"/>
        </w:rPr>
        <w:t xml:space="preserve">s unit has </w:t>
      </w:r>
      <w:r w:rsidR="00AC28D6">
        <w:rPr>
          <w:lang w:eastAsia="zh-CN"/>
        </w:rPr>
        <w:t xml:space="preserve">a </w:t>
      </w:r>
      <w:r>
        <w:rPr>
          <w:lang w:eastAsia="zh-CN"/>
        </w:rPr>
        <w:t>higher rank. Otherwise, the attacker</w:t>
      </w:r>
      <w:r w:rsidR="00AC28D6">
        <w:rPr>
          <w:lang w:eastAsia="zh-CN"/>
        </w:rPr>
        <w:t>'</w:t>
      </w:r>
      <w:r>
        <w:rPr>
          <w:lang w:eastAsia="zh-CN"/>
        </w:rPr>
        <w:t xml:space="preserve">s unit is eliminated. </w:t>
      </w:r>
    </w:p>
    <w:p w14:paraId="4F7944D2" w14:textId="77777777" w:rsidR="00C64A62" w:rsidRDefault="00C64A62" w:rsidP="00C92EA2">
      <w:pPr>
        <w:pStyle w:val="ListParagraph"/>
        <w:numPr>
          <w:ilvl w:val="0"/>
          <w:numId w:val="13"/>
        </w:numPr>
        <w:rPr>
          <w:lang w:eastAsia="zh-CN"/>
        </w:rPr>
      </w:pPr>
      <w:r>
        <w:rPr>
          <w:lang w:eastAsia="zh-CN"/>
        </w:rPr>
        <w:lastRenderedPageBreak/>
        <w:t xml:space="preserve">Pass criteria: </w:t>
      </w:r>
    </w:p>
    <w:p w14:paraId="1098C2E3" w14:textId="401BB732" w:rsidR="00C64A62" w:rsidRDefault="00612F8C" w:rsidP="00C92EA2">
      <w:pPr>
        <w:pStyle w:val="ListParagraph"/>
        <w:numPr>
          <w:ilvl w:val="1"/>
          <w:numId w:val="13"/>
        </w:numPr>
        <w:rPr>
          <w:lang w:eastAsia="zh-CN"/>
        </w:rPr>
      </w:pPr>
      <w:r>
        <w:rPr>
          <w:lang w:eastAsia="zh-CN"/>
        </w:rPr>
        <w:t>One player chooses a unit and move</w:t>
      </w:r>
      <w:r w:rsidR="001A4071">
        <w:rPr>
          <w:lang w:eastAsia="zh-CN"/>
        </w:rPr>
        <w:t>s</w:t>
      </w:r>
      <w:r>
        <w:rPr>
          <w:lang w:eastAsia="zh-CN"/>
        </w:rPr>
        <w:t xml:space="preserve"> the unit towards an en</w:t>
      </w:r>
      <w:r w:rsidR="001A4071">
        <w:rPr>
          <w:lang w:eastAsia="zh-CN"/>
        </w:rPr>
        <w:t>emy'</w:t>
      </w:r>
      <w:r>
        <w:rPr>
          <w:lang w:eastAsia="zh-CN"/>
        </w:rPr>
        <w:t xml:space="preserve">s </w:t>
      </w:r>
      <w:r w:rsidR="002242F0">
        <w:rPr>
          <w:lang w:eastAsia="zh-CN"/>
        </w:rPr>
        <w:t>unit</w:t>
      </w:r>
    </w:p>
    <w:p w14:paraId="0313FA25" w14:textId="73CC0673" w:rsidR="001A4071" w:rsidRDefault="0017200C" w:rsidP="00C92EA2">
      <w:pPr>
        <w:pStyle w:val="ListParagraph"/>
        <w:numPr>
          <w:ilvl w:val="1"/>
          <w:numId w:val="13"/>
        </w:numPr>
        <w:rPr>
          <w:lang w:eastAsia="zh-CN"/>
        </w:rPr>
      </w:pPr>
      <w:r>
        <w:rPr>
          <w:lang w:eastAsia="zh-CN"/>
        </w:rPr>
        <w:t>If the attacking unit's rank is higher than the victim's rank, the victim unit should be removed from the map. Otherwise</w:t>
      </w:r>
      <w:r w:rsidR="006658FC">
        <w:rPr>
          <w:lang w:eastAsia="zh-CN"/>
        </w:rPr>
        <w:t>,</w:t>
      </w:r>
      <w:r>
        <w:rPr>
          <w:lang w:eastAsia="zh-CN"/>
        </w:rPr>
        <w:t xml:space="preserve"> the attacking unit should be removed. </w:t>
      </w:r>
    </w:p>
    <w:p w14:paraId="5BA92E78" w14:textId="701D8251" w:rsidR="00614FC9" w:rsidRDefault="00614FC9" w:rsidP="00413C5A">
      <w:pPr>
        <w:pStyle w:val="Heading3"/>
      </w:pPr>
      <w:r>
        <w:t>5.2.5 Players lose a game</w:t>
      </w:r>
    </w:p>
    <w:p w14:paraId="371D49B3" w14:textId="2DB28827" w:rsidR="00614FC9" w:rsidRDefault="00614FC9" w:rsidP="00614FC9">
      <w:pPr>
        <w:rPr>
          <w:lang w:eastAsia="zh-CN"/>
        </w:rPr>
      </w:pPr>
      <w:r>
        <w:rPr>
          <w:lang w:eastAsia="zh-CN"/>
        </w:rPr>
        <w:tab/>
        <w:t xml:space="preserve">Players lose a game if </w:t>
      </w:r>
      <w:r w:rsidR="00221D55">
        <w:rPr>
          <w:lang w:eastAsia="zh-CN"/>
        </w:rPr>
        <w:t>opponents' units eliminate their base</w:t>
      </w:r>
      <w:r w:rsidR="00D30C93">
        <w:rPr>
          <w:lang w:eastAsia="zh-CN"/>
        </w:rPr>
        <w:t>.</w:t>
      </w:r>
    </w:p>
    <w:p w14:paraId="436E8314" w14:textId="4588892A" w:rsidR="00404D37" w:rsidRDefault="005337ED" w:rsidP="00C92EA2">
      <w:pPr>
        <w:pStyle w:val="ListParagraph"/>
        <w:numPr>
          <w:ilvl w:val="0"/>
          <w:numId w:val="15"/>
        </w:numPr>
        <w:rPr>
          <w:lang w:eastAsia="zh-CN"/>
        </w:rPr>
      </w:pPr>
      <w:r>
        <w:rPr>
          <w:lang w:eastAsia="zh-CN"/>
        </w:rPr>
        <w:t xml:space="preserve">One of </w:t>
      </w:r>
      <w:r w:rsidR="00404D37">
        <w:rPr>
          <w:lang w:eastAsia="zh-CN"/>
        </w:rPr>
        <w:t xml:space="preserve">the </w:t>
      </w:r>
      <w:r>
        <w:rPr>
          <w:lang w:eastAsia="zh-CN"/>
        </w:rPr>
        <w:t>opponents</w:t>
      </w:r>
      <w:r w:rsidR="00404D37">
        <w:rPr>
          <w:lang w:eastAsia="zh-CN"/>
        </w:rPr>
        <w:t>'</w:t>
      </w:r>
      <w:r>
        <w:rPr>
          <w:lang w:eastAsia="zh-CN"/>
        </w:rPr>
        <w:t xml:space="preserve"> units</w:t>
      </w:r>
      <w:r w:rsidR="00404D37">
        <w:rPr>
          <w:lang w:eastAsia="zh-CN"/>
        </w:rPr>
        <w:t xml:space="preserve"> attacks and occupies a player' base</w:t>
      </w:r>
    </w:p>
    <w:p w14:paraId="6600A315" w14:textId="45C53D05" w:rsidR="00D30C93" w:rsidRDefault="005337ED" w:rsidP="00C92EA2">
      <w:pPr>
        <w:pStyle w:val="ListParagraph"/>
        <w:numPr>
          <w:ilvl w:val="0"/>
          <w:numId w:val="15"/>
        </w:numPr>
        <w:rPr>
          <w:lang w:eastAsia="zh-CN"/>
        </w:rPr>
      </w:pPr>
      <w:r>
        <w:rPr>
          <w:lang w:eastAsia="zh-CN"/>
        </w:rPr>
        <w:t xml:space="preserve"> </w:t>
      </w:r>
      <w:r w:rsidR="000B1C67">
        <w:rPr>
          <w:lang w:eastAsia="zh-CN"/>
        </w:rPr>
        <w:t>The player lose</w:t>
      </w:r>
      <w:r w:rsidR="00413C5A">
        <w:rPr>
          <w:lang w:eastAsia="zh-CN"/>
        </w:rPr>
        <w:t>s</w:t>
      </w:r>
      <w:r w:rsidR="000B1C67">
        <w:rPr>
          <w:lang w:eastAsia="zh-CN"/>
        </w:rPr>
        <w:t xml:space="preserve"> the game</w:t>
      </w:r>
    </w:p>
    <w:p w14:paraId="5AA7503D" w14:textId="77777777" w:rsidR="00A04703" w:rsidRDefault="00A04703" w:rsidP="00C92EA2">
      <w:pPr>
        <w:pStyle w:val="ListParagraph"/>
        <w:numPr>
          <w:ilvl w:val="0"/>
          <w:numId w:val="15"/>
        </w:numPr>
        <w:rPr>
          <w:lang w:eastAsia="zh-CN"/>
        </w:rPr>
      </w:pPr>
      <w:r>
        <w:rPr>
          <w:lang w:eastAsia="zh-CN"/>
        </w:rPr>
        <w:t xml:space="preserve">Pass criteria: </w:t>
      </w:r>
    </w:p>
    <w:p w14:paraId="0DD189EA" w14:textId="08584D24" w:rsidR="000621F2" w:rsidRDefault="00625434" w:rsidP="00C92EA2">
      <w:pPr>
        <w:pStyle w:val="ListParagraph"/>
        <w:numPr>
          <w:ilvl w:val="1"/>
          <w:numId w:val="15"/>
        </w:numPr>
        <w:rPr>
          <w:lang w:eastAsia="zh-CN"/>
        </w:rPr>
      </w:pPr>
      <w:r>
        <w:rPr>
          <w:lang w:eastAsia="zh-CN"/>
        </w:rPr>
        <w:t>The opponent's unit attacks one player's base</w:t>
      </w:r>
      <w:r w:rsidR="00F77F23">
        <w:rPr>
          <w:lang w:eastAsia="zh-CN"/>
        </w:rPr>
        <w:t>. T</w:t>
      </w:r>
      <w:r w:rsidR="00143D26">
        <w:rPr>
          <w:lang w:eastAsia="zh-CN"/>
        </w:rPr>
        <w:t xml:space="preserve">he </w:t>
      </w:r>
      <w:r w:rsidR="00B862C0">
        <w:rPr>
          <w:lang w:eastAsia="zh-CN"/>
        </w:rPr>
        <w:t>player should lose the game.</w:t>
      </w:r>
    </w:p>
    <w:p w14:paraId="1C57A662" w14:textId="086B0B85" w:rsidR="00037534" w:rsidRDefault="00037534" w:rsidP="00037534">
      <w:pPr>
        <w:pStyle w:val="Heading3"/>
      </w:pPr>
      <w:r>
        <w:t>5.2.</w:t>
      </w:r>
      <w:r w:rsidR="00FC13DD">
        <w:t>6</w:t>
      </w:r>
      <w:r>
        <w:t xml:space="preserve"> Players </w:t>
      </w:r>
      <w:r w:rsidR="006D603C">
        <w:t>win</w:t>
      </w:r>
      <w:r>
        <w:t xml:space="preserve"> a game</w:t>
      </w:r>
    </w:p>
    <w:p w14:paraId="6996AF5A" w14:textId="12D3F367" w:rsidR="00037534" w:rsidRDefault="00037534" w:rsidP="00037534">
      <w:pPr>
        <w:rPr>
          <w:lang w:eastAsia="zh-CN"/>
        </w:rPr>
      </w:pPr>
      <w:r>
        <w:rPr>
          <w:lang w:eastAsia="zh-CN"/>
        </w:rPr>
        <w:tab/>
        <w:t xml:space="preserve">Players </w:t>
      </w:r>
      <w:r w:rsidR="00031D37">
        <w:rPr>
          <w:lang w:eastAsia="zh-CN"/>
        </w:rPr>
        <w:t>win</w:t>
      </w:r>
      <w:r>
        <w:rPr>
          <w:lang w:eastAsia="zh-CN"/>
        </w:rPr>
        <w:t xml:space="preserve"> a game if </w:t>
      </w:r>
      <w:r w:rsidR="00C8185E">
        <w:rPr>
          <w:lang w:eastAsia="zh-CN"/>
        </w:rPr>
        <w:t xml:space="preserve">they </w:t>
      </w:r>
      <w:r w:rsidR="00106291">
        <w:rPr>
          <w:lang w:eastAsia="zh-CN"/>
        </w:rPr>
        <w:t xml:space="preserve">eliminate </w:t>
      </w:r>
      <w:r>
        <w:rPr>
          <w:lang w:eastAsia="zh-CN"/>
        </w:rPr>
        <w:t>opponents' base</w:t>
      </w:r>
      <w:r w:rsidR="00A166F1">
        <w:rPr>
          <w:lang w:eastAsia="zh-CN"/>
        </w:rPr>
        <w:t>s</w:t>
      </w:r>
      <w:r>
        <w:rPr>
          <w:lang w:eastAsia="zh-CN"/>
        </w:rPr>
        <w:t>.</w:t>
      </w:r>
    </w:p>
    <w:p w14:paraId="54D200E9" w14:textId="7562E265" w:rsidR="00037534" w:rsidRDefault="00037534" w:rsidP="00C92EA2">
      <w:pPr>
        <w:pStyle w:val="ListParagraph"/>
        <w:numPr>
          <w:ilvl w:val="0"/>
          <w:numId w:val="15"/>
        </w:numPr>
        <w:rPr>
          <w:lang w:eastAsia="zh-CN"/>
        </w:rPr>
      </w:pPr>
      <w:r>
        <w:rPr>
          <w:lang w:eastAsia="zh-CN"/>
        </w:rPr>
        <w:t>One of the units attacks and occupies a</w:t>
      </w:r>
      <w:r w:rsidR="00AB7955">
        <w:rPr>
          <w:lang w:eastAsia="zh-CN"/>
        </w:rPr>
        <w:t>n</w:t>
      </w:r>
      <w:r>
        <w:rPr>
          <w:lang w:eastAsia="zh-CN"/>
        </w:rPr>
        <w:t xml:space="preserve"> </w:t>
      </w:r>
      <w:r w:rsidR="0049309B">
        <w:rPr>
          <w:lang w:eastAsia="zh-CN"/>
        </w:rPr>
        <w:t>opponent</w:t>
      </w:r>
      <w:r>
        <w:rPr>
          <w:lang w:eastAsia="zh-CN"/>
        </w:rPr>
        <w:t>' base</w:t>
      </w:r>
    </w:p>
    <w:p w14:paraId="1779D618" w14:textId="5FBE22AE" w:rsidR="00037534" w:rsidRDefault="00037534" w:rsidP="00C92EA2">
      <w:pPr>
        <w:pStyle w:val="ListParagraph"/>
        <w:numPr>
          <w:ilvl w:val="0"/>
          <w:numId w:val="15"/>
        </w:numPr>
        <w:rPr>
          <w:lang w:eastAsia="zh-CN"/>
        </w:rPr>
      </w:pPr>
      <w:r>
        <w:rPr>
          <w:lang w:eastAsia="zh-CN"/>
        </w:rPr>
        <w:t xml:space="preserve"> The player </w:t>
      </w:r>
      <w:r w:rsidR="00686F84">
        <w:rPr>
          <w:lang w:eastAsia="zh-CN"/>
        </w:rPr>
        <w:t>win</w:t>
      </w:r>
      <w:r>
        <w:rPr>
          <w:lang w:eastAsia="zh-CN"/>
        </w:rPr>
        <w:t>s the game</w:t>
      </w:r>
    </w:p>
    <w:p w14:paraId="284DB4B3" w14:textId="77777777" w:rsidR="00A04703" w:rsidRDefault="00A04703" w:rsidP="00C92EA2">
      <w:pPr>
        <w:pStyle w:val="ListParagraph"/>
        <w:numPr>
          <w:ilvl w:val="0"/>
          <w:numId w:val="15"/>
        </w:numPr>
        <w:rPr>
          <w:lang w:eastAsia="zh-CN"/>
        </w:rPr>
      </w:pPr>
      <w:r>
        <w:rPr>
          <w:lang w:eastAsia="zh-CN"/>
        </w:rPr>
        <w:t xml:space="preserve">Pass criteria: </w:t>
      </w:r>
    </w:p>
    <w:p w14:paraId="1C4543FB" w14:textId="6DCE4AD6" w:rsidR="00A04703" w:rsidRDefault="001A7D37" w:rsidP="00C92EA2">
      <w:pPr>
        <w:pStyle w:val="ListParagraph"/>
        <w:numPr>
          <w:ilvl w:val="1"/>
          <w:numId w:val="15"/>
        </w:numPr>
        <w:rPr>
          <w:lang w:eastAsia="zh-CN"/>
        </w:rPr>
      </w:pPr>
      <w:r>
        <w:rPr>
          <w:lang w:eastAsia="zh-CN"/>
        </w:rPr>
        <w:t xml:space="preserve">One player's unit attacks the opponent's base. The player should </w:t>
      </w:r>
      <w:r w:rsidR="00AA1301">
        <w:rPr>
          <w:lang w:eastAsia="zh-CN"/>
        </w:rPr>
        <w:t>win</w:t>
      </w:r>
      <w:r>
        <w:rPr>
          <w:lang w:eastAsia="zh-CN"/>
        </w:rPr>
        <w:t xml:space="preserve"> the game.</w:t>
      </w:r>
    </w:p>
    <w:p w14:paraId="720CC287" w14:textId="006F5D7E" w:rsidR="00B2346C" w:rsidRDefault="002E776B" w:rsidP="005B0759">
      <w:pPr>
        <w:pStyle w:val="Heading3"/>
      </w:pPr>
      <w:r>
        <w:t xml:space="preserve">5.2.7 Players communicate </w:t>
      </w:r>
      <w:r w:rsidR="007D7F20">
        <w:t>with</w:t>
      </w:r>
      <w:r>
        <w:t xml:space="preserve"> each other</w:t>
      </w:r>
    </w:p>
    <w:p w14:paraId="4B624E4A" w14:textId="2E47DFF5" w:rsidR="00B650C9" w:rsidRDefault="00B650C9" w:rsidP="00B650C9">
      <w:pPr>
        <w:rPr>
          <w:lang w:eastAsia="zh-CN"/>
        </w:rPr>
      </w:pPr>
      <w:r>
        <w:rPr>
          <w:lang w:eastAsia="zh-CN"/>
        </w:rPr>
        <w:tab/>
        <w:t>Players chat with their opponents using the chat function during a match</w:t>
      </w:r>
      <w:r w:rsidR="00F712D7">
        <w:rPr>
          <w:lang w:eastAsia="zh-CN"/>
        </w:rPr>
        <w:t>.</w:t>
      </w:r>
    </w:p>
    <w:p w14:paraId="166786CF" w14:textId="11869BBC" w:rsidR="00F712D7" w:rsidRDefault="009B4D83" w:rsidP="00C92EA2">
      <w:pPr>
        <w:pStyle w:val="ListParagraph"/>
        <w:numPr>
          <w:ilvl w:val="0"/>
          <w:numId w:val="16"/>
        </w:numPr>
        <w:rPr>
          <w:lang w:eastAsia="zh-CN"/>
        </w:rPr>
      </w:pPr>
      <w:r>
        <w:rPr>
          <w:lang w:eastAsia="zh-CN"/>
        </w:rPr>
        <w:t xml:space="preserve">Players type and click send </w:t>
      </w:r>
      <w:r w:rsidR="00431B97">
        <w:rPr>
          <w:lang w:eastAsia="zh-CN"/>
        </w:rPr>
        <w:t>to send messages</w:t>
      </w:r>
    </w:p>
    <w:p w14:paraId="74113789" w14:textId="4819F990" w:rsidR="00431B97" w:rsidRDefault="00431B97" w:rsidP="00C92EA2">
      <w:pPr>
        <w:pStyle w:val="ListParagraph"/>
        <w:numPr>
          <w:ilvl w:val="0"/>
          <w:numId w:val="16"/>
        </w:numPr>
        <w:rPr>
          <w:lang w:eastAsia="zh-CN"/>
        </w:rPr>
      </w:pPr>
      <w:r>
        <w:rPr>
          <w:lang w:eastAsia="zh-CN"/>
        </w:rPr>
        <w:t xml:space="preserve">Opponents receive </w:t>
      </w:r>
      <w:r w:rsidR="00F45809">
        <w:rPr>
          <w:lang w:eastAsia="zh-CN"/>
        </w:rPr>
        <w:t>the messages</w:t>
      </w:r>
    </w:p>
    <w:p w14:paraId="47BFC22F" w14:textId="77777777" w:rsidR="00A04703" w:rsidRDefault="00A04703" w:rsidP="00C92EA2">
      <w:pPr>
        <w:pStyle w:val="ListParagraph"/>
        <w:numPr>
          <w:ilvl w:val="0"/>
          <w:numId w:val="16"/>
        </w:numPr>
        <w:rPr>
          <w:lang w:eastAsia="zh-CN"/>
        </w:rPr>
      </w:pPr>
      <w:r>
        <w:rPr>
          <w:lang w:eastAsia="zh-CN"/>
        </w:rPr>
        <w:t xml:space="preserve">Pass criteria: </w:t>
      </w:r>
    </w:p>
    <w:p w14:paraId="2787EE8B" w14:textId="0A26503E" w:rsidR="00A04703" w:rsidRDefault="00F6392C" w:rsidP="00C92EA2">
      <w:pPr>
        <w:pStyle w:val="ListParagraph"/>
        <w:numPr>
          <w:ilvl w:val="1"/>
          <w:numId w:val="16"/>
        </w:numPr>
        <w:rPr>
          <w:lang w:eastAsia="zh-CN"/>
        </w:rPr>
      </w:pPr>
      <w:r>
        <w:rPr>
          <w:lang w:eastAsia="zh-CN"/>
        </w:rPr>
        <w:t xml:space="preserve">One player </w:t>
      </w:r>
      <w:proofErr w:type="gramStart"/>
      <w:r>
        <w:rPr>
          <w:lang w:eastAsia="zh-CN"/>
        </w:rPr>
        <w:t>types</w:t>
      </w:r>
      <w:proofErr w:type="gramEnd"/>
      <w:r>
        <w:rPr>
          <w:lang w:eastAsia="zh-CN"/>
        </w:rPr>
        <w:t xml:space="preserve"> in the chat section and click send to send messages</w:t>
      </w:r>
    </w:p>
    <w:p w14:paraId="7AE11989" w14:textId="5EC6B40C" w:rsidR="00F6392C" w:rsidRDefault="00F6392C" w:rsidP="00C92EA2">
      <w:pPr>
        <w:pStyle w:val="ListParagraph"/>
        <w:numPr>
          <w:ilvl w:val="1"/>
          <w:numId w:val="16"/>
        </w:numPr>
        <w:rPr>
          <w:lang w:eastAsia="zh-CN"/>
        </w:rPr>
      </w:pPr>
      <w:r>
        <w:rPr>
          <w:lang w:eastAsia="zh-CN"/>
        </w:rPr>
        <w:t>The opponent should receive the messages and be able to send messages back</w:t>
      </w:r>
    </w:p>
    <w:p w14:paraId="301A1C96" w14:textId="1277C4C0" w:rsidR="00185F57" w:rsidRDefault="00185F57" w:rsidP="00185F57">
      <w:pPr>
        <w:pStyle w:val="Heading3"/>
      </w:pPr>
      <w:r>
        <w:t>5.2.8 Players leave a game room</w:t>
      </w:r>
    </w:p>
    <w:p w14:paraId="17C3A297" w14:textId="7647797A" w:rsidR="00185F57" w:rsidRDefault="00185F57" w:rsidP="00185F57">
      <w:pPr>
        <w:rPr>
          <w:lang w:eastAsia="zh-CN"/>
        </w:rPr>
      </w:pPr>
      <w:r>
        <w:rPr>
          <w:lang w:eastAsia="zh-CN"/>
        </w:rPr>
        <w:tab/>
      </w:r>
      <w:r w:rsidR="006F2172">
        <w:rPr>
          <w:lang w:eastAsia="zh-CN"/>
        </w:rPr>
        <w:t>Players leave a game room before, during or after a match.</w:t>
      </w:r>
    </w:p>
    <w:p w14:paraId="2F0C2938" w14:textId="4CABBC1D" w:rsidR="00122584" w:rsidRDefault="00B94C0A" w:rsidP="00C92EA2">
      <w:pPr>
        <w:pStyle w:val="ListParagraph"/>
        <w:numPr>
          <w:ilvl w:val="0"/>
          <w:numId w:val="17"/>
        </w:numPr>
        <w:rPr>
          <w:lang w:eastAsia="zh-CN"/>
        </w:rPr>
      </w:pPr>
      <w:r>
        <w:rPr>
          <w:lang w:eastAsia="zh-CN"/>
        </w:rPr>
        <w:t>Players click the leave the game room button</w:t>
      </w:r>
    </w:p>
    <w:p w14:paraId="6553077A" w14:textId="7E2B28C4" w:rsidR="00B94C0A" w:rsidRDefault="00B94C0A" w:rsidP="00C92EA2">
      <w:pPr>
        <w:pStyle w:val="ListParagraph"/>
        <w:numPr>
          <w:ilvl w:val="0"/>
          <w:numId w:val="17"/>
        </w:numPr>
        <w:rPr>
          <w:lang w:eastAsia="zh-CN"/>
        </w:rPr>
      </w:pPr>
      <w:r>
        <w:rPr>
          <w:lang w:eastAsia="zh-CN"/>
        </w:rPr>
        <w:lastRenderedPageBreak/>
        <w:t>Another window pops up to confirm players' actions</w:t>
      </w:r>
    </w:p>
    <w:p w14:paraId="7A1682FA" w14:textId="228952A1" w:rsidR="00B94C0A" w:rsidRDefault="007D7B1F" w:rsidP="00C92EA2">
      <w:pPr>
        <w:pStyle w:val="ListParagraph"/>
        <w:numPr>
          <w:ilvl w:val="0"/>
          <w:numId w:val="17"/>
        </w:numPr>
        <w:rPr>
          <w:lang w:eastAsia="zh-CN"/>
        </w:rPr>
      </w:pPr>
      <w:r>
        <w:rPr>
          <w:lang w:eastAsia="zh-CN"/>
        </w:rPr>
        <w:t>Players leave the game room</w:t>
      </w:r>
    </w:p>
    <w:p w14:paraId="1C3CFE89" w14:textId="77777777" w:rsidR="00A04703" w:rsidRDefault="00A04703" w:rsidP="00C92EA2">
      <w:pPr>
        <w:pStyle w:val="ListParagraph"/>
        <w:numPr>
          <w:ilvl w:val="0"/>
          <w:numId w:val="17"/>
        </w:numPr>
        <w:rPr>
          <w:lang w:eastAsia="zh-CN"/>
        </w:rPr>
      </w:pPr>
      <w:r>
        <w:rPr>
          <w:lang w:eastAsia="zh-CN"/>
        </w:rPr>
        <w:t xml:space="preserve">Pass criteria: </w:t>
      </w:r>
    </w:p>
    <w:p w14:paraId="09339DE5" w14:textId="4CE58F18" w:rsidR="00A04703" w:rsidRDefault="00574A1B" w:rsidP="00C92EA2">
      <w:pPr>
        <w:pStyle w:val="ListParagraph"/>
        <w:numPr>
          <w:ilvl w:val="1"/>
          <w:numId w:val="17"/>
        </w:numPr>
        <w:rPr>
          <w:lang w:eastAsia="zh-CN"/>
        </w:rPr>
      </w:pPr>
      <w:r>
        <w:rPr>
          <w:lang w:eastAsia="zh-CN"/>
        </w:rPr>
        <w:t xml:space="preserve">One player </w:t>
      </w:r>
      <w:proofErr w:type="gramStart"/>
      <w:r>
        <w:rPr>
          <w:lang w:eastAsia="zh-CN"/>
        </w:rPr>
        <w:t>click</w:t>
      </w:r>
      <w:proofErr w:type="gramEnd"/>
      <w:r>
        <w:rPr>
          <w:lang w:eastAsia="zh-CN"/>
        </w:rPr>
        <w:t xml:space="preserve"> the leave the game room button</w:t>
      </w:r>
    </w:p>
    <w:p w14:paraId="1DAF5BD2" w14:textId="7E911DDA" w:rsidR="00574A1B" w:rsidRDefault="00574A1B" w:rsidP="00C92EA2">
      <w:pPr>
        <w:pStyle w:val="ListParagraph"/>
        <w:numPr>
          <w:ilvl w:val="1"/>
          <w:numId w:val="17"/>
        </w:numPr>
        <w:rPr>
          <w:lang w:eastAsia="zh-CN"/>
        </w:rPr>
      </w:pPr>
      <w:r>
        <w:rPr>
          <w:lang w:eastAsia="zh-CN"/>
        </w:rPr>
        <w:t>The player click</w:t>
      </w:r>
      <w:r w:rsidR="006229C1">
        <w:rPr>
          <w:lang w:eastAsia="zh-CN"/>
        </w:rPr>
        <w:t>s</w:t>
      </w:r>
      <w:r>
        <w:rPr>
          <w:lang w:eastAsia="zh-CN"/>
        </w:rPr>
        <w:t xml:space="preserve"> </w:t>
      </w:r>
      <w:r w:rsidR="00582D01">
        <w:rPr>
          <w:lang w:eastAsia="zh-CN"/>
        </w:rPr>
        <w:t xml:space="preserve">the </w:t>
      </w:r>
      <w:r>
        <w:rPr>
          <w:lang w:eastAsia="zh-CN"/>
        </w:rPr>
        <w:t>confirm button when the confirm to leave alert shows up</w:t>
      </w:r>
    </w:p>
    <w:p w14:paraId="11DC7FC0" w14:textId="430017C0" w:rsidR="00407771" w:rsidRDefault="00EE1E07" w:rsidP="00C92EA2">
      <w:pPr>
        <w:pStyle w:val="ListParagraph"/>
        <w:numPr>
          <w:ilvl w:val="1"/>
          <w:numId w:val="17"/>
        </w:numPr>
        <w:rPr>
          <w:lang w:eastAsia="zh-CN"/>
        </w:rPr>
      </w:pPr>
      <w:r>
        <w:rPr>
          <w:lang w:eastAsia="zh-CN"/>
        </w:rPr>
        <w:t>The player should be able to leave the room</w:t>
      </w:r>
    </w:p>
    <w:p w14:paraId="759BE635" w14:textId="490A1ABD" w:rsidR="00DA4950" w:rsidRDefault="00DA4950" w:rsidP="00C6776D">
      <w:pPr>
        <w:pStyle w:val="Heading3"/>
      </w:pPr>
      <w:r>
        <w:t>5.2.5 AI tests</w:t>
      </w:r>
    </w:p>
    <w:p w14:paraId="0C1DA538" w14:textId="6B241166" w:rsidR="00E95B52" w:rsidRPr="00E95B52" w:rsidRDefault="00E95B52" w:rsidP="00E95B52">
      <w:r>
        <w:tab/>
        <w:t xml:space="preserve">The following </w:t>
      </w:r>
      <w:r w:rsidR="00E60F78">
        <w:t xml:space="preserve">tests </w:t>
      </w:r>
      <w:r w:rsidR="00D4656E">
        <w:t xml:space="preserve">are </w:t>
      </w:r>
      <w:r w:rsidR="00D41E11">
        <w:t>AI Accepting</w:t>
      </w:r>
      <w:r w:rsidR="00D4656E">
        <w:t xml:space="preserve"> </w:t>
      </w:r>
      <w:r w:rsidR="00815A06">
        <w:t xml:space="preserve">test </w:t>
      </w:r>
      <w:r w:rsidR="00E60F78">
        <w:t>cases</w:t>
      </w:r>
      <w:r w:rsidR="00F57B3B">
        <w:t>:</w:t>
      </w:r>
      <w:r w:rsidR="00E60F78">
        <w:t xml:space="preserve"> </w:t>
      </w:r>
    </w:p>
    <w:tbl>
      <w:tblPr>
        <w:tblStyle w:val="GridTable4-Accent1"/>
        <w:tblW w:w="9535" w:type="dxa"/>
        <w:tblLook w:val="04A0" w:firstRow="1" w:lastRow="0" w:firstColumn="1" w:lastColumn="0" w:noHBand="0" w:noVBand="1"/>
      </w:tblPr>
      <w:tblGrid>
        <w:gridCol w:w="2065"/>
        <w:gridCol w:w="5580"/>
        <w:gridCol w:w="1890"/>
      </w:tblGrid>
      <w:tr w:rsidR="003B45ED" w14:paraId="0C72DD74" w14:textId="77777777" w:rsidTr="00525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2F03FAD" w14:textId="722DDC8E" w:rsidR="003B45ED" w:rsidRPr="00001071" w:rsidRDefault="003B45ED" w:rsidP="006856E0">
            <w:pPr>
              <w:rPr>
                <w:b w:val="0"/>
                <w:bCs w:val="0"/>
              </w:rPr>
            </w:pPr>
            <w:r w:rsidRPr="00001071">
              <w:rPr>
                <w:b w:val="0"/>
                <w:bCs w:val="0"/>
              </w:rPr>
              <w:t>Test Case</w:t>
            </w:r>
          </w:p>
        </w:tc>
        <w:tc>
          <w:tcPr>
            <w:tcW w:w="5580" w:type="dxa"/>
          </w:tcPr>
          <w:p w14:paraId="35C7C483" w14:textId="696C6BA0" w:rsidR="003B45ED" w:rsidRPr="00001071" w:rsidRDefault="003B45ED" w:rsidP="006856E0">
            <w:pPr>
              <w:cnfStyle w:val="100000000000" w:firstRow="1" w:lastRow="0" w:firstColumn="0" w:lastColumn="0" w:oddVBand="0" w:evenVBand="0" w:oddHBand="0" w:evenHBand="0" w:firstRowFirstColumn="0" w:firstRowLastColumn="0" w:lastRowFirstColumn="0" w:lastRowLastColumn="0"/>
              <w:rPr>
                <w:b w:val="0"/>
                <w:bCs w:val="0"/>
              </w:rPr>
            </w:pPr>
            <w:r w:rsidRPr="00001071">
              <w:rPr>
                <w:b w:val="0"/>
                <w:bCs w:val="0"/>
              </w:rPr>
              <w:t xml:space="preserve">Test </w:t>
            </w:r>
            <w:r>
              <w:rPr>
                <w:b w:val="0"/>
                <w:bCs w:val="0"/>
              </w:rPr>
              <w:t>Description</w:t>
            </w:r>
          </w:p>
        </w:tc>
        <w:tc>
          <w:tcPr>
            <w:tcW w:w="1890" w:type="dxa"/>
          </w:tcPr>
          <w:p w14:paraId="3088D57D" w14:textId="2AEE1360" w:rsidR="003B45ED" w:rsidRPr="00001071" w:rsidRDefault="00825FEE" w:rsidP="006856E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w:t>
            </w:r>
          </w:p>
        </w:tc>
      </w:tr>
      <w:tr w:rsidR="003B45ED" w14:paraId="2C178B1C" w14:textId="77777777" w:rsidTr="00525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DA651BB" w14:textId="74A5E4A7" w:rsidR="003B45ED" w:rsidRDefault="003B45ED" w:rsidP="006856E0">
            <w:r>
              <w:t>AI Moves a unit</w:t>
            </w:r>
          </w:p>
        </w:tc>
        <w:tc>
          <w:tcPr>
            <w:tcW w:w="5580" w:type="dxa"/>
          </w:tcPr>
          <w:p w14:paraId="609A3B50" w14:textId="3571AC33" w:rsidR="003B45ED" w:rsidRDefault="003B45ED" w:rsidP="006856E0">
            <w:pPr>
              <w:cnfStyle w:val="000000100000" w:firstRow="0" w:lastRow="0" w:firstColumn="0" w:lastColumn="0" w:oddVBand="0" w:evenVBand="0" w:oddHBand="1" w:evenHBand="0" w:firstRowFirstColumn="0" w:firstRowLastColumn="0" w:lastRowFirstColumn="0" w:lastRowLastColumn="0"/>
            </w:pPr>
            <w:r>
              <w:t xml:space="preserve">AI should move a unit based on the game rules whenever </w:t>
            </w:r>
            <w:proofErr w:type="gramStart"/>
            <w:r>
              <w:t>the  human</w:t>
            </w:r>
            <w:proofErr w:type="gramEnd"/>
            <w:r>
              <w:t xml:space="preserve"> player </w:t>
            </w:r>
            <w:proofErr w:type="spellStart"/>
            <w:r>
              <w:t>finishs</w:t>
            </w:r>
            <w:proofErr w:type="spellEnd"/>
            <w:r>
              <w:t xml:space="preserve"> his turn</w:t>
            </w:r>
          </w:p>
        </w:tc>
        <w:tc>
          <w:tcPr>
            <w:tcW w:w="1890" w:type="dxa"/>
          </w:tcPr>
          <w:p w14:paraId="168CA160" w14:textId="6423D3C6" w:rsidR="003B45ED" w:rsidRDefault="00387CC2" w:rsidP="006856E0">
            <w:pPr>
              <w:cnfStyle w:val="000000100000" w:firstRow="0" w:lastRow="0" w:firstColumn="0" w:lastColumn="0" w:oddVBand="0" w:evenVBand="0" w:oddHBand="1" w:evenHBand="0" w:firstRowFirstColumn="0" w:firstRowLastColumn="0" w:lastRowFirstColumn="0" w:lastRowLastColumn="0"/>
            </w:pPr>
            <w:r>
              <w:t>Move Command</w:t>
            </w:r>
          </w:p>
        </w:tc>
      </w:tr>
      <w:tr w:rsidR="003B45ED" w14:paraId="149BBC40" w14:textId="77777777" w:rsidTr="00525A60">
        <w:tc>
          <w:tcPr>
            <w:cnfStyle w:val="001000000000" w:firstRow="0" w:lastRow="0" w:firstColumn="1" w:lastColumn="0" w:oddVBand="0" w:evenVBand="0" w:oddHBand="0" w:evenHBand="0" w:firstRowFirstColumn="0" w:firstRowLastColumn="0" w:lastRowFirstColumn="0" w:lastRowLastColumn="0"/>
            <w:tcW w:w="2065" w:type="dxa"/>
          </w:tcPr>
          <w:p w14:paraId="1E408398" w14:textId="31C68145" w:rsidR="003B45ED" w:rsidRDefault="004F0C49" w:rsidP="006856E0">
            <w:r>
              <w:t>AI attacks with a unit</w:t>
            </w:r>
          </w:p>
        </w:tc>
        <w:tc>
          <w:tcPr>
            <w:tcW w:w="5580" w:type="dxa"/>
          </w:tcPr>
          <w:p w14:paraId="2C053091" w14:textId="336BAE16" w:rsidR="003B45ED" w:rsidRDefault="000C69EF" w:rsidP="006856E0">
            <w:pPr>
              <w:cnfStyle w:val="000000000000" w:firstRow="0" w:lastRow="0" w:firstColumn="0" w:lastColumn="0" w:oddVBand="0" w:evenVBand="0" w:oddHBand="0" w:evenHBand="0" w:firstRowFirstColumn="0" w:firstRowLastColumn="0" w:lastRowFirstColumn="0" w:lastRowLastColumn="0"/>
            </w:pPr>
            <w:r>
              <w:t>AI should move a unit towards the human player</w:t>
            </w:r>
            <w:r w:rsidR="00C12FDE">
              <w:t>'</w:t>
            </w:r>
            <w:r>
              <w:t>s unit to perform a</w:t>
            </w:r>
            <w:r w:rsidR="00B61A42">
              <w:t>n</w:t>
            </w:r>
            <w:r>
              <w:t xml:space="preserve"> attack </w:t>
            </w:r>
          </w:p>
        </w:tc>
        <w:tc>
          <w:tcPr>
            <w:tcW w:w="1890" w:type="dxa"/>
          </w:tcPr>
          <w:p w14:paraId="04B0FB0C" w14:textId="1E8D1CD9" w:rsidR="003B45ED" w:rsidRDefault="00E10AF2" w:rsidP="006856E0">
            <w:pPr>
              <w:cnfStyle w:val="000000000000" w:firstRow="0" w:lastRow="0" w:firstColumn="0" w:lastColumn="0" w:oddVBand="0" w:evenVBand="0" w:oddHBand="0" w:evenHBand="0" w:firstRowFirstColumn="0" w:firstRowLastColumn="0" w:lastRowFirstColumn="0" w:lastRowLastColumn="0"/>
            </w:pPr>
            <w:r>
              <w:t>Attack Command</w:t>
            </w:r>
          </w:p>
        </w:tc>
      </w:tr>
      <w:tr w:rsidR="003B45ED" w14:paraId="429F7832" w14:textId="77777777" w:rsidTr="00525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91A244" w14:textId="3BA8AFA7" w:rsidR="003B45ED" w:rsidRDefault="003575EE" w:rsidP="006856E0">
            <w:r>
              <w:t xml:space="preserve">AI </w:t>
            </w:r>
            <w:r w:rsidR="00920EF9">
              <w:t>set up its unit</w:t>
            </w:r>
          </w:p>
        </w:tc>
        <w:tc>
          <w:tcPr>
            <w:tcW w:w="5580" w:type="dxa"/>
          </w:tcPr>
          <w:p w14:paraId="2F0ADB54" w14:textId="2D6E4BA4" w:rsidR="003B45ED" w:rsidRDefault="00920EF9" w:rsidP="006856E0">
            <w:pPr>
              <w:cnfStyle w:val="000000100000" w:firstRow="0" w:lastRow="0" w:firstColumn="0" w:lastColumn="0" w:oddVBand="0" w:evenVBand="0" w:oddHBand="1" w:evenHBand="0" w:firstRowFirstColumn="0" w:firstRowLastColumn="0" w:lastRowFirstColumn="0" w:lastRowLastColumn="0"/>
            </w:pPr>
            <w:r>
              <w:t xml:space="preserve">AI should </w:t>
            </w:r>
            <w:r w:rsidR="006307F3">
              <w:t>be able to set up all its 50 units on the game map base</w:t>
            </w:r>
            <w:r w:rsidR="000630FB">
              <w:t>d on the game rules</w:t>
            </w:r>
          </w:p>
        </w:tc>
        <w:tc>
          <w:tcPr>
            <w:tcW w:w="1890" w:type="dxa"/>
          </w:tcPr>
          <w:p w14:paraId="19C556CB" w14:textId="6579DBA9" w:rsidR="003B45ED" w:rsidRDefault="00A77D69" w:rsidP="006856E0">
            <w:pPr>
              <w:cnfStyle w:val="000000100000" w:firstRow="0" w:lastRow="0" w:firstColumn="0" w:lastColumn="0" w:oddVBand="0" w:evenVBand="0" w:oddHBand="1" w:evenHBand="0" w:firstRowFirstColumn="0" w:firstRowLastColumn="0" w:lastRowFirstColumn="0" w:lastRowLastColumn="0"/>
            </w:pPr>
            <w:r>
              <w:t>AI set up command</w:t>
            </w:r>
            <w:r w:rsidR="008E6D67">
              <w:t>s</w:t>
            </w:r>
          </w:p>
        </w:tc>
      </w:tr>
      <w:tr w:rsidR="003B45ED" w14:paraId="50F36DC4" w14:textId="77777777" w:rsidTr="00525A60">
        <w:tc>
          <w:tcPr>
            <w:cnfStyle w:val="001000000000" w:firstRow="0" w:lastRow="0" w:firstColumn="1" w:lastColumn="0" w:oddVBand="0" w:evenVBand="0" w:oddHBand="0" w:evenHBand="0" w:firstRowFirstColumn="0" w:firstRowLastColumn="0" w:lastRowFirstColumn="0" w:lastRowLastColumn="0"/>
            <w:tcW w:w="2065" w:type="dxa"/>
          </w:tcPr>
          <w:p w14:paraId="7AD2F6D1" w14:textId="6DAB86BF" w:rsidR="003B45ED" w:rsidRDefault="008665A2" w:rsidP="006856E0">
            <w:r>
              <w:t xml:space="preserve">AI notifies </w:t>
            </w:r>
            <w:r w:rsidR="00525A60">
              <w:t xml:space="preserve">the </w:t>
            </w:r>
            <w:r>
              <w:t xml:space="preserve">human player </w:t>
            </w:r>
          </w:p>
        </w:tc>
        <w:tc>
          <w:tcPr>
            <w:tcW w:w="5580" w:type="dxa"/>
          </w:tcPr>
          <w:p w14:paraId="0A53BC45" w14:textId="31E0355F" w:rsidR="003B45ED" w:rsidRDefault="008F14D8" w:rsidP="006856E0">
            <w:pPr>
              <w:cnfStyle w:val="000000000000" w:firstRow="0" w:lastRow="0" w:firstColumn="0" w:lastColumn="0" w:oddVBand="0" w:evenVBand="0" w:oddHBand="0" w:evenHBand="0" w:firstRowFirstColumn="0" w:firstRowLastColumn="0" w:lastRowFirstColumn="0" w:lastRowLastColumn="0"/>
            </w:pPr>
            <w:r>
              <w:t xml:space="preserve">AI should automatically </w:t>
            </w:r>
            <w:r w:rsidR="00074AFB">
              <w:t xml:space="preserve">notify the human player with a message to </w:t>
            </w:r>
            <w:r w:rsidR="003B3CE7">
              <w:t>inform</w:t>
            </w:r>
            <w:r w:rsidR="00074AFB">
              <w:t xml:space="preserve"> the human player that the player is playing against an AI</w:t>
            </w:r>
            <w:r w:rsidR="006929B1">
              <w:t xml:space="preserve"> through the chat section</w:t>
            </w:r>
          </w:p>
        </w:tc>
        <w:tc>
          <w:tcPr>
            <w:tcW w:w="1890" w:type="dxa"/>
          </w:tcPr>
          <w:p w14:paraId="1C38FA9F" w14:textId="272CDC8C" w:rsidR="003B45ED" w:rsidRDefault="00431AFA" w:rsidP="006856E0">
            <w:pPr>
              <w:cnfStyle w:val="000000000000" w:firstRow="0" w:lastRow="0" w:firstColumn="0" w:lastColumn="0" w:oddVBand="0" w:evenVBand="0" w:oddHBand="0" w:evenHBand="0" w:firstRowFirstColumn="0" w:firstRowLastColumn="0" w:lastRowFirstColumn="0" w:lastRowLastColumn="0"/>
            </w:pPr>
            <w:r>
              <w:t>A string message</w:t>
            </w:r>
          </w:p>
        </w:tc>
      </w:tr>
      <w:tr w:rsidR="007954E5" w14:paraId="4629A9B1" w14:textId="77777777" w:rsidTr="00525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ED989B6" w14:textId="6FEF2C44" w:rsidR="007954E5" w:rsidRDefault="007954E5" w:rsidP="007954E5">
            <w:r>
              <w:t xml:space="preserve">AI </w:t>
            </w:r>
            <w:r w:rsidR="00B35D0B">
              <w:t>wins</w:t>
            </w:r>
            <w:r>
              <w:t xml:space="preserve"> the human player </w:t>
            </w:r>
          </w:p>
        </w:tc>
        <w:tc>
          <w:tcPr>
            <w:tcW w:w="5580" w:type="dxa"/>
          </w:tcPr>
          <w:p w14:paraId="2A850D32" w14:textId="40890ED1" w:rsidR="007954E5" w:rsidRDefault="007954E5" w:rsidP="007954E5">
            <w:pPr>
              <w:cnfStyle w:val="000000100000" w:firstRow="0" w:lastRow="0" w:firstColumn="0" w:lastColumn="0" w:oddVBand="0" w:evenVBand="0" w:oddHBand="1" w:evenHBand="0" w:firstRowFirstColumn="0" w:firstRowLastColumn="0" w:lastRowFirstColumn="0" w:lastRowLastColumn="0"/>
            </w:pPr>
            <w:r>
              <w:t xml:space="preserve">AI should automatically notify the human player with a message to inform the human player that </w:t>
            </w:r>
            <w:r w:rsidR="0058681B">
              <w:t>the AI beats the human player</w:t>
            </w:r>
            <w:r w:rsidR="00A14694">
              <w:t xml:space="preserve"> </w:t>
            </w:r>
            <w:r>
              <w:t>through the chat section</w:t>
            </w:r>
          </w:p>
        </w:tc>
        <w:tc>
          <w:tcPr>
            <w:tcW w:w="1890" w:type="dxa"/>
          </w:tcPr>
          <w:p w14:paraId="4D580E4E" w14:textId="760133CB" w:rsidR="007954E5" w:rsidRDefault="007954E5" w:rsidP="007954E5">
            <w:pPr>
              <w:cnfStyle w:val="000000100000" w:firstRow="0" w:lastRow="0" w:firstColumn="0" w:lastColumn="0" w:oddVBand="0" w:evenVBand="0" w:oddHBand="1" w:evenHBand="0" w:firstRowFirstColumn="0" w:firstRowLastColumn="0" w:lastRowFirstColumn="0" w:lastRowLastColumn="0"/>
            </w:pPr>
            <w:r>
              <w:t>A string message</w:t>
            </w:r>
          </w:p>
        </w:tc>
      </w:tr>
      <w:tr w:rsidR="00310B9E" w14:paraId="589BD11D" w14:textId="77777777" w:rsidTr="00525A60">
        <w:tc>
          <w:tcPr>
            <w:cnfStyle w:val="001000000000" w:firstRow="0" w:lastRow="0" w:firstColumn="1" w:lastColumn="0" w:oddVBand="0" w:evenVBand="0" w:oddHBand="0" w:evenHBand="0" w:firstRowFirstColumn="0" w:firstRowLastColumn="0" w:lastRowFirstColumn="0" w:lastRowLastColumn="0"/>
            <w:tcW w:w="2065" w:type="dxa"/>
          </w:tcPr>
          <w:p w14:paraId="45AD064C" w14:textId="40C4453E" w:rsidR="00310B9E" w:rsidRDefault="00310B9E" w:rsidP="00310B9E">
            <w:r>
              <w:t xml:space="preserve">AI </w:t>
            </w:r>
            <w:r w:rsidR="00D96AF6">
              <w:t>loses</w:t>
            </w:r>
            <w:r>
              <w:t xml:space="preserve"> the human player </w:t>
            </w:r>
          </w:p>
        </w:tc>
        <w:tc>
          <w:tcPr>
            <w:tcW w:w="5580" w:type="dxa"/>
          </w:tcPr>
          <w:p w14:paraId="19D77BEF" w14:textId="6C9EA526" w:rsidR="00310B9E" w:rsidRDefault="00310B9E" w:rsidP="00310B9E">
            <w:pPr>
              <w:cnfStyle w:val="000000000000" w:firstRow="0" w:lastRow="0" w:firstColumn="0" w:lastColumn="0" w:oddVBand="0" w:evenVBand="0" w:oddHBand="0" w:evenHBand="0" w:firstRowFirstColumn="0" w:firstRowLastColumn="0" w:lastRowFirstColumn="0" w:lastRowLastColumn="0"/>
            </w:pPr>
            <w:r>
              <w:t xml:space="preserve">AI should automatically notify the human player with a message to inform the human player that the player </w:t>
            </w:r>
            <w:r w:rsidR="00F22820">
              <w:t xml:space="preserve">beats the AI </w:t>
            </w:r>
            <w:r>
              <w:t>through the chat section</w:t>
            </w:r>
          </w:p>
        </w:tc>
        <w:tc>
          <w:tcPr>
            <w:tcW w:w="1890" w:type="dxa"/>
          </w:tcPr>
          <w:p w14:paraId="7ABA4FFF" w14:textId="7F15AC9D" w:rsidR="00310B9E" w:rsidRDefault="00310B9E" w:rsidP="00310B9E">
            <w:pPr>
              <w:cnfStyle w:val="000000000000" w:firstRow="0" w:lastRow="0" w:firstColumn="0" w:lastColumn="0" w:oddVBand="0" w:evenVBand="0" w:oddHBand="0" w:evenHBand="0" w:firstRowFirstColumn="0" w:firstRowLastColumn="0" w:lastRowFirstColumn="0" w:lastRowLastColumn="0"/>
            </w:pPr>
            <w:r>
              <w:t>A string message</w:t>
            </w:r>
          </w:p>
        </w:tc>
      </w:tr>
    </w:tbl>
    <w:p w14:paraId="00985EC4" w14:textId="77777777" w:rsidR="006856E0" w:rsidRPr="006856E0" w:rsidRDefault="006856E0" w:rsidP="006856E0"/>
    <w:p w14:paraId="57B5462E" w14:textId="77777777" w:rsidR="0019592D" w:rsidRDefault="0019592D" w:rsidP="0019592D">
      <w:pPr>
        <w:pStyle w:val="Heading1"/>
        <w:numPr>
          <w:ilvl w:val="0"/>
          <w:numId w:val="1"/>
        </w:numPr>
      </w:pPr>
      <w:bookmarkStart w:id="11" w:name="_Toc53664375"/>
      <w:r>
        <w:lastRenderedPageBreak/>
        <w:t>Methodology</w:t>
      </w:r>
      <w:bookmarkEnd w:id="11"/>
    </w:p>
    <w:p w14:paraId="6052486C" w14:textId="01CD68F6" w:rsidR="0019592D" w:rsidRDefault="00431747" w:rsidP="00431747">
      <w:pPr>
        <w:pStyle w:val="Heading2"/>
      </w:pPr>
      <w:r>
        <w:t>6.1 Methodologies &amp; Approach</w:t>
      </w:r>
    </w:p>
    <w:p w14:paraId="40405000" w14:textId="27168970" w:rsidR="00115B38" w:rsidRDefault="00B76E3D" w:rsidP="00115B38">
      <w:r>
        <w:tab/>
        <w:t>The software development meth</w:t>
      </w:r>
      <w:r w:rsidR="00810C2D">
        <w:t>od</w:t>
      </w:r>
      <w:r>
        <w:t>ology for this project</w:t>
      </w:r>
      <w:r w:rsidR="006E2594">
        <w:t xml:space="preserve"> is waterfall methodology</w:t>
      </w:r>
      <w:r w:rsidR="00810C2D">
        <w:t>.</w:t>
      </w:r>
      <w:r w:rsidR="00DF39D1">
        <w:t xml:space="preserve"> Each task of this project will be executed serially</w:t>
      </w:r>
      <w:r w:rsidR="003C1AF4">
        <w:t xml:space="preserve"> because </w:t>
      </w:r>
      <w:r w:rsidR="00E54135">
        <w:t xml:space="preserve">there is </w:t>
      </w:r>
      <w:r w:rsidR="00D40757">
        <w:t>only</w:t>
      </w:r>
      <w:r w:rsidR="00E54135">
        <w:t xml:space="preserve"> one</w:t>
      </w:r>
      <w:r w:rsidR="00D40757">
        <w:t xml:space="preserve"> developer for this project. </w:t>
      </w:r>
      <w:r w:rsidR="007A7B54">
        <w:t>The w</w:t>
      </w:r>
      <w:r w:rsidR="00D87229">
        <w:t xml:space="preserve">aterfall </w:t>
      </w:r>
      <w:r w:rsidR="008A31C2">
        <w:t xml:space="preserve">methodology provides </w:t>
      </w:r>
      <w:r w:rsidR="007A7B54">
        <w:t xml:space="preserve">the </w:t>
      </w:r>
      <w:r w:rsidR="008A31C2">
        <w:t>capability</w:t>
      </w:r>
      <w:r w:rsidR="00041799">
        <w:t xml:space="preserve"> to </w:t>
      </w:r>
      <w:r w:rsidR="000852D8">
        <w:t xml:space="preserve">implement a minimum viable product quickly. </w:t>
      </w:r>
    </w:p>
    <w:p w14:paraId="3E0A67A0" w14:textId="77777777" w:rsidR="00182748" w:rsidRDefault="00383DA6" w:rsidP="00182748">
      <w:pPr>
        <w:keepNext/>
      </w:pPr>
      <w:r>
        <w:tab/>
      </w:r>
      <w:r w:rsidR="00714406">
        <w:rPr>
          <w:noProof/>
        </w:rPr>
        <w:drawing>
          <wp:inline distT="0" distB="0" distL="0" distR="0" wp14:anchorId="154D2D7D" wp14:editId="2C55C309">
            <wp:extent cx="3282315" cy="1492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4575" cy="1529648"/>
                    </a:xfrm>
                    <a:prstGeom prst="rect">
                      <a:avLst/>
                    </a:prstGeom>
                  </pic:spPr>
                </pic:pic>
              </a:graphicData>
            </a:graphic>
          </wp:inline>
        </w:drawing>
      </w:r>
    </w:p>
    <w:p w14:paraId="3DD12584" w14:textId="54C62CA1" w:rsidR="00383DA6" w:rsidRDefault="00182748" w:rsidP="00182748">
      <w:pPr>
        <w:pStyle w:val="Caption"/>
      </w:pPr>
      <w:r>
        <w:t xml:space="preserve">Figure </w:t>
      </w:r>
      <w:r w:rsidR="004C78F7">
        <w:fldChar w:fldCharType="begin"/>
      </w:r>
      <w:r w:rsidR="004C78F7">
        <w:instrText xml:space="preserve"> SEQ Figure \* ARABIC </w:instrText>
      </w:r>
      <w:r w:rsidR="004C78F7">
        <w:fldChar w:fldCharType="separate"/>
      </w:r>
      <w:r w:rsidR="00404034">
        <w:rPr>
          <w:noProof/>
        </w:rPr>
        <w:t>1</w:t>
      </w:r>
      <w:r w:rsidR="004C78F7">
        <w:rPr>
          <w:noProof/>
        </w:rPr>
        <w:fldChar w:fldCharType="end"/>
      </w:r>
      <w:r>
        <w:t>Waterfall Methodology Lifecycle</w:t>
      </w:r>
    </w:p>
    <w:p w14:paraId="2A2D42CE" w14:textId="286A7937" w:rsidR="00F450ED" w:rsidRDefault="002A1F71" w:rsidP="00C92EA2">
      <w:pPr>
        <w:pStyle w:val="ListParagraph"/>
        <w:numPr>
          <w:ilvl w:val="0"/>
          <w:numId w:val="18"/>
        </w:numPr>
      </w:pPr>
      <w:r w:rsidRPr="001B7E7A">
        <w:rPr>
          <w:b/>
          <w:bCs/>
        </w:rPr>
        <w:t xml:space="preserve">First </w:t>
      </w:r>
      <w:r w:rsidR="00504B1E" w:rsidRPr="001B7E7A">
        <w:rPr>
          <w:b/>
          <w:bCs/>
        </w:rPr>
        <w:t>stage</w:t>
      </w:r>
      <w:r>
        <w:t>: Requirements collection</w:t>
      </w:r>
    </w:p>
    <w:p w14:paraId="18879FB6" w14:textId="479972F8" w:rsidR="002A1F71" w:rsidRDefault="00AA4932" w:rsidP="00C92EA2">
      <w:pPr>
        <w:pStyle w:val="ListParagraph"/>
        <w:numPr>
          <w:ilvl w:val="1"/>
          <w:numId w:val="18"/>
        </w:numPr>
      </w:pPr>
      <w:r>
        <w:t xml:space="preserve">Expectations and goals of the project will be collected </w:t>
      </w:r>
      <w:r w:rsidR="00C214DC">
        <w:t>in this stage.</w:t>
      </w:r>
      <w:r w:rsidR="004E0027">
        <w:t xml:space="preserve"> </w:t>
      </w:r>
    </w:p>
    <w:p w14:paraId="58191D0E" w14:textId="69966E08" w:rsidR="005774EF" w:rsidRDefault="005774EF" w:rsidP="00C92EA2">
      <w:pPr>
        <w:pStyle w:val="ListParagraph"/>
        <w:numPr>
          <w:ilvl w:val="0"/>
          <w:numId w:val="18"/>
        </w:numPr>
      </w:pPr>
      <w:r w:rsidRPr="001B7E7A">
        <w:rPr>
          <w:b/>
          <w:bCs/>
        </w:rPr>
        <w:t>Second stag</w:t>
      </w:r>
      <w:r>
        <w:t>e: Design</w:t>
      </w:r>
    </w:p>
    <w:p w14:paraId="4B0816AD" w14:textId="4612F2A7" w:rsidR="005774EF" w:rsidRDefault="009A0831" w:rsidP="00C92EA2">
      <w:pPr>
        <w:pStyle w:val="ListParagraph"/>
        <w:numPr>
          <w:ilvl w:val="1"/>
          <w:numId w:val="18"/>
        </w:numPr>
      </w:pPr>
      <w:r>
        <w:t>Finalizing the core structure of the product</w:t>
      </w:r>
    </w:p>
    <w:p w14:paraId="5FF3C496" w14:textId="25F990BE" w:rsidR="00144DFA" w:rsidRDefault="00144DFA" w:rsidP="00C92EA2">
      <w:pPr>
        <w:pStyle w:val="ListParagraph"/>
        <w:numPr>
          <w:ilvl w:val="1"/>
          <w:numId w:val="18"/>
        </w:numPr>
      </w:pPr>
      <w:r>
        <w:t xml:space="preserve">Prepare a schedule </w:t>
      </w:r>
      <w:r w:rsidR="00A379ED">
        <w:t>for the developer</w:t>
      </w:r>
    </w:p>
    <w:p w14:paraId="723280EB" w14:textId="4264620C" w:rsidR="008D341B" w:rsidRDefault="008D341B" w:rsidP="00C92EA2">
      <w:pPr>
        <w:pStyle w:val="ListParagraph"/>
        <w:numPr>
          <w:ilvl w:val="0"/>
          <w:numId w:val="18"/>
        </w:numPr>
      </w:pPr>
      <w:r w:rsidRPr="001B7E7A">
        <w:rPr>
          <w:b/>
          <w:bCs/>
        </w:rPr>
        <w:t>Third stage</w:t>
      </w:r>
      <w:r>
        <w:t>: Building</w:t>
      </w:r>
    </w:p>
    <w:p w14:paraId="201238DC" w14:textId="222E19FA" w:rsidR="008D341B" w:rsidRDefault="005E45DC" w:rsidP="00C92EA2">
      <w:pPr>
        <w:pStyle w:val="ListParagraph"/>
        <w:numPr>
          <w:ilvl w:val="1"/>
          <w:numId w:val="18"/>
        </w:numPr>
      </w:pPr>
      <w:r>
        <w:t xml:space="preserve">Developing </w:t>
      </w:r>
      <w:r w:rsidR="002C454D">
        <w:t>the product</w:t>
      </w:r>
    </w:p>
    <w:p w14:paraId="5DA75F10" w14:textId="2A9C51CB" w:rsidR="00B57E39" w:rsidRDefault="00B57E39" w:rsidP="00C92EA2">
      <w:pPr>
        <w:pStyle w:val="ListParagraph"/>
        <w:numPr>
          <w:ilvl w:val="0"/>
          <w:numId w:val="18"/>
        </w:numPr>
      </w:pPr>
      <w:r w:rsidRPr="001B7E7A">
        <w:rPr>
          <w:b/>
          <w:bCs/>
        </w:rPr>
        <w:t>Fo</w:t>
      </w:r>
      <w:r w:rsidR="009A4F8A" w:rsidRPr="001B7E7A">
        <w:rPr>
          <w:b/>
          <w:bCs/>
        </w:rPr>
        <w:t>u</w:t>
      </w:r>
      <w:r w:rsidRPr="001B7E7A">
        <w:rPr>
          <w:b/>
          <w:bCs/>
        </w:rPr>
        <w:t>rth stage</w:t>
      </w:r>
      <w:r>
        <w:t xml:space="preserve">: </w:t>
      </w:r>
      <w:r w:rsidR="00121C3D">
        <w:t>Testing</w:t>
      </w:r>
    </w:p>
    <w:p w14:paraId="41CC8E45" w14:textId="278764E1" w:rsidR="00121C3D" w:rsidRDefault="006E19EC" w:rsidP="00C92EA2">
      <w:pPr>
        <w:pStyle w:val="ListParagraph"/>
        <w:numPr>
          <w:ilvl w:val="1"/>
          <w:numId w:val="18"/>
        </w:numPr>
      </w:pPr>
      <w:r>
        <w:t xml:space="preserve">Manual </w:t>
      </w:r>
      <w:r w:rsidR="00FC6509">
        <w:t>T</w:t>
      </w:r>
      <w:r>
        <w:t>esting</w:t>
      </w:r>
    </w:p>
    <w:p w14:paraId="453657DA" w14:textId="7DB27C13" w:rsidR="006E19EC" w:rsidRDefault="006E19EC" w:rsidP="00C92EA2">
      <w:pPr>
        <w:pStyle w:val="ListParagraph"/>
        <w:numPr>
          <w:ilvl w:val="1"/>
          <w:numId w:val="18"/>
        </w:numPr>
      </w:pPr>
      <w:r>
        <w:t xml:space="preserve">Unit </w:t>
      </w:r>
      <w:r w:rsidR="00FC6509">
        <w:t>T</w:t>
      </w:r>
      <w:r>
        <w:t>esting</w:t>
      </w:r>
    </w:p>
    <w:p w14:paraId="57868085" w14:textId="42BE2551" w:rsidR="006E19EC" w:rsidRDefault="006E19EC" w:rsidP="00C92EA2">
      <w:pPr>
        <w:pStyle w:val="ListParagraph"/>
        <w:numPr>
          <w:ilvl w:val="1"/>
          <w:numId w:val="18"/>
        </w:numPr>
      </w:pPr>
      <w:r>
        <w:t xml:space="preserve">Acceptance </w:t>
      </w:r>
      <w:r w:rsidR="00FC6509">
        <w:t>T</w:t>
      </w:r>
      <w:r>
        <w:t>esting</w:t>
      </w:r>
    </w:p>
    <w:p w14:paraId="01362C5E" w14:textId="364D49C7" w:rsidR="00AE56F9" w:rsidRDefault="00AE56F9" w:rsidP="00C92EA2">
      <w:pPr>
        <w:pStyle w:val="ListParagraph"/>
        <w:numPr>
          <w:ilvl w:val="0"/>
          <w:numId w:val="18"/>
        </w:numPr>
      </w:pPr>
      <w:r w:rsidRPr="001B7E7A">
        <w:rPr>
          <w:b/>
          <w:bCs/>
        </w:rPr>
        <w:t>Fifth stage</w:t>
      </w:r>
      <w:r>
        <w:t>: Finishing</w:t>
      </w:r>
    </w:p>
    <w:p w14:paraId="4E1416E8" w14:textId="3187628B" w:rsidR="00AE56F9" w:rsidRDefault="00182250" w:rsidP="00C92EA2">
      <w:pPr>
        <w:pStyle w:val="ListParagraph"/>
        <w:numPr>
          <w:ilvl w:val="1"/>
          <w:numId w:val="18"/>
        </w:numPr>
      </w:pPr>
      <w:r>
        <w:t xml:space="preserve">Validate the project </w:t>
      </w:r>
      <w:r w:rsidR="009C45EB">
        <w:t>whether the project meets the requirements</w:t>
      </w:r>
    </w:p>
    <w:p w14:paraId="07ED1E6A" w14:textId="675DEC73" w:rsidR="009C45EB" w:rsidRDefault="00A502D9" w:rsidP="00C92EA2">
      <w:pPr>
        <w:pStyle w:val="ListParagraph"/>
        <w:numPr>
          <w:ilvl w:val="1"/>
          <w:numId w:val="18"/>
        </w:numPr>
      </w:pPr>
      <w:r>
        <w:t>Create a final report of the project</w:t>
      </w:r>
    </w:p>
    <w:p w14:paraId="4E007BA2" w14:textId="3147F44D" w:rsidR="00A35F42" w:rsidRDefault="006874A6" w:rsidP="00980063">
      <w:pPr>
        <w:ind w:firstLine="720"/>
      </w:pPr>
      <w:r>
        <w:lastRenderedPageBreak/>
        <w:t>W</w:t>
      </w:r>
      <w:r w:rsidR="00E77154">
        <w:t xml:space="preserve">aterfall methodology </w:t>
      </w:r>
      <w:r w:rsidR="00635477">
        <w:t>is cho</w:t>
      </w:r>
      <w:r w:rsidR="000823B0">
        <w:t>sen</w:t>
      </w:r>
      <w:r w:rsidR="00635477">
        <w:t xml:space="preserve"> </w:t>
      </w:r>
      <w:r w:rsidR="00E77154">
        <w:t xml:space="preserve">because </w:t>
      </w:r>
      <w:r w:rsidR="00E73948">
        <w:t xml:space="preserve">it is useful for projects </w:t>
      </w:r>
      <w:r w:rsidR="002F3D62">
        <w:t xml:space="preserve">that </w:t>
      </w:r>
      <w:r w:rsidR="00B4615C">
        <w:t xml:space="preserve">prioritize quality rather than the cost of time duration to </w:t>
      </w:r>
      <w:r w:rsidR="00A35F42">
        <w:t>control the quality of the project better</w:t>
      </w:r>
      <w:r w:rsidR="00654F43">
        <w:t xml:space="preserve">. </w:t>
      </w:r>
      <w:r w:rsidR="002F3D62">
        <w:t xml:space="preserve">Also, the </w:t>
      </w:r>
      <w:r w:rsidR="00FB486F">
        <w:t>methodology's stabilit</w:t>
      </w:r>
      <w:r w:rsidR="002F3D62">
        <w:t xml:space="preserve">y makes project management easier since </w:t>
      </w:r>
      <w:r w:rsidR="00A35F42">
        <w:t>only one developer</w:t>
      </w:r>
      <w:r w:rsidR="00E54951">
        <w:t xml:space="preserve"> will monitor the entire project. </w:t>
      </w:r>
      <w:r w:rsidR="00FB486F">
        <w:t xml:space="preserve"> I could actively monitor the progress at any stage of the development. </w:t>
      </w:r>
      <w:r w:rsidR="006A1298">
        <w:t xml:space="preserve">The waterfall methodology reduces project complexity since all phases occur without any overlap. </w:t>
      </w:r>
      <w:r w:rsidR="006B0DB9">
        <w:t xml:space="preserve">Additionally, </w:t>
      </w:r>
      <w:r w:rsidR="00AB7536">
        <w:t>it provides me</w:t>
      </w:r>
      <w:r w:rsidR="00B33997">
        <w:t xml:space="preserve"> with</w:t>
      </w:r>
      <w:r w:rsidR="00AB7536">
        <w:t xml:space="preserve"> flexibility </w:t>
      </w:r>
      <w:r w:rsidR="00995EF7">
        <w:t xml:space="preserve">when I need </w:t>
      </w:r>
      <w:r w:rsidR="001E5F8B">
        <w:t xml:space="preserve">to </w:t>
      </w:r>
      <w:r w:rsidR="00995EF7">
        <w:t>redesign any part of my project</w:t>
      </w:r>
      <w:r w:rsidR="00A35F42">
        <w:t>'s</w:t>
      </w:r>
      <w:r w:rsidR="00995EF7">
        <w:t xml:space="preserve"> functionalities. </w:t>
      </w:r>
    </w:p>
    <w:p w14:paraId="3073EBE7" w14:textId="12492560" w:rsidR="00980063" w:rsidRDefault="00980063" w:rsidP="00980063">
      <w:pPr>
        <w:ind w:firstLine="720"/>
      </w:pPr>
      <w:r>
        <w:t>First</w:t>
      </w:r>
      <w:r w:rsidR="00485D3C">
        <w:t xml:space="preserve">, </w:t>
      </w:r>
      <w:r w:rsidR="007B0E92">
        <w:t>after finish collecting the requirements for the project</w:t>
      </w:r>
      <w:r w:rsidR="002F2D88">
        <w:t>,</w:t>
      </w:r>
      <w:r w:rsidR="007B0E92">
        <w:t xml:space="preserve"> </w:t>
      </w:r>
      <w:r w:rsidR="00485D3C">
        <w:t xml:space="preserve">the project enters the research phase. </w:t>
      </w:r>
      <w:r w:rsidR="00BE378C">
        <w:t>I don</w:t>
      </w:r>
      <w:r w:rsidR="0050767B">
        <w:t>'</w:t>
      </w:r>
      <w:r w:rsidR="00BE378C">
        <w:t xml:space="preserve">t have much experience </w:t>
      </w:r>
      <w:r w:rsidR="006C682A">
        <w:t>working with 2D Python, AI algorithms, and two-factor authentication; some basic experiments with the related tools are required before starting</w:t>
      </w:r>
      <w:r w:rsidR="00F64AF0">
        <w:t xml:space="preserve"> the actual development process. </w:t>
      </w:r>
      <w:r w:rsidR="008E3B1F">
        <w:t>This phase will take up to</w:t>
      </w:r>
      <w:r w:rsidR="001256CA">
        <w:t xml:space="preserve"> </w:t>
      </w:r>
      <w:r w:rsidR="00ED24F4">
        <w:t xml:space="preserve">a </w:t>
      </w:r>
      <w:r w:rsidR="001256CA">
        <w:t xml:space="preserve">minimum of 1 week to </w:t>
      </w:r>
      <w:r w:rsidR="00ED24F4">
        <w:t xml:space="preserve">a </w:t>
      </w:r>
      <w:r w:rsidR="001256CA">
        <w:t xml:space="preserve">maximum of 2 weeks. </w:t>
      </w:r>
    </w:p>
    <w:p w14:paraId="3C1A33FE" w14:textId="637DB55C" w:rsidR="002A445C" w:rsidRPr="00115B38" w:rsidRDefault="001957C1" w:rsidP="00980063">
      <w:pPr>
        <w:ind w:firstLine="720"/>
      </w:pPr>
      <w:r>
        <w:t xml:space="preserve">With the tools and plans ready, the project can enter </w:t>
      </w:r>
      <w:r w:rsidR="00496380">
        <w:t xml:space="preserve">the development phase. </w:t>
      </w:r>
      <w:r w:rsidR="00B92023">
        <w:t xml:space="preserve">I will start implementing the project </w:t>
      </w:r>
      <w:r w:rsidR="00342456">
        <w:t xml:space="preserve">and test after finishing the entire </w:t>
      </w:r>
      <w:r w:rsidR="009707C3">
        <w:t>project.</w:t>
      </w:r>
      <w:r w:rsidR="00812F74">
        <w:t xml:space="preserve"> This phase could take up to 3 months.</w:t>
      </w:r>
    </w:p>
    <w:p w14:paraId="3ECE7793" w14:textId="7E49F766" w:rsidR="00431747" w:rsidRDefault="00431747" w:rsidP="00115B38">
      <w:pPr>
        <w:pStyle w:val="Heading2"/>
      </w:pPr>
      <w:r>
        <w:t>6.2 Technologies</w:t>
      </w:r>
    </w:p>
    <w:p w14:paraId="76A50E5F" w14:textId="7931BA81" w:rsidR="00115B38" w:rsidRDefault="008E5865" w:rsidP="00115B38">
      <w:r>
        <w:t xml:space="preserve">For project management, </w:t>
      </w:r>
      <w:r w:rsidR="00046948">
        <w:t xml:space="preserve">the </w:t>
      </w:r>
      <w:r>
        <w:t xml:space="preserve">following </w:t>
      </w:r>
      <w:proofErr w:type="gramStart"/>
      <w:r>
        <w:t>tools</w:t>
      </w:r>
      <w:proofErr w:type="gramEnd"/>
      <w:r>
        <w:t xml:space="preserve"> and technologies:</w:t>
      </w:r>
    </w:p>
    <w:p w14:paraId="418D6318" w14:textId="7B106874" w:rsidR="008E5865" w:rsidRDefault="00233F25" w:rsidP="00C92EA2">
      <w:pPr>
        <w:pStyle w:val="ListParagraph"/>
        <w:numPr>
          <w:ilvl w:val="0"/>
          <w:numId w:val="19"/>
        </w:numPr>
      </w:pPr>
      <w:r w:rsidRPr="006B1BE8">
        <w:rPr>
          <w:b/>
          <w:bCs/>
        </w:rPr>
        <w:t xml:space="preserve">Microsoft </w:t>
      </w:r>
      <w:r w:rsidR="00597A31">
        <w:rPr>
          <w:b/>
          <w:bCs/>
        </w:rPr>
        <w:t>Excel</w:t>
      </w:r>
      <w:r>
        <w:t>:</w:t>
      </w:r>
      <w:r w:rsidR="00DC5AF9">
        <w:t xml:space="preserve"> use to </w:t>
      </w:r>
      <w:r w:rsidR="00F44F63">
        <w:t xml:space="preserve">design </w:t>
      </w:r>
      <w:r w:rsidR="0075706E">
        <w:t xml:space="preserve">a </w:t>
      </w:r>
      <w:r w:rsidR="00F44F63">
        <w:t xml:space="preserve">schedule </w:t>
      </w:r>
      <w:r w:rsidR="00B67B90">
        <w:t xml:space="preserve">of </w:t>
      </w:r>
      <w:r w:rsidR="000E4790">
        <w:t xml:space="preserve">the </w:t>
      </w:r>
      <w:r w:rsidR="009C4764">
        <w:t>progress</w:t>
      </w:r>
      <w:r w:rsidR="00DC5AF9">
        <w:t xml:space="preserve"> of each task, each stage</w:t>
      </w:r>
      <w:r w:rsidR="00A1563E">
        <w:t xml:space="preserve"> and upcoming tasks and stages.</w:t>
      </w:r>
    </w:p>
    <w:p w14:paraId="1FD570A5" w14:textId="30F21435" w:rsidR="00AC63AE" w:rsidRDefault="00310C07" w:rsidP="00C92EA2">
      <w:pPr>
        <w:pStyle w:val="ListParagraph"/>
        <w:numPr>
          <w:ilvl w:val="1"/>
          <w:numId w:val="19"/>
        </w:numPr>
      </w:pPr>
      <w:r>
        <w:t xml:space="preserve">Microsoft Project </w:t>
      </w:r>
      <w:r w:rsidR="009C4764">
        <w:t xml:space="preserve">is a project management software to </w:t>
      </w:r>
      <w:r w:rsidR="0038697D">
        <w:t>help me develop a schedule, assign resources to tasks, and track</w:t>
      </w:r>
      <w:r w:rsidR="009C4764">
        <w:t xml:space="preserve"> progress</w:t>
      </w:r>
      <w:r w:rsidR="007317AC">
        <w:t>.</w:t>
      </w:r>
    </w:p>
    <w:p w14:paraId="17BA397C" w14:textId="5C07B08E" w:rsidR="00B02BB1" w:rsidRDefault="00B02BB1" w:rsidP="00B02BB1">
      <w:r>
        <w:t xml:space="preserve">For software design, </w:t>
      </w:r>
      <w:r w:rsidR="00842185">
        <w:t xml:space="preserve">the </w:t>
      </w:r>
      <w:r w:rsidR="0038697D">
        <w:t xml:space="preserve">following </w:t>
      </w:r>
      <w:proofErr w:type="gramStart"/>
      <w:r w:rsidR="0038697D">
        <w:t>tools</w:t>
      </w:r>
      <w:proofErr w:type="gramEnd"/>
      <w:r w:rsidR="0038697D">
        <w:t xml:space="preserve"> and technologies:</w:t>
      </w:r>
    </w:p>
    <w:p w14:paraId="7E919402" w14:textId="3F6E5FA6" w:rsidR="0038697D" w:rsidRDefault="00E810D2" w:rsidP="00C92EA2">
      <w:pPr>
        <w:pStyle w:val="ListParagraph"/>
        <w:numPr>
          <w:ilvl w:val="0"/>
          <w:numId w:val="19"/>
        </w:numPr>
      </w:pPr>
      <w:r w:rsidRPr="006B1BE8">
        <w:rPr>
          <w:b/>
          <w:bCs/>
        </w:rPr>
        <w:t>Draw.io</w:t>
      </w:r>
      <w:r>
        <w:t xml:space="preserve"> to create diagrams like </w:t>
      </w:r>
      <w:r w:rsidR="000D1C56">
        <w:t>UML diagram</w:t>
      </w:r>
      <w:r w:rsidR="00AB649E">
        <w:t>s</w:t>
      </w:r>
      <w:r w:rsidR="000D1C56">
        <w:t>, system diagram</w:t>
      </w:r>
      <w:r w:rsidR="00AB649E">
        <w:t>s</w:t>
      </w:r>
      <w:r w:rsidR="000D1C56">
        <w:t xml:space="preserve">. </w:t>
      </w:r>
    </w:p>
    <w:p w14:paraId="2EFE1C44" w14:textId="554ECC8A" w:rsidR="00F064B2" w:rsidRDefault="00F064B2" w:rsidP="00C92EA2">
      <w:pPr>
        <w:pStyle w:val="ListParagraph"/>
        <w:numPr>
          <w:ilvl w:val="1"/>
          <w:numId w:val="19"/>
        </w:numPr>
      </w:pPr>
      <w:r>
        <w:t>Draw.io is a free diagram editor.</w:t>
      </w:r>
    </w:p>
    <w:p w14:paraId="4B09B056" w14:textId="423EA41A" w:rsidR="00F064B2" w:rsidRDefault="00F064B2" w:rsidP="00C92EA2">
      <w:pPr>
        <w:pStyle w:val="ListParagraph"/>
        <w:numPr>
          <w:ilvl w:val="0"/>
          <w:numId w:val="19"/>
        </w:numPr>
      </w:pPr>
      <w:r w:rsidRPr="006B1BE8">
        <w:rPr>
          <w:b/>
          <w:bCs/>
        </w:rPr>
        <w:t>Proto.io</w:t>
      </w:r>
      <w:r>
        <w:t xml:space="preserve"> to design </w:t>
      </w:r>
      <w:r w:rsidR="00FA2D4A">
        <w:t>UI for the project</w:t>
      </w:r>
    </w:p>
    <w:p w14:paraId="782A4CB0" w14:textId="139F3BE1" w:rsidR="00FA2D4A" w:rsidRDefault="00574BD9" w:rsidP="00C92EA2">
      <w:pPr>
        <w:pStyle w:val="ListParagraph"/>
        <w:numPr>
          <w:ilvl w:val="1"/>
          <w:numId w:val="19"/>
        </w:numPr>
      </w:pPr>
      <w:r>
        <w:t xml:space="preserve">Proto.io </w:t>
      </w:r>
      <w:r w:rsidR="00DC68B9">
        <w:t>is an application to prototype apps for interfaces.</w:t>
      </w:r>
    </w:p>
    <w:p w14:paraId="5EC8D26C" w14:textId="46ABDB29" w:rsidR="00F50774" w:rsidRDefault="007D03C2" w:rsidP="00F50774">
      <w:r>
        <w:lastRenderedPageBreak/>
        <w:t>For software development,</w:t>
      </w:r>
      <w:r w:rsidR="00C11E97">
        <w:t xml:space="preserve"> the following </w:t>
      </w:r>
      <w:proofErr w:type="gramStart"/>
      <w:r w:rsidR="00C11E97">
        <w:t>tools</w:t>
      </w:r>
      <w:proofErr w:type="gramEnd"/>
      <w:r w:rsidR="00C11E97">
        <w:t xml:space="preserve"> and technologies</w:t>
      </w:r>
      <w:r w:rsidR="00EE28A7">
        <w:t>:</w:t>
      </w:r>
    </w:p>
    <w:p w14:paraId="46F31B06" w14:textId="7F4039D4" w:rsidR="00EE28A7" w:rsidRDefault="003F49D7" w:rsidP="00C92EA2">
      <w:pPr>
        <w:pStyle w:val="ListParagraph"/>
        <w:numPr>
          <w:ilvl w:val="0"/>
          <w:numId w:val="20"/>
        </w:numPr>
      </w:pPr>
      <w:r w:rsidRPr="006B1BE8">
        <w:rPr>
          <w:b/>
          <w:bCs/>
        </w:rPr>
        <w:t>Python</w:t>
      </w:r>
      <w:r>
        <w:t xml:space="preserve">: </w:t>
      </w:r>
      <w:r w:rsidR="002A61F1">
        <w:t xml:space="preserve">The whole project will be implemented based on Python 3.8. </w:t>
      </w:r>
      <w:r w:rsidR="00B21368">
        <w:t xml:space="preserve">Python is an interpreted, </w:t>
      </w:r>
      <w:proofErr w:type="gramStart"/>
      <w:r w:rsidR="00B21368">
        <w:t>high-level</w:t>
      </w:r>
      <w:proofErr w:type="gramEnd"/>
      <w:r w:rsidR="00B21368">
        <w:t xml:space="preserve"> and general-purpose programming language. </w:t>
      </w:r>
      <w:r w:rsidR="00EC24C4">
        <w:t>Because Python has many well-developed third</w:t>
      </w:r>
      <w:r w:rsidR="00420431">
        <w:t>-</w:t>
      </w:r>
      <w:r w:rsidR="00EC24C4">
        <w:t>party libra</w:t>
      </w:r>
      <w:r w:rsidR="00423B4B">
        <w:t>ri</w:t>
      </w:r>
      <w:r w:rsidR="00EC24C4">
        <w:t>es</w:t>
      </w:r>
      <w:r w:rsidR="00423B4B">
        <w:t>, a</w:t>
      </w:r>
      <w:r w:rsidR="00420431">
        <w:t xml:space="preserve"> straightforward</w:t>
      </w:r>
      <w:r w:rsidR="00423B4B">
        <w:t xml:space="preserve"> structure, it is suitable for this project. </w:t>
      </w:r>
    </w:p>
    <w:p w14:paraId="3508C2ED" w14:textId="64E0FEC4" w:rsidR="00CF4819" w:rsidRDefault="006241AB" w:rsidP="00C92EA2">
      <w:pPr>
        <w:pStyle w:val="ListParagraph"/>
        <w:numPr>
          <w:ilvl w:val="0"/>
          <w:numId w:val="20"/>
        </w:numPr>
      </w:pPr>
      <w:r w:rsidRPr="006B1BE8">
        <w:rPr>
          <w:b/>
          <w:bCs/>
        </w:rPr>
        <w:t xml:space="preserve">Python </w:t>
      </w:r>
      <w:proofErr w:type="spellStart"/>
      <w:r w:rsidR="00DA246C">
        <w:rPr>
          <w:b/>
          <w:bCs/>
        </w:rPr>
        <w:t>Tkinter</w:t>
      </w:r>
      <w:proofErr w:type="spellEnd"/>
      <w:r>
        <w:t>:</w:t>
      </w:r>
      <w:r w:rsidR="00621270">
        <w:t xml:space="preserve"> </w:t>
      </w:r>
      <w:r w:rsidR="00612BB9">
        <w:t xml:space="preserve">The </w:t>
      </w:r>
      <w:r w:rsidR="00621270">
        <w:t xml:space="preserve">Python </w:t>
      </w:r>
      <w:proofErr w:type="spellStart"/>
      <w:r w:rsidR="00F06EAD">
        <w:t>Tkinter</w:t>
      </w:r>
      <w:proofErr w:type="spellEnd"/>
      <w:r w:rsidR="00DD2338">
        <w:t xml:space="preserve"> will be used</w:t>
      </w:r>
      <w:r w:rsidR="00621270">
        <w:t xml:space="preserve"> to create user interfaces. </w:t>
      </w:r>
      <w:proofErr w:type="spellStart"/>
      <w:r w:rsidR="00B933AB">
        <w:t>Tkinter</w:t>
      </w:r>
      <w:proofErr w:type="spellEnd"/>
      <w:r w:rsidR="00B933AB">
        <w:t xml:space="preserve"> </w:t>
      </w:r>
      <w:r w:rsidR="00621270">
        <w:t xml:space="preserve">for Python is a GUI widget. </w:t>
      </w:r>
      <w:proofErr w:type="spellStart"/>
      <w:r w:rsidR="00DA3864">
        <w:t>Tkinter</w:t>
      </w:r>
      <w:proofErr w:type="spellEnd"/>
      <w:r w:rsidR="00DA3864">
        <w:t xml:space="preserve"> </w:t>
      </w:r>
      <w:r w:rsidR="00C227D9">
        <w:t xml:space="preserve">is a blend of Python programming language and the </w:t>
      </w:r>
      <w:proofErr w:type="spellStart"/>
      <w:r w:rsidR="004F0C30">
        <w:t>Tkinter</w:t>
      </w:r>
      <w:proofErr w:type="spellEnd"/>
      <w:r w:rsidR="004F0C30">
        <w:t xml:space="preserve"> </w:t>
      </w:r>
      <w:r w:rsidR="00C227D9">
        <w:t>library.</w:t>
      </w:r>
      <w:r w:rsidR="00722DCE">
        <w:t xml:space="preserve"> It is suitable for developing graphical applications</w:t>
      </w:r>
      <w:r w:rsidR="00500EA5">
        <w:t xml:space="preserve"> (</w:t>
      </w:r>
      <w:r w:rsidR="00500EA5" w:rsidRPr="006374D5">
        <w:rPr>
          <w:rFonts w:ascii="Times New Roman" w:eastAsia="Times New Roman" w:hAnsi="Times New Roman" w:cs="Times New Roman"/>
          <w:szCs w:val="24"/>
          <w:lang w:eastAsia="zh-CN"/>
        </w:rPr>
        <w:t>Herrmann</w:t>
      </w:r>
      <w:r w:rsidR="00500EA5">
        <w:rPr>
          <w:rFonts w:ascii="Times New Roman" w:eastAsia="Times New Roman" w:hAnsi="Times New Roman" w:cs="Times New Roman"/>
          <w:szCs w:val="24"/>
          <w:lang w:eastAsia="zh-CN"/>
        </w:rPr>
        <w:t>, 2020</w:t>
      </w:r>
      <w:r w:rsidR="00500EA5">
        <w:t>)</w:t>
      </w:r>
      <w:r w:rsidR="00722DCE">
        <w:t xml:space="preserve">. </w:t>
      </w:r>
    </w:p>
    <w:p w14:paraId="3C9CEAF1" w14:textId="69B70393" w:rsidR="002D505E" w:rsidRDefault="00776B3D" w:rsidP="00C92EA2">
      <w:pPr>
        <w:pStyle w:val="ListParagraph"/>
        <w:numPr>
          <w:ilvl w:val="0"/>
          <w:numId w:val="20"/>
        </w:numPr>
      </w:pPr>
      <w:proofErr w:type="spellStart"/>
      <w:r>
        <w:rPr>
          <w:b/>
          <w:bCs/>
        </w:rPr>
        <w:t>MiniMax</w:t>
      </w:r>
      <w:proofErr w:type="spellEnd"/>
      <w:r w:rsidR="002D505E">
        <w:t xml:space="preserve">: </w:t>
      </w:r>
      <w:proofErr w:type="spellStart"/>
      <w:r w:rsidR="00C7250B">
        <w:t>MiniMax</w:t>
      </w:r>
      <w:proofErr w:type="spellEnd"/>
      <w:r w:rsidR="00C7250B">
        <w:t xml:space="preserve"> algorithm with Alpha-beta pruning will be used for the AI part of the game</w:t>
      </w:r>
    </w:p>
    <w:p w14:paraId="5DF78921" w14:textId="2F8DCADC" w:rsidR="006241AB" w:rsidRDefault="00CF4819" w:rsidP="00C92EA2">
      <w:pPr>
        <w:pStyle w:val="ListParagraph"/>
        <w:numPr>
          <w:ilvl w:val="0"/>
          <w:numId w:val="20"/>
        </w:numPr>
      </w:pPr>
      <w:r w:rsidRPr="006B1BE8">
        <w:rPr>
          <w:b/>
          <w:bCs/>
        </w:rPr>
        <w:t xml:space="preserve">Python </w:t>
      </w:r>
      <w:proofErr w:type="spellStart"/>
      <w:r w:rsidRPr="006B1BE8">
        <w:rPr>
          <w:b/>
          <w:bCs/>
        </w:rPr>
        <w:t>unittest</w:t>
      </w:r>
      <w:proofErr w:type="spellEnd"/>
      <w:r>
        <w:t xml:space="preserve">: </w:t>
      </w:r>
      <w:r w:rsidR="00307EA4">
        <w:t>Unit testing</w:t>
      </w:r>
      <w:r w:rsidR="009504FD">
        <w:t xml:space="preserve"> </w:t>
      </w:r>
      <w:r w:rsidR="00307EA4">
        <w:t xml:space="preserve">will be done by using </w:t>
      </w:r>
      <w:r w:rsidR="00B31EDB">
        <w:t xml:space="preserve">the </w:t>
      </w:r>
      <w:r w:rsidR="00307EA4">
        <w:t xml:space="preserve">Python </w:t>
      </w:r>
      <w:proofErr w:type="spellStart"/>
      <w:r w:rsidR="00307EA4">
        <w:t>unittest</w:t>
      </w:r>
      <w:proofErr w:type="spellEnd"/>
      <w:r w:rsidR="00307EA4">
        <w:t xml:space="preserve">. The Python </w:t>
      </w:r>
      <w:proofErr w:type="spellStart"/>
      <w:r w:rsidR="00307EA4">
        <w:t>unittest</w:t>
      </w:r>
      <w:proofErr w:type="spellEnd"/>
      <w:r w:rsidR="00307EA4">
        <w:t xml:space="preserve"> unit testing framework is inspired by JUnit</w:t>
      </w:r>
      <w:r w:rsidR="00C05021">
        <w:t>,</w:t>
      </w:r>
      <w:r w:rsidR="00307EA4">
        <w:t xml:space="preserve"> </w:t>
      </w:r>
      <w:r w:rsidR="00F156AC">
        <w:t>and it support</w:t>
      </w:r>
      <w:r w:rsidR="00C05021">
        <w:t>s</w:t>
      </w:r>
      <w:r w:rsidR="00F156AC">
        <w:t xml:space="preserve"> test automation, unit testing.</w:t>
      </w:r>
    </w:p>
    <w:p w14:paraId="0CE7DB45" w14:textId="4B19B1F4" w:rsidR="00FA4543" w:rsidRDefault="00801057" w:rsidP="00C92EA2">
      <w:pPr>
        <w:pStyle w:val="ListParagraph"/>
        <w:numPr>
          <w:ilvl w:val="0"/>
          <w:numId w:val="20"/>
        </w:numPr>
      </w:pPr>
      <w:proofErr w:type="spellStart"/>
      <w:r w:rsidRPr="006B1BE8">
        <w:rPr>
          <w:b/>
          <w:bCs/>
        </w:rPr>
        <w:t>Github</w:t>
      </w:r>
      <w:proofErr w:type="spellEnd"/>
      <w:r>
        <w:t xml:space="preserve">: </w:t>
      </w:r>
      <w:proofErr w:type="spellStart"/>
      <w:r w:rsidR="00804C20">
        <w:t>Github</w:t>
      </w:r>
      <w:proofErr w:type="spellEnd"/>
      <w:r w:rsidR="00804C20">
        <w:t xml:space="preserve"> will be used for version control and source code manage</w:t>
      </w:r>
      <w:r w:rsidR="005E4907">
        <w:t>ment</w:t>
      </w:r>
      <w:r w:rsidR="00804C20">
        <w:t>.</w:t>
      </w:r>
      <w:r w:rsidR="00E33C95">
        <w:t xml:space="preserve"> </w:t>
      </w:r>
    </w:p>
    <w:p w14:paraId="33CCCBC9" w14:textId="1F30652A" w:rsidR="00631D9A" w:rsidRDefault="00127B6A" w:rsidP="00C92EA2">
      <w:pPr>
        <w:pStyle w:val="ListParagraph"/>
        <w:numPr>
          <w:ilvl w:val="0"/>
          <w:numId w:val="20"/>
        </w:numPr>
      </w:pPr>
      <w:r>
        <w:rPr>
          <w:b/>
          <w:bCs/>
        </w:rPr>
        <w:t>Te</w:t>
      </w:r>
      <w:r w:rsidR="00617DCD">
        <w:rPr>
          <w:b/>
          <w:bCs/>
        </w:rPr>
        <w:t>n</w:t>
      </w:r>
      <w:r>
        <w:rPr>
          <w:b/>
          <w:bCs/>
        </w:rPr>
        <w:t>cent SMTP Service:</w:t>
      </w:r>
      <w:r w:rsidR="00D81015">
        <w:rPr>
          <w:b/>
          <w:bCs/>
        </w:rPr>
        <w:t xml:space="preserve"> </w:t>
      </w:r>
      <w:r w:rsidR="00F36E2F" w:rsidRPr="004134D5">
        <w:t xml:space="preserve">Tencent allows users to use their QQ </w:t>
      </w:r>
      <w:r w:rsidR="00003854" w:rsidRPr="004134D5">
        <w:t>account for its SMTP service.</w:t>
      </w:r>
      <w:r w:rsidR="002711DE" w:rsidRPr="004134D5">
        <w:t xml:space="preserve"> Users can check their email and send messages using emails. This could also be used for the two-factor authentication </w:t>
      </w:r>
      <w:r w:rsidR="00CA26AE" w:rsidRPr="004134D5">
        <w:t>of the project.</w:t>
      </w:r>
    </w:p>
    <w:p w14:paraId="1EA5C996" w14:textId="35B0B2E1" w:rsidR="00A60ABD" w:rsidRDefault="009B689B" w:rsidP="00A60ABD">
      <w:pPr>
        <w:pStyle w:val="Heading1"/>
        <w:numPr>
          <w:ilvl w:val="0"/>
          <w:numId w:val="1"/>
        </w:numPr>
      </w:pPr>
      <w:r>
        <w:t xml:space="preserve">Detail Designs and </w:t>
      </w:r>
      <w:r w:rsidR="00473045">
        <w:t>Chosen Solutions</w:t>
      </w:r>
    </w:p>
    <w:p w14:paraId="29C2F255" w14:textId="1B0BA38B" w:rsidR="00574F5E" w:rsidRDefault="00A22301" w:rsidP="005C4975">
      <w:pPr>
        <w:pStyle w:val="Heading2"/>
      </w:pPr>
      <w:r>
        <w:t xml:space="preserve">7.1 </w:t>
      </w:r>
      <w:r w:rsidR="00C84BD2">
        <w:t>Game UI</w:t>
      </w:r>
      <w:r w:rsidR="007A180E">
        <w:t xml:space="preserve"> and Functionality</w:t>
      </w:r>
    </w:p>
    <w:p w14:paraId="288DB9BB" w14:textId="6EAB8C41" w:rsidR="00401DAD" w:rsidRDefault="0089737B" w:rsidP="00D736AE">
      <w:pPr>
        <w:pStyle w:val="Heading3"/>
      </w:pPr>
      <w:r>
        <w:t xml:space="preserve">7.1.1 </w:t>
      </w:r>
      <w:r w:rsidR="005A2139">
        <w:t>Chess Unit</w:t>
      </w:r>
    </w:p>
    <w:p w14:paraId="463079BF" w14:textId="41C9B7AE" w:rsidR="00D736AE" w:rsidRDefault="00243862" w:rsidP="00401DAD">
      <w:r>
        <w:tab/>
        <w:t>There are</w:t>
      </w:r>
      <w:r w:rsidR="00C560A9">
        <w:t xml:space="preserve"> 50 chess units in a </w:t>
      </w:r>
      <w:r w:rsidR="008C3130">
        <w:t>sing</w:t>
      </w:r>
      <w:r w:rsidR="003B68C6">
        <w:t>le</w:t>
      </w:r>
      <w:r w:rsidR="008C3130">
        <w:t xml:space="preserve"> game. </w:t>
      </w:r>
      <w:r w:rsidR="003B68C6">
        <w:t xml:space="preserve">Each </w:t>
      </w:r>
      <w:r w:rsidR="00E22855">
        <w:t xml:space="preserve">unit has its own purpose and value. Therefore, </w:t>
      </w:r>
      <w:r w:rsidR="00FB4F1B">
        <w:t xml:space="preserve">each chess unit will be </w:t>
      </w:r>
      <w:r w:rsidR="0003132F">
        <w:t>created as different classes</w:t>
      </w:r>
      <w:r w:rsidR="00EB36B5">
        <w:t xml:space="preserve">. </w:t>
      </w:r>
      <w:r w:rsidR="00A15A64">
        <w:t xml:space="preserve">Every chess </w:t>
      </w:r>
      <w:r w:rsidR="0031539C">
        <w:t xml:space="preserve">unit </w:t>
      </w:r>
      <w:r w:rsidR="0003132F">
        <w:t xml:space="preserve">will be assigned </w:t>
      </w:r>
      <w:r w:rsidR="00E40DCE">
        <w:t xml:space="preserve">an </w:t>
      </w:r>
      <w:r w:rsidR="00761C66">
        <w:t>"</w:t>
      </w:r>
      <w:r w:rsidR="00CD687E">
        <w:t>order</w:t>
      </w:r>
      <w:r w:rsidR="00761C66">
        <w:t>"</w:t>
      </w:r>
      <w:r w:rsidR="00CD687E">
        <w:t xml:space="preserve"> variable representing its rank value</w:t>
      </w:r>
      <w:r w:rsidR="00060EAB">
        <w:t>;</w:t>
      </w:r>
      <w:r w:rsidR="00C62AED">
        <w:t xml:space="preserve"> a </w:t>
      </w:r>
      <w:r w:rsidR="00875736">
        <w:t>"</w:t>
      </w:r>
      <w:r w:rsidR="00C62AED">
        <w:t>value</w:t>
      </w:r>
      <w:r w:rsidR="00875736">
        <w:t>"</w:t>
      </w:r>
      <w:r w:rsidR="00C62AED">
        <w:t xml:space="preserve"> variable representing </w:t>
      </w:r>
      <w:r w:rsidR="00005BCA">
        <w:t>how much score can one player earn if the player eliminate</w:t>
      </w:r>
      <w:r w:rsidR="007F6731">
        <w:t>s</w:t>
      </w:r>
      <w:r w:rsidR="00005BCA">
        <w:t xml:space="preserve"> the unit</w:t>
      </w:r>
      <w:r w:rsidR="00060EAB">
        <w:t>;</w:t>
      </w:r>
      <w:r w:rsidR="000602E9">
        <w:t xml:space="preserve"> a </w:t>
      </w:r>
      <w:r w:rsidR="00875736">
        <w:t>"</w:t>
      </w:r>
      <w:r w:rsidR="000602E9">
        <w:t>side</w:t>
      </w:r>
      <w:r w:rsidR="00875736">
        <w:t>"</w:t>
      </w:r>
      <w:r w:rsidR="000602E9">
        <w:t xml:space="preserve"> variable to different if a specific unit is at player A</w:t>
      </w:r>
      <w:r w:rsidR="00875736">
        <w:t>'</w:t>
      </w:r>
      <w:r w:rsidR="000602E9">
        <w:t>s side or player B</w:t>
      </w:r>
      <w:r w:rsidR="00875736">
        <w:t>'</w:t>
      </w:r>
      <w:r w:rsidR="000602E9">
        <w:t>s side</w:t>
      </w:r>
      <w:r w:rsidR="00721E36">
        <w:t xml:space="preserve">. </w:t>
      </w:r>
      <w:r w:rsidR="00BD4AA5">
        <w:t xml:space="preserve">Same units </w:t>
      </w:r>
      <w:r w:rsidR="004D3453">
        <w:t>on</w:t>
      </w:r>
      <w:r w:rsidR="00BD4AA5">
        <w:t xml:space="preserve"> different sides will show in different </w:t>
      </w:r>
      <w:proofErr w:type="spellStart"/>
      <w:r w:rsidR="00BD4AA5">
        <w:t>colo</w:t>
      </w:r>
      <w:r w:rsidR="004D3453">
        <w:t>u</w:t>
      </w:r>
      <w:r w:rsidR="00BD4AA5">
        <w:t>r</w:t>
      </w:r>
      <w:r w:rsidR="004D3453">
        <w:t>s</w:t>
      </w:r>
      <w:proofErr w:type="spellEnd"/>
      <w:r w:rsidR="00BD4AA5">
        <w:t xml:space="preserve">. </w:t>
      </w:r>
      <w:r w:rsidR="00B46DD1">
        <w:t xml:space="preserve"> For example, the image below shows what is inside a Flag class:</w:t>
      </w:r>
    </w:p>
    <w:p w14:paraId="72986919" w14:textId="0BDDA300" w:rsidR="00B46DD1" w:rsidRDefault="00B46DD1" w:rsidP="00401DAD">
      <w:r>
        <w:lastRenderedPageBreak/>
        <w:tab/>
      </w:r>
      <w:r w:rsidR="00EF4BF0">
        <w:rPr>
          <w:noProof/>
        </w:rPr>
        <w:drawing>
          <wp:inline distT="0" distB="0" distL="0" distR="0" wp14:anchorId="05C3A475" wp14:editId="5EC6CE1A">
            <wp:extent cx="4572000" cy="17411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9105" cy="1747684"/>
                    </a:xfrm>
                    <a:prstGeom prst="rect">
                      <a:avLst/>
                    </a:prstGeom>
                  </pic:spPr>
                </pic:pic>
              </a:graphicData>
            </a:graphic>
          </wp:inline>
        </w:drawing>
      </w:r>
    </w:p>
    <w:p w14:paraId="689AAB30" w14:textId="52A87616" w:rsidR="00301609" w:rsidRDefault="00206522" w:rsidP="00301609">
      <w:r>
        <w:tab/>
        <w:t xml:space="preserve">A flag is </w:t>
      </w:r>
      <w:r w:rsidR="005F7B66">
        <w:t>a</w:t>
      </w:r>
      <w:r>
        <w:t xml:space="preserve"> target to win the game. </w:t>
      </w:r>
      <w:r w:rsidR="00846EF2">
        <w:t xml:space="preserve">The opponent will win the game if he destroys my flag. </w:t>
      </w:r>
      <w:r w:rsidR="008F679B">
        <w:t>The flag cannot move or attack, so its order is 0. It can directly let a player win the game</w:t>
      </w:r>
      <w:r w:rsidR="00F71EFB">
        <w:t>,</w:t>
      </w:r>
      <w:r w:rsidR="008F679B">
        <w:t xml:space="preserve"> and it has a maxim</w:t>
      </w:r>
      <w:r w:rsidR="00244CF6">
        <w:t>um</w:t>
      </w:r>
      <w:r w:rsidR="008F679B">
        <w:t xml:space="preserve"> value among all the chess units</w:t>
      </w:r>
      <w:r w:rsidR="00BF0971">
        <w:t xml:space="preserve">, so its value is 2000. </w:t>
      </w:r>
      <w:r w:rsidR="00D10FEC">
        <w:t>2000 score value in a sing</w:t>
      </w:r>
      <w:r w:rsidR="00302FE9">
        <w:t>le</w:t>
      </w:r>
      <w:r w:rsidR="00D10FEC">
        <w:t xml:space="preserve"> game is unbeatable</w:t>
      </w:r>
      <w:r w:rsidR="00302FE9">
        <w:t>;</w:t>
      </w:r>
      <w:r w:rsidR="00D10FEC">
        <w:t xml:space="preserve"> therefore</w:t>
      </w:r>
      <w:r w:rsidR="0092719A">
        <w:t>,</w:t>
      </w:r>
      <w:r w:rsidR="00D10FEC">
        <w:t xml:space="preserve"> the opponent will win. </w:t>
      </w:r>
      <w:r w:rsidR="00840AC9">
        <w:t>The sides variable shows that if a flag is at A</w:t>
      </w:r>
      <w:r w:rsidR="00891D35">
        <w:t>'</w:t>
      </w:r>
      <w:r w:rsidR="00840AC9">
        <w:t>s side, it will appear in or</w:t>
      </w:r>
      <w:r w:rsidR="00891D35">
        <w:t>ang</w:t>
      </w:r>
      <w:r w:rsidR="00840AC9">
        <w:t xml:space="preserve">e </w:t>
      </w:r>
      <w:proofErr w:type="spellStart"/>
      <w:r w:rsidR="00840AC9">
        <w:t>colour</w:t>
      </w:r>
      <w:proofErr w:type="spellEnd"/>
      <w:r w:rsidR="00891D35">
        <w:t>. O</w:t>
      </w:r>
      <w:r w:rsidR="00840AC9">
        <w:t>therwise</w:t>
      </w:r>
      <w:r w:rsidR="00891D35">
        <w:t>,</w:t>
      </w:r>
      <w:r w:rsidR="00840AC9">
        <w:t xml:space="preserve"> it will appear in blue at B</w:t>
      </w:r>
      <w:r w:rsidR="00891D35">
        <w:t>'</w:t>
      </w:r>
      <w:r w:rsidR="00840AC9">
        <w:t>s side.</w:t>
      </w:r>
    </w:p>
    <w:p w14:paraId="23C71CB6" w14:textId="60A2A162" w:rsidR="0004616D" w:rsidRDefault="0004616D" w:rsidP="007221F2">
      <w:pPr>
        <w:pStyle w:val="Heading3"/>
      </w:pPr>
      <w:r>
        <w:t>7.1.2 Map</w:t>
      </w:r>
      <w:r w:rsidR="00C058BD">
        <w:t xml:space="preserve"> Objects</w:t>
      </w:r>
    </w:p>
    <w:p w14:paraId="71BB6EB2" w14:textId="1F9A8C60" w:rsidR="0090463C" w:rsidRDefault="002B21D1" w:rsidP="00301609">
      <w:r>
        <w:tab/>
        <w:t>The game map</w:t>
      </w:r>
      <w:r w:rsidR="0014552E">
        <w:t xml:space="preserve"> overall</w:t>
      </w:r>
      <w:r>
        <w:t xml:space="preserve"> is a 5 * 1</w:t>
      </w:r>
      <w:r w:rsidR="004D5A7B">
        <w:t>2</w:t>
      </w:r>
      <w:r>
        <w:t xml:space="preserve"> grid. </w:t>
      </w:r>
      <w:r w:rsidR="005470CA">
        <w:t>It will be separated into two 6 * 5 grid</w:t>
      </w:r>
      <w:r w:rsidR="00BA7E88">
        <w:t>s</w:t>
      </w:r>
      <w:r w:rsidR="005470CA">
        <w:t xml:space="preserve"> for each player. </w:t>
      </w:r>
      <w:r w:rsidR="00474638">
        <w:t xml:space="preserve">Each side will contain 25 chess units and 5 camps. </w:t>
      </w:r>
      <w:r w:rsidR="00C12ECF">
        <w:t>Chess units are designed to a class object</w:t>
      </w:r>
      <w:r w:rsidR="006F735D">
        <w:t>, Post class</w:t>
      </w:r>
      <w:r w:rsidR="00ED73ED">
        <w:t>,</w:t>
      </w:r>
      <w:r w:rsidR="00C12ECF">
        <w:t xml:space="preserve"> </w:t>
      </w:r>
      <w:r w:rsidR="00741DA1">
        <w:t>which is generally separated into two steps</w:t>
      </w:r>
      <w:r w:rsidR="00D44AAA">
        <w:t xml:space="preserve">. For example, </w:t>
      </w:r>
      <w:proofErr w:type="spellStart"/>
      <w:r w:rsidR="00D44AAA">
        <w:t>drawSkeleton</w:t>
      </w:r>
      <w:proofErr w:type="spellEnd"/>
      <w:r w:rsidR="00D44AAA">
        <w:t xml:space="preserve"> function and </w:t>
      </w:r>
      <w:proofErr w:type="spellStart"/>
      <w:r w:rsidR="00D44AAA">
        <w:t>reverseDraw</w:t>
      </w:r>
      <w:proofErr w:type="spellEnd"/>
      <w:r w:rsidR="00D44AAA">
        <w:t xml:space="preserve"> will draw player A</w:t>
      </w:r>
      <w:r w:rsidR="00741DA1">
        <w:t>'</w:t>
      </w:r>
      <w:r w:rsidR="00D44AAA">
        <w:t>s side and Player</w:t>
      </w:r>
      <w:r w:rsidR="00741DA1">
        <w:t>'</w:t>
      </w:r>
      <w:r w:rsidR="00D44AAA">
        <w:t xml:space="preserve">s B side. That is for the convenience of drawing different groups of chess units on the board. </w:t>
      </w:r>
    </w:p>
    <w:p w14:paraId="1942BEA0" w14:textId="46BDCD86" w:rsidR="0090463C" w:rsidRDefault="0090463C" w:rsidP="0090463C">
      <w:pPr>
        <w:ind w:firstLine="720"/>
      </w:pPr>
      <w:r>
        <w:rPr>
          <w:noProof/>
        </w:rPr>
        <w:drawing>
          <wp:inline distT="0" distB="0" distL="0" distR="0" wp14:anchorId="7A825D8D" wp14:editId="571A211D">
            <wp:extent cx="3919993" cy="2073911"/>
            <wp:effectExtent l="0" t="0" r="4445"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0532" cy="2079487"/>
                    </a:xfrm>
                    <a:prstGeom prst="rect">
                      <a:avLst/>
                    </a:prstGeom>
                  </pic:spPr>
                </pic:pic>
              </a:graphicData>
            </a:graphic>
          </wp:inline>
        </w:drawing>
      </w:r>
    </w:p>
    <w:p w14:paraId="6E718295" w14:textId="5EAE65D1" w:rsidR="00741DA1" w:rsidRDefault="00474638" w:rsidP="0090463C">
      <w:pPr>
        <w:ind w:firstLine="720"/>
      </w:pPr>
      <w:r>
        <w:t xml:space="preserve">Camps are designed </w:t>
      </w:r>
      <w:r w:rsidR="009C5D76">
        <w:t xml:space="preserve">for players to protect any movable chess units from </w:t>
      </w:r>
      <w:r w:rsidR="00696DBC">
        <w:t xml:space="preserve">being </w:t>
      </w:r>
      <w:r w:rsidR="009C5D76">
        <w:t>destroyed by the en</w:t>
      </w:r>
      <w:r w:rsidR="00696DBC">
        <w:t>emy</w:t>
      </w:r>
      <w:r w:rsidR="00305879">
        <w:t>.</w:t>
      </w:r>
      <w:r w:rsidR="00DA2DB3">
        <w:t xml:space="preserve"> Camps are designed to a class object as well</w:t>
      </w:r>
      <w:r w:rsidR="00AE1A79">
        <w:t>,</w:t>
      </w:r>
      <w:r w:rsidR="00DA2DB3">
        <w:t xml:space="preserve"> and </w:t>
      </w:r>
      <w:r w:rsidR="00AE1A79">
        <w:t>they</w:t>
      </w:r>
      <w:r w:rsidR="00DA2DB3">
        <w:t xml:space="preserve"> inherit the </w:t>
      </w:r>
      <w:r w:rsidR="00DA2DB3">
        <w:lastRenderedPageBreak/>
        <w:t xml:space="preserve">chess </w:t>
      </w:r>
      <w:proofErr w:type="gramStart"/>
      <w:r w:rsidR="00DA2DB3">
        <w:t>units</w:t>
      </w:r>
      <w:proofErr w:type="gramEnd"/>
      <w:r w:rsidR="00DA2DB3">
        <w:t xml:space="preserve"> class, which is Post class.</w:t>
      </w:r>
      <w:r w:rsidR="002A2E81">
        <w:t xml:space="preserve"> </w:t>
      </w:r>
      <w:r w:rsidR="00722C77">
        <w:t>It will also draw all camps on player</w:t>
      </w:r>
      <w:r w:rsidR="00FE3F3F">
        <w:t>s</w:t>
      </w:r>
      <w:r w:rsidR="00722C77">
        <w:t xml:space="preserve"> A</w:t>
      </w:r>
      <w:r w:rsidR="00D06F4E">
        <w:t>'</w:t>
      </w:r>
      <w:r w:rsidR="00722C77">
        <w:t>s side and B</w:t>
      </w:r>
      <w:r w:rsidR="00D06F4E">
        <w:t>'s</w:t>
      </w:r>
      <w:r w:rsidR="00722C77">
        <w:t xml:space="preserve"> side separately. </w:t>
      </w:r>
    </w:p>
    <w:p w14:paraId="6384E5FB" w14:textId="71A27D65" w:rsidR="008A222D" w:rsidRDefault="00034190" w:rsidP="0090463C">
      <w:pPr>
        <w:ind w:firstLine="720"/>
      </w:pPr>
      <w:r>
        <w:rPr>
          <w:noProof/>
        </w:rPr>
        <w:drawing>
          <wp:inline distT="0" distB="0" distL="0" distR="0" wp14:anchorId="01B18BE6" wp14:editId="6B7587B8">
            <wp:extent cx="3983603" cy="1694734"/>
            <wp:effectExtent l="0" t="0" r="0" b="127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5555" cy="1704073"/>
                    </a:xfrm>
                    <a:prstGeom prst="rect">
                      <a:avLst/>
                    </a:prstGeom>
                  </pic:spPr>
                </pic:pic>
              </a:graphicData>
            </a:graphic>
          </wp:inline>
        </w:drawing>
      </w:r>
    </w:p>
    <w:p w14:paraId="0CB4A908" w14:textId="4FC5D8AF" w:rsidR="00EB0C1E" w:rsidRDefault="002A2E81" w:rsidP="0090463C">
      <w:pPr>
        <w:ind w:firstLine="720"/>
      </w:pPr>
      <w:r>
        <w:t xml:space="preserve">Also, </w:t>
      </w:r>
      <w:r w:rsidR="0020321D">
        <w:t xml:space="preserve">the </w:t>
      </w:r>
      <w:r w:rsidR="00034190">
        <w:t>headquarters</w:t>
      </w:r>
      <w:r>
        <w:t xml:space="preserve"> class is created for flagships to stay</w:t>
      </w:r>
      <w:r w:rsidR="00034190">
        <w:t xml:space="preserve"> to represent a target to win the game. </w:t>
      </w:r>
      <w:r w:rsidR="002D2DD2">
        <w:t xml:space="preserve">It also inherits </w:t>
      </w:r>
      <w:r w:rsidR="0020321D">
        <w:t xml:space="preserve">the </w:t>
      </w:r>
      <w:r w:rsidR="002D2DD2">
        <w:t>Post class and draw</w:t>
      </w:r>
      <w:r w:rsidR="0020321D">
        <w:t>s</w:t>
      </w:r>
      <w:r w:rsidR="002D2DD2">
        <w:t xml:space="preserve"> headquarters separately. </w:t>
      </w:r>
    </w:p>
    <w:p w14:paraId="74168232" w14:textId="2A6E1B4E" w:rsidR="00664098" w:rsidRDefault="00664098" w:rsidP="0090463C">
      <w:pPr>
        <w:ind w:firstLine="720"/>
      </w:pPr>
      <w:r>
        <w:rPr>
          <w:noProof/>
        </w:rPr>
        <w:drawing>
          <wp:inline distT="0" distB="0" distL="0" distR="0" wp14:anchorId="0E1C6E8E" wp14:editId="1C6F66DF">
            <wp:extent cx="4015408" cy="2302854"/>
            <wp:effectExtent l="0" t="0" r="4445"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24586" cy="2308118"/>
                    </a:xfrm>
                    <a:prstGeom prst="rect">
                      <a:avLst/>
                    </a:prstGeom>
                  </pic:spPr>
                </pic:pic>
              </a:graphicData>
            </a:graphic>
          </wp:inline>
        </w:drawing>
      </w:r>
    </w:p>
    <w:p w14:paraId="5D1A3F79" w14:textId="0E9CB552" w:rsidR="00F127D7" w:rsidRDefault="00F127D7" w:rsidP="00D60EB0">
      <w:pPr>
        <w:pStyle w:val="Heading3"/>
      </w:pPr>
      <w:r>
        <w:t>7.1.3 Map Board</w:t>
      </w:r>
    </w:p>
    <w:p w14:paraId="7130A89F" w14:textId="6720F52E" w:rsidR="007221F2" w:rsidRDefault="00EB0C1E" w:rsidP="00301609">
      <w:r>
        <w:tab/>
      </w:r>
      <w:r w:rsidR="006266D0">
        <w:t>To draw the map board that units can move through the board</w:t>
      </w:r>
      <w:r w:rsidR="00073B39">
        <w:t xml:space="preserve">, I choose Python </w:t>
      </w:r>
      <w:proofErr w:type="spellStart"/>
      <w:r w:rsidR="00073B39">
        <w:t>Tkinter</w:t>
      </w:r>
      <w:proofErr w:type="spellEnd"/>
      <w:r w:rsidR="00073B39">
        <w:t xml:space="preserve"> to </w:t>
      </w:r>
      <w:r w:rsidR="00724B86">
        <w:t>accomplish that</w:t>
      </w:r>
      <w:r w:rsidR="00522762">
        <w:t>.</w:t>
      </w:r>
      <w:r w:rsidR="00724B86">
        <w:t xml:space="preserve"> </w:t>
      </w:r>
      <w:proofErr w:type="spellStart"/>
      <w:r w:rsidR="00E70AA9" w:rsidRPr="00B4798F">
        <w:t>Tkinter</w:t>
      </w:r>
      <w:proofErr w:type="spellEnd"/>
      <w:r w:rsidR="00E70AA9" w:rsidRPr="00B4798F">
        <w:t xml:space="preserve"> is a Python binding to the Tk GUI toolkit. It is the standard Python interface to the Tk GUI toolkit and is Python's standard</w:t>
      </w:r>
      <w:r w:rsidR="00B4798F" w:rsidRPr="00B4798F">
        <w:t xml:space="preserve"> </w:t>
      </w:r>
      <w:r w:rsidR="00E70AA9" w:rsidRPr="00B4798F">
        <w:t>GUI. </w:t>
      </w:r>
      <w:r w:rsidR="00B4798F" w:rsidRPr="00B4798F">
        <w:t>Also,</w:t>
      </w:r>
      <w:r w:rsidR="00B4798F">
        <w:t xml:space="preserve"> t</w:t>
      </w:r>
      <w:r w:rsidR="00B4798F" w:rsidRPr="00B4798F">
        <w:t>he </w:t>
      </w:r>
      <w:proofErr w:type="spellStart"/>
      <w:r w:rsidR="00715924">
        <w:t>T</w:t>
      </w:r>
      <w:r w:rsidR="00B4798F" w:rsidRPr="00B4798F">
        <w:t>kinter</w:t>
      </w:r>
      <w:proofErr w:type="spellEnd"/>
      <w:r w:rsidR="00B4798F" w:rsidRPr="00B4798F">
        <w:t> package is the standard Python interface to the Tk GUI toolkit</w:t>
      </w:r>
      <w:r w:rsidR="0009708D">
        <w:t>,</w:t>
      </w:r>
      <w:r w:rsidR="001C745A">
        <w:t xml:space="preserve"> and it is</w:t>
      </w:r>
      <w:r w:rsidR="00B4798F" w:rsidRPr="00B4798F">
        <w:t xml:space="preserve"> available on most Unix platforms</w:t>
      </w:r>
      <w:r w:rsidR="0009708D">
        <w:t xml:space="preserve"> and</w:t>
      </w:r>
      <w:r w:rsidR="00B4798F" w:rsidRPr="00B4798F">
        <w:t xml:space="preserve"> Windows systems.</w:t>
      </w:r>
    </w:p>
    <w:p w14:paraId="766ACC5C" w14:textId="740CA1E2" w:rsidR="00E55D2E" w:rsidRDefault="00E55D2E" w:rsidP="00301609">
      <w:r>
        <w:tab/>
      </w:r>
      <w:r w:rsidR="00807D20">
        <w:t>There are 5</w:t>
      </w:r>
      <w:r w:rsidR="004B6786">
        <w:t xml:space="preserve"> vertical</w:t>
      </w:r>
      <w:r w:rsidR="00C769BC">
        <w:t xml:space="preserve"> grids and 12</w:t>
      </w:r>
      <w:r w:rsidR="00462F64">
        <w:t xml:space="preserve"> horizontal </w:t>
      </w:r>
      <w:proofErr w:type="gramStart"/>
      <w:r w:rsidR="00462F64">
        <w:t>grids</w:t>
      </w:r>
      <w:r w:rsidR="00692026">
        <w:t>;</w:t>
      </w:r>
      <w:proofErr w:type="gramEnd"/>
      <w:r w:rsidR="00692026">
        <w:t xml:space="preserve"> therefore, a 5 * 12 grids in total</w:t>
      </w:r>
      <w:r w:rsidR="00B1355C">
        <w:t>,</w:t>
      </w:r>
      <w:r w:rsidR="00B42479">
        <w:t xml:space="preserve"> including 50 chess units, </w:t>
      </w:r>
      <w:r w:rsidR="002974F7">
        <w:t xml:space="preserve">10 camps and 4 headquarters. </w:t>
      </w:r>
      <w:r w:rsidR="00AE30D9">
        <w:t>H</w:t>
      </w:r>
      <w:r w:rsidR="00B1355C">
        <w:t xml:space="preserve">eadquarters will also be a location to </w:t>
      </w:r>
      <w:r w:rsidR="00B1355C">
        <w:lastRenderedPageBreak/>
        <w:t>put flagship and chess units at the beginning of the game</w:t>
      </w:r>
      <w:r w:rsidR="00D259B8">
        <w:t xml:space="preserve">, </w:t>
      </w:r>
      <w:r w:rsidR="00D45B72">
        <w:t xml:space="preserve">so, </w:t>
      </w:r>
      <w:r w:rsidR="00D259B8">
        <w:t>visually</w:t>
      </w:r>
      <w:r w:rsidR="00B5092A">
        <w:t>,</w:t>
      </w:r>
      <w:r w:rsidR="00D259B8">
        <w:t xml:space="preserve"> 60 objects </w:t>
      </w:r>
      <w:r w:rsidR="002362B9">
        <w:t xml:space="preserve">are </w:t>
      </w:r>
      <w:r w:rsidR="00D259B8">
        <w:t xml:space="preserve">on the map board. </w:t>
      </w:r>
      <w:r w:rsidR="00663DD2">
        <w:t>The image below shows the game board and 60 objects</w:t>
      </w:r>
      <w:r w:rsidR="00675E4A">
        <w:t>.</w:t>
      </w:r>
    </w:p>
    <w:p w14:paraId="23AB4F51" w14:textId="57598CA8" w:rsidR="00756B59" w:rsidRDefault="00756B59" w:rsidP="00301609">
      <w:r>
        <w:tab/>
      </w:r>
      <w:r w:rsidR="00792604">
        <w:rPr>
          <w:noProof/>
        </w:rPr>
        <w:drawing>
          <wp:inline distT="0" distB="0" distL="0" distR="0" wp14:anchorId="62634320" wp14:editId="27468184">
            <wp:extent cx="2528514" cy="2400935"/>
            <wp:effectExtent l="0" t="0" r="571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47247" cy="2418723"/>
                    </a:xfrm>
                    <a:prstGeom prst="rect">
                      <a:avLst/>
                    </a:prstGeom>
                  </pic:spPr>
                </pic:pic>
              </a:graphicData>
            </a:graphic>
          </wp:inline>
        </w:drawing>
      </w:r>
    </w:p>
    <w:p w14:paraId="2175DC34" w14:textId="2EDC0183" w:rsidR="007817BD" w:rsidRDefault="007817BD" w:rsidP="00301609">
      <w:r>
        <w:tab/>
        <w:t xml:space="preserve">To draw all the objects, I will create all objects layer by layer. For example, I will draw </w:t>
      </w:r>
      <w:r w:rsidR="00B50323">
        <w:t xml:space="preserve">the first layer at </w:t>
      </w:r>
      <w:r w:rsidR="00007E2B">
        <w:t xml:space="preserve">the bottom. </w:t>
      </w:r>
      <w:r w:rsidR="008F32EE">
        <w:t>Therefore, a Post object will be created first, then a Headquarters object, follow</w:t>
      </w:r>
      <w:r w:rsidR="003F5F21">
        <w:t>ed by another Post object, the second Headquarters object,</w:t>
      </w:r>
      <w:r w:rsidR="008F32EE">
        <w:t xml:space="preserve"> and the third Post object.</w:t>
      </w:r>
      <w:r w:rsidR="00496532">
        <w:t xml:space="preserve"> </w:t>
      </w:r>
      <w:r w:rsidR="007D0278">
        <w:t xml:space="preserve">The image below shows that each layer contains 5 objects and will be store in a list. </w:t>
      </w:r>
    </w:p>
    <w:p w14:paraId="74E7E539" w14:textId="7D9CEBA6" w:rsidR="00FC083B" w:rsidRDefault="006F3FBE" w:rsidP="00301609">
      <w:r>
        <w:tab/>
      </w:r>
      <w:r w:rsidR="00D44ADA">
        <w:rPr>
          <w:noProof/>
        </w:rPr>
        <w:drawing>
          <wp:inline distT="0" distB="0" distL="0" distR="0" wp14:anchorId="22681298" wp14:editId="5DCB4A28">
            <wp:extent cx="3115110" cy="140037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5110" cy="1400370"/>
                    </a:xfrm>
                    <a:prstGeom prst="rect">
                      <a:avLst/>
                    </a:prstGeom>
                  </pic:spPr>
                </pic:pic>
              </a:graphicData>
            </a:graphic>
          </wp:inline>
        </w:drawing>
      </w:r>
    </w:p>
    <w:p w14:paraId="080927FC" w14:textId="55DCCC44" w:rsidR="00FC083B" w:rsidRDefault="00FC083B" w:rsidP="00301609">
      <w:r>
        <w:tab/>
        <w:t>This means the first layer</w:t>
      </w:r>
      <w:r w:rsidR="00EC0B20">
        <w:t xml:space="preserve"> of players A</w:t>
      </w:r>
      <w:r w:rsidR="007847F0">
        <w:t>'</w:t>
      </w:r>
      <w:r w:rsidR="00EC0B20">
        <w:t>s side</w:t>
      </w:r>
      <w:r>
        <w:t xml:space="preserve"> is created</w:t>
      </w:r>
      <w:r w:rsidR="009E1A33">
        <w:t>,</w:t>
      </w:r>
      <w:r>
        <w:t xml:space="preserve"> as </w:t>
      </w:r>
      <w:r w:rsidR="008B3B83">
        <w:t xml:space="preserve">in </w:t>
      </w:r>
      <w:r>
        <w:t>the image below.</w:t>
      </w:r>
    </w:p>
    <w:p w14:paraId="68D50B4D" w14:textId="348196B2" w:rsidR="003A53BC" w:rsidRDefault="000552DE" w:rsidP="00301609">
      <w:r>
        <w:tab/>
      </w:r>
      <w:r w:rsidR="005A73C7">
        <w:rPr>
          <w:noProof/>
        </w:rPr>
        <w:drawing>
          <wp:inline distT="0" distB="0" distL="0" distR="0" wp14:anchorId="3A19D44C" wp14:editId="519CB89F">
            <wp:extent cx="4563745" cy="413468"/>
            <wp:effectExtent l="0" t="0" r="8255" b="571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585560" cy="415444"/>
                    </a:xfrm>
                    <a:prstGeom prst="rect">
                      <a:avLst/>
                    </a:prstGeom>
                  </pic:spPr>
                </pic:pic>
              </a:graphicData>
            </a:graphic>
          </wp:inline>
        </w:drawing>
      </w:r>
    </w:p>
    <w:p w14:paraId="6A7EFFDB" w14:textId="3AF72BBA" w:rsidR="00DA64E4" w:rsidRDefault="00DA64E4" w:rsidP="00301609">
      <w:r>
        <w:tab/>
      </w:r>
      <w:r w:rsidR="001E08AE">
        <w:t xml:space="preserve">After drawing all the objects, </w:t>
      </w:r>
      <w:r w:rsidR="00FB4B50">
        <w:t xml:space="preserve">objects need to </w:t>
      </w:r>
      <w:proofErr w:type="gramStart"/>
      <w:r w:rsidR="00FB4B50">
        <w:t xml:space="preserve">be </w:t>
      </w:r>
      <w:r w:rsidR="008F021D">
        <w:t>connected with</w:t>
      </w:r>
      <w:proofErr w:type="gramEnd"/>
      <w:r w:rsidR="008F021D">
        <w:t xml:space="preserve"> lines. The lines are created with </w:t>
      </w:r>
      <w:proofErr w:type="spellStart"/>
      <w:r w:rsidR="008F021D">
        <w:t>create_line</w:t>
      </w:r>
      <w:proofErr w:type="spellEnd"/>
      <w:r w:rsidR="008F021D">
        <w:t xml:space="preserve"> function from </w:t>
      </w:r>
      <w:r w:rsidR="007C6EA9">
        <w:t xml:space="preserve">the </w:t>
      </w:r>
      <w:proofErr w:type="spellStart"/>
      <w:r w:rsidR="008F021D">
        <w:t>Tkinter</w:t>
      </w:r>
      <w:proofErr w:type="spellEnd"/>
      <w:r w:rsidR="008F021D">
        <w:t xml:space="preserve"> library. </w:t>
      </w:r>
      <w:r w:rsidR="007C6EA9">
        <w:t xml:space="preserve">It allows me to draw lines </w:t>
      </w:r>
      <w:r w:rsidR="005C3370">
        <w:t xml:space="preserve">between two coordinates. For example, </w:t>
      </w:r>
      <w:r w:rsidR="00F22032">
        <w:rPr>
          <w:noProof/>
        </w:rPr>
        <w:drawing>
          <wp:inline distT="0" distB="0" distL="0" distR="0" wp14:anchorId="614C3A4A" wp14:editId="72852EFF">
            <wp:extent cx="3372321" cy="228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372321" cy="228632"/>
                    </a:xfrm>
                    <a:prstGeom prst="rect">
                      <a:avLst/>
                    </a:prstGeom>
                  </pic:spPr>
                </pic:pic>
              </a:graphicData>
            </a:graphic>
          </wp:inline>
        </w:drawing>
      </w:r>
      <w:r w:rsidR="00F22032">
        <w:t xml:space="preserve"> allows </w:t>
      </w:r>
      <w:r w:rsidR="00F22032">
        <w:lastRenderedPageBreak/>
        <w:t xml:space="preserve">me to draw </w:t>
      </w:r>
      <w:r w:rsidR="0043765E">
        <w:t xml:space="preserve">a wider line from </w:t>
      </w:r>
      <w:r w:rsidR="007E721D">
        <w:t xml:space="preserve">location </w:t>
      </w:r>
      <w:r w:rsidR="0043765E">
        <w:t xml:space="preserve">(50, 110) to </w:t>
      </w:r>
      <w:r w:rsidR="007E721D">
        <w:t xml:space="preserve">location </w:t>
      </w:r>
      <w:r w:rsidR="0043765E">
        <w:t>(50, 690)</w:t>
      </w:r>
      <w:r w:rsidR="007E721D">
        <w:t xml:space="preserve">. </w:t>
      </w:r>
      <w:r w:rsidR="002D3A86">
        <w:t xml:space="preserve">Overall, the board is </w:t>
      </w:r>
      <w:r w:rsidR="00FF72ED">
        <w:t xml:space="preserve">designed to be </w:t>
      </w:r>
      <w:r w:rsidR="002D3A86">
        <w:t xml:space="preserve">a 600 * 800 </w:t>
      </w:r>
      <w:r w:rsidR="00355193">
        <w:t xml:space="preserve">space. </w:t>
      </w:r>
      <w:r w:rsidR="001A18D1">
        <w:t xml:space="preserve">After drawing the lines, objects will appear to be connected as </w:t>
      </w:r>
      <w:r w:rsidR="007E7E0A">
        <w:t xml:space="preserve">in </w:t>
      </w:r>
      <w:r w:rsidR="00BF02AD">
        <w:t xml:space="preserve">the </w:t>
      </w:r>
      <w:r w:rsidR="001A18D1">
        <w:t>image below.</w:t>
      </w:r>
    </w:p>
    <w:p w14:paraId="375546CD" w14:textId="58CA8142" w:rsidR="00D516CF" w:rsidRDefault="00D516CF" w:rsidP="00301609">
      <w:r>
        <w:tab/>
      </w:r>
      <w:r w:rsidR="006E215E">
        <w:rPr>
          <w:noProof/>
        </w:rPr>
        <w:drawing>
          <wp:inline distT="0" distB="0" distL="0" distR="0" wp14:anchorId="6BCDB6E9" wp14:editId="65A3850B">
            <wp:extent cx="1790950" cy="400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1790950" cy="400106"/>
                    </a:xfrm>
                    <a:prstGeom prst="rect">
                      <a:avLst/>
                    </a:prstGeom>
                  </pic:spPr>
                </pic:pic>
              </a:graphicData>
            </a:graphic>
          </wp:inline>
        </w:drawing>
      </w:r>
    </w:p>
    <w:p w14:paraId="4FBA3776" w14:textId="1D52A5E9" w:rsidR="00663DD2" w:rsidRDefault="000B095C" w:rsidP="007B18BC">
      <w:pPr>
        <w:pStyle w:val="Heading3"/>
      </w:pPr>
      <w:r>
        <w:t>7.1.4 Units Functi</w:t>
      </w:r>
      <w:r w:rsidR="007B18BC">
        <w:t>o</w:t>
      </w:r>
      <w:r>
        <w:t>nalities</w:t>
      </w:r>
    </w:p>
    <w:p w14:paraId="6E44DC42" w14:textId="670659F8" w:rsidR="000B095C" w:rsidRDefault="009F345C" w:rsidP="00301609">
      <w:r>
        <w:tab/>
        <w:t xml:space="preserve">To make sure </w:t>
      </w:r>
      <w:r w:rsidR="007B57CF">
        <w:t xml:space="preserve">some chess units are in the proper location, I will create a check function </w:t>
      </w:r>
      <w:r w:rsidR="0051491C">
        <w:t xml:space="preserve">to check if some chess units are in the correct location. For example, </w:t>
      </w:r>
      <w:r w:rsidR="005F30C7">
        <w:t xml:space="preserve">flagships must be put in one of the headquarters. Therefore, in </w:t>
      </w:r>
      <w:proofErr w:type="gramStart"/>
      <w:r w:rsidR="005F30C7">
        <w:t>this 5 * 12 grids</w:t>
      </w:r>
      <w:proofErr w:type="gramEnd"/>
      <w:r w:rsidR="005F30C7">
        <w:t xml:space="preserve"> board, I need to check the soundings of the headquarters and the flagships</w:t>
      </w:r>
      <w:r w:rsidR="00656D4C">
        <w:t xml:space="preserve"> in its layer</w:t>
      </w:r>
      <w:r w:rsidR="005F30C7">
        <w:t>. The flagship has an order of 0</w:t>
      </w:r>
      <w:r w:rsidR="004D2B23">
        <w:t xml:space="preserve">, so I will check the headquarters </w:t>
      </w:r>
      <w:r w:rsidR="00574FD2">
        <w:t>if they contain</w:t>
      </w:r>
      <w:r w:rsidR="004D2B23">
        <w:t xml:space="preserve"> a rank order of 0. If not, </w:t>
      </w:r>
      <w:r w:rsidR="00C55D48">
        <w:t xml:space="preserve">an </w:t>
      </w:r>
      <w:r w:rsidR="001F15CC">
        <w:t xml:space="preserve">error message will be showed. </w:t>
      </w:r>
      <w:r w:rsidR="00C71336">
        <w:t>The image below gives an example of flagships location checking.</w:t>
      </w:r>
    </w:p>
    <w:p w14:paraId="6B5BE28B" w14:textId="0DFB04FF" w:rsidR="001A26BC" w:rsidRDefault="001A26BC" w:rsidP="00301609">
      <w:r>
        <w:tab/>
      </w:r>
      <w:r w:rsidR="00A071C9">
        <w:rPr>
          <w:noProof/>
        </w:rPr>
        <w:drawing>
          <wp:inline distT="0" distB="0" distL="0" distR="0" wp14:anchorId="71FB562B" wp14:editId="403B542F">
            <wp:extent cx="3241877" cy="177314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48167" cy="1776580"/>
                    </a:xfrm>
                    <a:prstGeom prst="rect">
                      <a:avLst/>
                    </a:prstGeom>
                  </pic:spPr>
                </pic:pic>
              </a:graphicData>
            </a:graphic>
          </wp:inline>
        </w:drawing>
      </w:r>
    </w:p>
    <w:p w14:paraId="0BA94B91" w14:textId="04C05F76" w:rsidR="001E1314" w:rsidRDefault="001E1314" w:rsidP="00301609">
      <w:r>
        <w:tab/>
        <w:t xml:space="preserve">The image below shows that </w:t>
      </w:r>
      <w:r w:rsidR="00116E8C">
        <w:t>I was trying to put one of the flagship</w:t>
      </w:r>
      <w:r w:rsidR="009523CE">
        <w:t>s</w:t>
      </w:r>
      <w:r w:rsidR="00116E8C">
        <w:t xml:space="preserve"> out of the headquarters (Movement show as red rectangle</w:t>
      </w:r>
      <w:r w:rsidR="002F169B">
        <w:t>s</w:t>
      </w:r>
      <w:r w:rsidR="00116E8C">
        <w:t>)</w:t>
      </w:r>
      <w:r w:rsidR="00716387">
        <w:t>,</w:t>
      </w:r>
      <w:r w:rsidR="00B47248">
        <w:t xml:space="preserve"> and an error message appeared. </w:t>
      </w:r>
      <w:r w:rsidR="00116E8C">
        <w:t xml:space="preserve"> </w:t>
      </w:r>
    </w:p>
    <w:p w14:paraId="49FDD526" w14:textId="518D16A7" w:rsidR="001E1314" w:rsidRDefault="001E1314" w:rsidP="00301609">
      <w:r>
        <w:tab/>
      </w:r>
      <w:r>
        <w:rPr>
          <w:noProof/>
        </w:rPr>
        <w:drawing>
          <wp:inline distT="0" distB="0" distL="0" distR="0" wp14:anchorId="018F2DBD" wp14:editId="795981CD">
            <wp:extent cx="3241675" cy="1828746"/>
            <wp:effectExtent l="0" t="0" r="0" b="635"/>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80827" cy="1850833"/>
                    </a:xfrm>
                    <a:prstGeom prst="rect">
                      <a:avLst/>
                    </a:prstGeom>
                  </pic:spPr>
                </pic:pic>
              </a:graphicData>
            </a:graphic>
          </wp:inline>
        </w:drawing>
      </w:r>
    </w:p>
    <w:p w14:paraId="2CAADDC2" w14:textId="4FB508F8" w:rsidR="00D55941" w:rsidRDefault="007473EE" w:rsidP="00954AAB">
      <w:r>
        <w:lastRenderedPageBreak/>
        <w:tab/>
      </w:r>
      <w:r w:rsidR="004B62DE">
        <w:t>To track players</w:t>
      </w:r>
      <w:r w:rsidR="00F51EA1">
        <w:t>'</w:t>
      </w:r>
      <w:r w:rsidR="004B62DE">
        <w:t xml:space="preserve"> </w:t>
      </w:r>
      <w:proofErr w:type="gramStart"/>
      <w:r w:rsidR="004B62DE">
        <w:t>mouse</w:t>
      </w:r>
      <w:proofErr w:type="gramEnd"/>
      <w:r w:rsidR="004B62DE">
        <w:t xml:space="preserve"> click activity, I have a </w:t>
      </w:r>
      <w:proofErr w:type="spellStart"/>
      <w:r w:rsidR="004B62DE">
        <w:t>mousePressed</w:t>
      </w:r>
      <w:proofErr w:type="spellEnd"/>
      <w:r w:rsidR="004B62DE">
        <w:t xml:space="preserve"> function to</w:t>
      </w:r>
      <w:r w:rsidR="00F51EA1">
        <w:t xml:space="preserve"> </w:t>
      </w:r>
      <w:r w:rsidR="00830976">
        <w:t xml:space="preserve">react </w:t>
      </w:r>
      <w:r w:rsidR="001015CD">
        <w:t xml:space="preserve">to </w:t>
      </w:r>
      <w:r w:rsidR="00830976">
        <w:t xml:space="preserve">different clicks. </w:t>
      </w:r>
      <w:r w:rsidR="00237B21">
        <w:t>I will d</w:t>
      </w:r>
      <w:r w:rsidR="00FF0505">
        <w:t>i</w:t>
      </w:r>
      <w:r w:rsidR="00237B21">
        <w:t xml:space="preserve">vide </w:t>
      </w:r>
      <w:r w:rsidR="00FF0505">
        <w:t xml:space="preserve">the </w:t>
      </w:r>
      <w:r w:rsidR="00066DDB">
        <w:t xml:space="preserve">click button </w:t>
      </w:r>
      <w:r w:rsidR="00FF0505">
        <w:t>in</w:t>
      </w:r>
      <w:r w:rsidR="00066DDB">
        <w:t xml:space="preserve">to different 2D areas. </w:t>
      </w:r>
      <w:r w:rsidR="00DB77B5">
        <w:t xml:space="preserve">For example, </w:t>
      </w:r>
      <w:r w:rsidR="00AD182F">
        <w:t>the landing page</w:t>
      </w:r>
      <w:r w:rsidR="00DB77B5">
        <w:t xml:space="preserve"> will show </w:t>
      </w:r>
      <w:r w:rsidR="000A46BE">
        <w:t>several different buttons</w:t>
      </w:r>
      <w:r w:rsidR="00954AAB">
        <w:t>.</w:t>
      </w:r>
      <w:r w:rsidR="000A46BE">
        <w:t xml:space="preserve"> </w:t>
      </w:r>
      <w:r w:rsidR="005F03BB">
        <w:t>Each button will have a react area.</w:t>
      </w:r>
      <w:r w:rsidR="00006135">
        <w:t xml:space="preserve"> </w:t>
      </w:r>
      <w:r w:rsidR="00954AAB">
        <w:t xml:space="preserve">The image below shows an example. </w:t>
      </w:r>
      <w:r w:rsidR="00C94FB8">
        <w:t xml:space="preserve">If the click happens in the (200,500) and (400,580) area, which creates a rectangle area, </w:t>
      </w:r>
      <w:r w:rsidR="00A12A23">
        <w:t>a certain</w:t>
      </w:r>
      <w:r w:rsidR="00C94FB8">
        <w:t xml:space="preserve"> mode flag will be triggered. </w:t>
      </w:r>
    </w:p>
    <w:p w14:paraId="28D335D5" w14:textId="5AE128F6" w:rsidR="00E91A0D" w:rsidRDefault="003F0C85" w:rsidP="00954AAB">
      <w:r>
        <w:rPr>
          <w:noProof/>
        </w:rPr>
        <w:drawing>
          <wp:inline distT="0" distB="0" distL="0" distR="0" wp14:anchorId="398FB597" wp14:editId="42504EBC">
            <wp:extent cx="5943600" cy="1459865"/>
            <wp:effectExtent l="0" t="0" r="0"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14:paraId="1FA62DDF" w14:textId="5958DB0B" w:rsidR="007D059F" w:rsidRDefault="005B12EE" w:rsidP="00954AAB">
      <w:r>
        <w:tab/>
      </w:r>
      <w:r w:rsidR="00E12B34">
        <w:t xml:space="preserve">To move a chess unit, </w:t>
      </w:r>
      <w:r w:rsidR="006E4F33">
        <w:t xml:space="preserve">players need to click a chess unit first. </w:t>
      </w:r>
      <w:r w:rsidR="00360084">
        <w:t>O</w:t>
      </w:r>
      <w:r w:rsidR="00181675">
        <w:t xml:space="preserve">nce a player clicks a rectangle area of a chess unit, </w:t>
      </w:r>
      <w:r w:rsidR="00EE1C5D">
        <w:t>the chess will be highlighted</w:t>
      </w:r>
      <w:r w:rsidR="00B0077A">
        <w:t xml:space="preserve"> in </w:t>
      </w:r>
      <w:r w:rsidR="00BB4170">
        <w:t xml:space="preserve">a </w:t>
      </w:r>
      <w:r w:rsidR="00B0077A">
        <w:t>green rectangle</w:t>
      </w:r>
      <w:r w:rsidR="00EE1C5D">
        <w:t xml:space="preserve">. </w:t>
      </w:r>
      <w:r w:rsidR="00CF6BCC">
        <w:t xml:space="preserve">Then the </w:t>
      </w:r>
      <w:proofErr w:type="spellStart"/>
      <w:r w:rsidR="00CF6BCC">
        <w:t>getLocation</w:t>
      </w:r>
      <w:proofErr w:type="spellEnd"/>
      <w:r w:rsidR="00CF6BCC">
        <w:t xml:space="preserve"> function will be called first to record its location </w:t>
      </w:r>
      <w:r w:rsidR="005E399D">
        <w:t>o</w:t>
      </w:r>
      <w:r w:rsidR="00CF6BCC">
        <w:t xml:space="preserve">n the game board. </w:t>
      </w:r>
      <w:r w:rsidR="00154F93">
        <w:t xml:space="preserve">If the move </w:t>
      </w:r>
      <w:r w:rsidR="00A646A0">
        <w:t xml:space="preserve">does </w:t>
      </w:r>
      <w:r w:rsidR="00154F93">
        <w:t xml:space="preserve">not violate the game rules, the player can select a second spot </w:t>
      </w:r>
      <w:r w:rsidR="000B7F12">
        <w:t>to move to. The second spot will also be recor</w:t>
      </w:r>
      <w:r w:rsidR="00A8569D">
        <w:t>d</w:t>
      </w:r>
      <w:r w:rsidR="000B7F12">
        <w:t>ed its location first</w:t>
      </w:r>
      <w:r w:rsidR="00A8569D">
        <w:t>;</w:t>
      </w:r>
      <w:r w:rsidR="000B7F12">
        <w:t xml:space="preserve"> </w:t>
      </w:r>
      <w:r w:rsidR="006D2A7A">
        <w:t>then</w:t>
      </w:r>
      <w:r w:rsidR="00086BEA">
        <w:t>,</w:t>
      </w:r>
      <w:r w:rsidR="006D2A7A">
        <w:t xml:space="preserve"> the first selected chess unit will replace the second selected chess unit location.</w:t>
      </w:r>
      <w:r w:rsidR="00EA6A32">
        <w:t xml:space="preserve"> </w:t>
      </w:r>
    </w:p>
    <w:p w14:paraId="40D822D7" w14:textId="3FA02395" w:rsidR="00EA6A32" w:rsidRDefault="00EA6A32" w:rsidP="00954AAB">
      <w:r>
        <w:tab/>
      </w:r>
      <w:r w:rsidR="00F57897">
        <w:rPr>
          <w:noProof/>
        </w:rPr>
        <w:drawing>
          <wp:inline distT="0" distB="0" distL="0" distR="0" wp14:anchorId="63A1436B" wp14:editId="094BE516">
            <wp:extent cx="3829584" cy="136226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29584" cy="1362265"/>
                    </a:xfrm>
                    <a:prstGeom prst="rect">
                      <a:avLst/>
                    </a:prstGeom>
                  </pic:spPr>
                </pic:pic>
              </a:graphicData>
            </a:graphic>
          </wp:inline>
        </w:drawing>
      </w:r>
    </w:p>
    <w:p w14:paraId="7D81D382" w14:textId="3CCC316A" w:rsidR="00F57897" w:rsidRDefault="00F57897" w:rsidP="00954AAB">
      <w:r>
        <w:tab/>
        <w:t>The image above shows that a chess unit is selected</w:t>
      </w:r>
      <w:r w:rsidR="0063702E">
        <w:t>,</w:t>
      </w:r>
      <w:r>
        <w:t xml:space="preserve"> and the select count will be set to 0. After selecting the second spot, the select count will be set to 1. If the </w:t>
      </w:r>
      <w:r w:rsidR="0050409C">
        <w:t xml:space="preserve">movement </w:t>
      </w:r>
      <w:r>
        <w:t xml:space="preserve">passes the game rule check (pass the </w:t>
      </w:r>
      <w:proofErr w:type="spellStart"/>
      <w:r>
        <w:t>isLegal</w:t>
      </w:r>
      <w:proofErr w:type="spellEnd"/>
      <w:r>
        <w:t xml:space="preserve"> function check), the </w:t>
      </w:r>
      <w:r w:rsidR="0063702E">
        <w:t>mov</w:t>
      </w:r>
      <w:r w:rsidR="002D1A7B">
        <w:t>e</w:t>
      </w:r>
      <w:r w:rsidR="0063702E">
        <w:t>ment</w:t>
      </w:r>
      <w:r>
        <w:t xml:space="preserve"> will </w:t>
      </w:r>
      <w:proofErr w:type="gramStart"/>
      <w:r>
        <w:t>take action</w:t>
      </w:r>
      <w:proofErr w:type="gramEnd"/>
      <w:r>
        <w:t>.</w:t>
      </w:r>
    </w:p>
    <w:p w14:paraId="5E602E96" w14:textId="24739E72" w:rsidR="007B41D2" w:rsidRDefault="004D6D45" w:rsidP="00954AAB">
      <w:r>
        <w:lastRenderedPageBreak/>
        <w:tab/>
      </w:r>
      <w:r w:rsidR="007B41D2">
        <w:rPr>
          <w:noProof/>
        </w:rPr>
        <w:drawing>
          <wp:inline distT="0" distB="0" distL="0" distR="0" wp14:anchorId="1A9E0F3B" wp14:editId="44473A46">
            <wp:extent cx="4191585" cy="962159"/>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91585" cy="962159"/>
                    </a:xfrm>
                    <a:prstGeom prst="rect">
                      <a:avLst/>
                    </a:prstGeom>
                  </pic:spPr>
                </pic:pic>
              </a:graphicData>
            </a:graphic>
          </wp:inline>
        </w:drawing>
      </w:r>
    </w:p>
    <w:p w14:paraId="0292534F" w14:textId="415FB714" w:rsidR="007B41D2" w:rsidRDefault="007B41D2" w:rsidP="00954AAB">
      <w:r>
        <w:tab/>
      </w:r>
      <w:r w:rsidR="008B7532">
        <w:t>If the chess unit attack</w:t>
      </w:r>
      <w:r w:rsidR="00752448">
        <w:t xml:space="preserve">s </w:t>
      </w:r>
      <w:r w:rsidR="008B7532">
        <w:t>(move to)</w:t>
      </w:r>
      <w:r w:rsidR="005D43E8">
        <w:t xml:space="preserve"> a</w:t>
      </w:r>
      <w:r w:rsidR="008779CE">
        <w:t>n</w:t>
      </w:r>
      <w:r w:rsidR="005D43E8">
        <w:t xml:space="preserve"> opponent</w:t>
      </w:r>
      <w:r w:rsidR="0056115F">
        <w:t>'</w:t>
      </w:r>
      <w:r w:rsidR="005D43E8">
        <w:t xml:space="preserve">s </w:t>
      </w:r>
      <w:r w:rsidR="0056115F">
        <w:t xml:space="preserve">chess unit, the program will check if </w:t>
      </w:r>
      <w:r w:rsidR="008779CE">
        <w:t>the game</w:t>
      </w:r>
      <w:r w:rsidR="00652D18">
        <w:t>-</w:t>
      </w:r>
      <w:r w:rsidR="008779CE">
        <w:t xml:space="preserve">winning condition is met or not first. </w:t>
      </w:r>
      <w:r w:rsidR="00E777A1">
        <w:t>That is</w:t>
      </w:r>
      <w:r w:rsidR="00A07079">
        <w:t>,</w:t>
      </w:r>
      <w:r w:rsidR="00E777A1">
        <w:t xml:space="preserve"> </w:t>
      </w:r>
      <w:r w:rsidR="002D2B1A">
        <w:t>if player A</w:t>
      </w:r>
      <w:r w:rsidR="00A07079">
        <w:t>'</w:t>
      </w:r>
      <w:r w:rsidR="002D2B1A">
        <w:t>s chess unit is at the location of player B</w:t>
      </w:r>
      <w:r w:rsidR="00A07079">
        <w:t>'</w:t>
      </w:r>
      <w:r w:rsidR="002D2B1A">
        <w:t xml:space="preserve">s flagship location, player A wins. </w:t>
      </w:r>
      <w:r w:rsidR="00C40ED0">
        <w:t>The following image explains that if a chess unit appears at the location of the opponent</w:t>
      </w:r>
      <w:r w:rsidR="00CA389A">
        <w:t>'</w:t>
      </w:r>
      <w:r w:rsidR="00C40ED0">
        <w:t xml:space="preserve">s chess unit of </w:t>
      </w:r>
      <w:r w:rsidR="00CA389A">
        <w:t xml:space="preserve">the </w:t>
      </w:r>
      <w:r w:rsidR="00C40ED0">
        <w:t>rank order of 0, that player wins.</w:t>
      </w:r>
      <w:r w:rsidR="00CA389A">
        <w:t xml:space="preserve"> If the winning condition is not met, </w:t>
      </w:r>
      <w:r w:rsidR="001A72B2">
        <w:t xml:space="preserve">call </w:t>
      </w:r>
      <w:r w:rsidR="00BD487E">
        <w:t xml:space="preserve">the </w:t>
      </w:r>
      <w:r w:rsidR="001A72B2">
        <w:t>contact function for regular chess unit contact.</w:t>
      </w:r>
    </w:p>
    <w:p w14:paraId="52B6CB53" w14:textId="7FA16248" w:rsidR="00820092" w:rsidRDefault="00820092" w:rsidP="00954AAB">
      <w:r>
        <w:tab/>
      </w:r>
      <w:r>
        <w:rPr>
          <w:noProof/>
        </w:rPr>
        <w:drawing>
          <wp:inline distT="0" distB="0" distL="0" distR="0" wp14:anchorId="150E17A8" wp14:editId="1C9BA0F0">
            <wp:extent cx="3486637" cy="1371791"/>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86637" cy="1371791"/>
                    </a:xfrm>
                    <a:prstGeom prst="rect">
                      <a:avLst/>
                    </a:prstGeom>
                  </pic:spPr>
                </pic:pic>
              </a:graphicData>
            </a:graphic>
          </wp:inline>
        </w:drawing>
      </w:r>
    </w:p>
    <w:p w14:paraId="6D445F09" w14:textId="25D97798" w:rsidR="00E1165C" w:rsidRDefault="00E1165C" w:rsidP="00954AAB">
      <w:r>
        <w:tab/>
      </w:r>
      <w:r w:rsidR="00B8702E">
        <w:rPr>
          <w:noProof/>
        </w:rPr>
        <w:drawing>
          <wp:inline distT="0" distB="0" distL="0" distR="0" wp14:anchorId="5CB3E386" wp14:editId="45E60EFA">
            <wp:extent cx="3534650" cy="1081377"/>
            <wp:effectExtent l="0" t="0" r="0" b="508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56363" cy="1088020"/>
                    </a:xfrm>
                    <a:prstGeom prst="rect">
                      <a:avLst/>
                    </a:prstGeom>
                  </pic:spPr>
                </pic:pic>
              </a:graphicData>
            </a:graphic>
          </wp:inline>
        </w:drawing>
      </w:r>
    </w:p>
    <w:p w14:paraId="258AEF0A" w14:textId="5E011EFC" w:rsidR="004B0C3E" w:rsidRPr="00301609" w:rsidRDefault="00B8702E" w:rsidP="00954AAB">
      <w:r>
        <w:tab/>
      </w:r>
      <w:r w:rsidR="003C51DB">
        <w:t>The image above shows that</w:t>
      </w:r>
      <w:r w:rsidR="00242643">
        <w:t xml:space="preserve"> </w:t>
      </w:r>
      <w:r w:rsidR="0017283C">
        <w:t>each chess unit has a rank order,</w:t>
      </w:r>
      <w:r w:rsidR="008E7E86">
        <w:t xml:space="preserve"> and</w:t>
      </w:r>
      <w:r w:rsidR="0017283C">
        <w:t xml:space="preserve"> an order 9 unit will destroy an order 8 unit</w:t>
      </w:r>
      <w:r w:rsidR="00D439D2">
        <w:t>,</w:t>
      </w:r>
      <w:r w:rsidR="00AB415C">
        <w:t xml:space="preserve"> </w:t>
      </w:r>
      <w:r w:rsidR="00DD2250">
        <w:t xml:space="preserve">as </w:t>
      </w:r>
      <w:r w:rsidR="00AB415C">
        <w:t>I mentioned before</w:t>
      </w:r>
      <w:r w:rsidR="0017283C">
        <w:t xml:space="preserve">. </w:t>
      </w:r>
      <w:r w:rsidR="0073656F">
        <w:t>This program checks the order of two contacted units and limits the lower order one</w:t>
      </w:r>
      <w:r w:rsidR="00E54FAE">
        <w:t>,</w:t>
      </w:r>
      <w:r w:rsidR="00D439D2">
        <w:t xml:space="preserve"> and the winning chess unit will replace the location of the lost one</w:t>
      </w:r>
      <w:r w:rsidR="0073656F">
        <w:t xml:space="preserve">. </w:t>
      </w:r>
    </w:p>
    <w:p w14:paraId="3C0D50FE" w14:textId="6A78056F" w:rsidR="00D77C0F" w:rsidRDefault="00D77C0F" w:rsidP="005C4975">
      <w:pPr>
        <w:pStyle w:val="Heading2"/>
      </w:pPr>
      <w:r>
        <w:t>7.2</w:t>
      </w:r>
      <w:r w:rsidR="00CB7D74">
        <w:t xml:space="preserve"> AI</w:t>
      </w:r>
    </w:p>
    <w:p w14:paraId="6E090A10" w14:textId="0B068AC4" w:rsidR="00DC65D8" w:rsidRDefault="001B20B9" w:rsidP="00DC65D8">
      <w:r>
        <w:tab/>
      </w:r>
      <w:r w:rsidR="00EE4078">
        <w:t xml:space="preserve">For this project, </w:t>
      </w:r>
      <w:r w:rsidR="005D754C">
        <w:t xml:space="preserve">the </w:t>
      </w:r>
      <w:r w:rsidR="00262D38">
        <w:t>Minimax algorithm and the alpha-beta pruning will be used for AI to allow user</w:t>
      </w:r>
      <w:r w:rsidR="005D754C">
        <w:t>s</w:t>
      </w:r>
      <w:r w:rsidR="00262D38">
        <w:t xml:space="preserve"> </w:t>
      </w:r>
      <w:r w:rsidR="005D754C">
        <w:t xml:space="preserve">to </w:t>
      </w:r>
      <w:r w:rsidR="00262D38">
        <w:t>play single</w:t>
      </w:r>
      <w:r w:rsidR="005D754C">
        <w:t>-</w:t>
      </w:r>
      <w:r w:rsidR="00262D38">
        <w:t xml:space="preserve">player mode. </w:t>
      </w:r>
      <w:r w:rsidR="00DC65D8">
        <w:t xml:space="preserve">The </w:t>
      </w:r>
      <w:proofErr w:type="spellStart"/>
      <w:r w:rsidR="00DC65D8">
        <w:t>miniMax</w:t>
      </w:r>
      <w:proofErr w:type="spellEnd"/>
      <w:r w:rsidR="00DC65D8">
        <w:t xml:space="preserve"> algorithm will be used for this game. It is a search algorithm that allows the program to look ahead at possible future positions before deciding what move it wants to make in the current position. </w:t>
      </w:r>
    </w:p>
    <w:p w14:paraId="6BD3F129" w14:textId="10E5235B" w:rsidR="00DC65D8" w:rsidRDefault="00DC65D8" w:rsidP="00DC65D8">
      <w:r>
        <w:lastRenderedPageBreak/>
        <w:tab/>
        <w:t xml:space="preserve">For example, there are two players that one is called Max, and the other is called Min. AI will seek to maximize the board score where player move seeks to minimize the board score. </w:t>
      </w:r>
      <w:r w:rsidR="001B4619">
        <w:t xml:space="preserve">To achieve that, </w:t>
      </w:r>
      <w:r w:rsidR="00916465">
        <w:t>the program will need to calculate board score</w:t>
      </w:r>
      <w:r w:rsidR="005D754C">
        <w:t>s</w:t>
      </w:r>
      <w:r w:rsidR="00916465">
        <w:t>. As I mentioned before, each chess unit has a value</w:t>
      </w:r>
      <w:r w:rsidR="00EC2A8E">
        <w:t xml:space="preserve"> that the higher</w:t>
      </w:r>
      <w:r w:rsidR="005D754C">
        <w:t>-</w:t>
      </w:r>
      <w:r w:rsidR="00EC2A8E">
        <w:t xml:space="preserve">ordered unit will have a higher score value. </w:t>
      </w:r>
    </w:p>
    <w:p w14:paraId="3288437C" w14:textId="5A05FBDF" w:rsidR="002B0A84" w:rsidRDefault="002B0A84" w:rsidP="002B0A84">
      <w:pPr>
        <w:ind w:firstLine="720"/>
      </w:pPr>
      <w:r>
        <w:rPr>
          <w:noProof/>
        </w:rPr>
        <w:drawing>
          <wp:inline distT="0" distB="0" distL="0" distR="0" wp14:anchorId="4D01111F" wp14:editId="39E9D10F">
            <wp:extent cx="3544880" cy="1401288"/>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64226" cy="1408936"/>
                    </a:xfrm>
                    <a:prstGeom prst="rect">
                      <a:avLst/>
                    </a:prstGeom>
                  </pic:spPr>
                </pic:pic>
              </a:graphicData>
            </a:graphic>
          </wp:inline>
        </w:drawing>
      </w:r>
    </w:p>
    <w:p w14:paraId="329C8888" w14:textId="3A3C36EA" w:rsidR="002B0A84" w:rsidRDefault="00381594" w:rsidP="002B0A84">
      <w:pPr>
        <w:ind w:firstLine="720"/>
      </w:pPr>
      <w:r>
        <w:t>The a</w:t>
      </w:r>
      <w:r w:rsidR="002B0A84">
        <w:t xml:space="preserve">bove image shows that </w:t>
      </w:r>
      <w:r w:rsidR="00D35D06">
        <w:t>the board score will be added if a player has taken a unit</w:t>
      </w:r>
      <w:r w:rsidR="002B0A84">
        <w:t xml:space="preserve">. </w:t>
      </w:r>
      <w:r w:rsidR="00D83D6C">
        <w:t>If the player lost a unit, the score w</w:t>
      </w:r>
      <w:r>
        <w:t>ould</w:t>
      </w:r>
      <w:r w:rsidR="00D83D6C">
        <w:t xml:space="preserve"> be </w:t>
      </w:r>
      <w:r>
        <w:t>minus</w:t>
      </w:r>
      <w:r w:rsidR="00D83D6C">
        <w:t xml:space="preserve"> according to the unit value. </w:t>
      </w:r>
    </w:p>
    <w:p w14:paraId="33137644" w14:textId="197B73FA" w:rsidR="00991A9A" w:rsidRDefault="00991A9A" w:rsidP="002B0A84">
      <w:pPr>
        <w:ind w:firstLine="720"/>
      </w:pPr>
      <w:r>
        <w:t xml:space="preserve">Also, </w:t>
      </w:r>
      <w:r w:rsidR="00755822">
        <w:t xml:space="preserve">to use the algorithms, </w:t>
      </w:r>
      <w:r w:rsidR="00D11076">
        <w:t xml:space="preserve">I need to get the largest unit value on the current board. </w:t>
      </w:r>
      <w:r w:rsidR="00CB0A1D">
        <w:t xml:space="preserve">The image below shows that </w:t>
      </w:r>
      <w:r w:rsidR="000B222F">
        <w:t xml:space="preserve">the program will scan the entire board and find the largest existing </w:t>
      </w:r>
      <w:r w:rsidR="00B30830">
        <w:t>unit value because that will be the top priority target for the AI.</w:t>
      </w:r>
    </w:p>
    <w:p w14:paraId="301CF44B" w14:textId="65F25DA9" w:rsidR="004C7033" w:rsidRDefault="004C7033" w:rsidP="002B0A84">
      <w:pPr>
        <w:ind w:firstLine="720"/>
      </w:pPr>
      <w:r>
        <w:rPr>
          <w:noProof/>
        </w:rPr>
        <w:drawing>
          <wp:inline distT="0" distB="0" distL="0" distR="0" wp14:anchorId="58D1DA32" wp14:editId="09859D5B">
            <wp:extent cx="3828197" cy="1391890"/>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877576" cy="1409844"/>
                    </a:xfrm>
                    <a:prstGeom prst="rect">
                      <a:avLst/>
                    </a:prstGeom>
                  </pic:spPr>
                </pic:pic>
              </a:graphicData>
            </a:graphic>
          </wp:inline>
        </w:drawing>
      </w:r>
    </w:p>
    <w:p w14:paraId="5951593F" w14:textId="77777777" w:rsidR="0060555A" w:rsidRDefault="004C7033" w:rsidP="002B0A84">
      <w:pPr>
        <w:ind w:firstLine="720"/>
      </w:pPr>
      <w:r>
        <w:t xml:space="preserve">Alpha-beta pruning is a modified version of the </w:t>
      </w:r>
      <w:proofErr w:type="spellStart"/>
      <w:r>
        <w:t>miniMax</w:t>
      </w:r>
      <w:proofErr w:type="spellEnd"/>
      <w:r>
        <w:t xml:space="preserve"> algorithm. It is an optimization technique that will fast the </w:t>
      </w:r>
      <w:proofErr w:type="spellStart"/>
      <w:r>
        <w:t>miniMax</w:t>
      </w:r>
      <w:proofErr w:type="spellEnd"/>
      <w:r>
        <w:t xml:space="preserve"> process. </w:t>
      </w:r>
      <w:r w:rsidR="007639DA">
        <w:t>To use this algor</w:t>
      </w:r>
      <w:r w:rsidR="00D81F31">
        <w:t>ith</w:t>
      </w:r>
      <w:r w:rsidR="007639DA">
        <w:t xml:space="preserve">m, I need </w:t>
      </w:r>
      <w:r w:rsidR="00D81F31">
        <w:t xml:space="preserve">to </w:t>
      </w:r>
      <w:r w:rsidR="007639DA">
        <w:t xml:space="preserve">let it find the more promising subtree on the board. </w:t>
      </w:r>
      <w:r w:rsidR="00B40B1B">
        <w:t xml:space="preserve">Thus, </w:t>
      </w:r>
      <w:r w:rsidR="00851977">
        <w:t>t</w:t>
      </w:r>
      <w:r>
        <w:t xml:space="preserve">he </w:t>
      </w:r>
      <w:r w:rsidR="00C44D20">
        <w:t>"</w:t>
      </w:r>
      <w:r>
        <w:t>more promising</w:t>
      </w:r>
      <w:r w:rsidR="00C44D20">
        <w:t>"</w:t>
      </w:r>
      <w:r>
        <w:t xml:space="preserve"> subtree will be the node with the largest onboard value unit. </w:t>
      </w:r>
      <w:r w:rsidR="00521465">
        <w:t>I also need a</w:t>
      </w:r>
      <w:r w:rsidR="00CA73B0">
        <w:t>n</w:t>
      </w:r>
      <w:r w:rsidR="00521465">
        <w:t xml:space="preserve"> alpha value and a beta </w:t>
      </w:r>
      <w:r w:rsidR="00521465" w:rsidRPr="00CE0D5E">
        <w:t>value. Alpha is the best value that the maximizer currently can guarantee at that level or above</w:t>
      </w:r>
      <w:r w:rsidR="00CE0D5E" w:rsidRPr="00CE0D5E">
        <w:t>,</w:t>
      </w:r>
      <w:r w:rsidR="00796958" w:rsidRPr="00CE0D5E">
        <w:t xml:space="preserve"> and beta is the best value that the minimizer currently can guarantee at that level or above</w:t>
      </w:r>
      <w:r w:rsidR="009B340F">
        <w:t>.</w:t>
      </w:r>
      <w:r w:rsidR="00F1789C">
        <w:t xml:space="preserve"> In this project, the alpha will be set to -100000, and the beta will be set to 100000.</w:t>
      </w:r>
      <w:r w:rsidR="00657FAC">
        <w:t xml:space="preserve"> </w:t>
      </w:r>
      <w:r w:rsidR="008A5A77">
        <w:t xml:space="preserve">The AI will find the best score </w:t>
      </w:r>
      <w:r w:rsidR="008A5A77">
        <w:lastRenderedPageBreak/>
        <w:t>on board</w:t>
      </w:r>
      <w:r w:rsidR="00251FEC">
        <w:t>;</w:t>
      </w:r>
      <w:r w:rsidR="008A5A77">
        <w:t xml:space="preserve"> if the next movement can generate more score</w:t>
      </w:r>
      <w:r w:rsidR="00251FEC">
        <w:t>s</w:t>
      </w:r>
      <w:r w:rsidR="008A5A77">
        <w:t xml:space="preserve"> than the current best score on board, AI will record this movement. </w:t>
      </w:r>
      <w:r w:rsidR="00251FEC">
        <w:t>Then the AI will find the largest value between the alpha value and the current best score on board</w:t>
      </w:r>
      <w:r w:rsidR="007F399D">
        <w:t xml:space="preserve"> and assign it to the alpha</w:t>
      </w:r>
      <w:r w:rsidR="00251FEC">
        <w:t xml:space="preserve">. If the alpha </w:t>
      </w:r>
      <w:r w:rsidR="00FD1984">
        <w:t xml:space="preserve">is </w:t>
      </w:r>
      <w:r w:rsidR="00A361F2">
        <w:t xml:space="preserve">now greater than the beta score, </w:t>
      </w:r>
      <w:r w:rsidR="005705F1">
        <w:t xml:space="preserve">this node will be the best movement to act. </w:t>
      </w:r>
    </w:p>
    <w:p w14:paraId="26E18ED9" w14:textId="3631D02F" w:rsidR="00FE190E" w:rsidRDefault="0060555A" w:rsidP="00FE190E">
      <w:pPr>
        <w:ind w:left="720"/>
      </w:pPr>
      <w:r>
        <w:rPr>
          <w:noProof/>
        </w:rPr>
        <w:drawing>
          <wp:inline distT="0" distB="0" distL="0" distR="0" wp14:anchorId="634BAFD7" wp14:editId="073C69B2">
            <wp:extent cx="4382112" cy="173379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82112" cy="1733792"/>
                    </a:xfrm>
                    <a:prstGeom prst="rect">
                      <a:avLst/>
                    </a:prstGeom>
                  </pic:spPr>
                </pic:pic>
              </a:graphicData>
            </a:graphic>
          </wp:inline>
        </w:drawing>
      </w:r>
    </w:p>
    <w:p w14:paraId="1FB693D2" w14:textId="17A09AFD" w:rsidR="00197317" w:rsidRDefault="00197317" w:rsidP="00FE190E">
      <w:pPr>
        <w:ind w:firstLine="720"/>
      </w:pPr>
      <w:r>
        <w:t>There is also a depth value for the algorithm</w:t>
      </w:r>
      <w:r w:rsidR="001F0CF3">
        <w:t>,</w:t>
      </w:r>
      <w:r>
        <w:t xml:space="preserve"> and I use that </w:t>
      </w:r>
      <w:r w:rsidR="001F0CF3">
        <w:t>to</w:t>
      </w:r>
      <w:r>
        <w:t xml:space="preserve"> </w:t>
      </w:r>
      <w:r w:rsidR="008A5DAB">
        <w:t>split the single</w:t>
      </w:r>
      <w:r w:rsidR="001F0CF3">
        <w:t>-</w:t>
      </w:r>
      <w:r w:rsidR="008A5DAB">
        <w:t xml:space="preserve">player mode into easy </w:t>
      </w:r>
      <w:r w:rsidR="001F0CF3">
        <w:t>and hard modes</w:t>
      </w:r>
      <w:r w:rsidR="008A5DAB">
        <w:t xml:space="preserve">. </w:t>
      </w:r>
      <w:r w:rsidR="00FE190E">
        <w:t>The diff</w:t>
      </w:r>
      <w:r w:rsidR="0093704E">
        <w:t>erence is that the easy mode will set the max depth to 2</w:t>
      </w:r>
      <w:r w:rsidR="00F65D55">
        <w:t>,</w:t>
      </w:r>
      <w:r w:rsidR="0093704E">
        <w:t xml:space="preserve"> wh</w:t>
      </w:r>
      <w:r w:rsidR="005B4BD9">
        <w:t>ile the hard mode will be</w:t>
      </w:r>
      <w:r w:rsidR="00FF4424">
        <w:t xml:space="preserve"> 4.</w:t>
      </w:r>
    </w:p>
    <w:p w14:paraId="197571BB" w14:textId="671487AA" w:rsidR="001B20B9" w:rsidRPr="001B20B9" w:rsidRDefault="00913A02" w:rsidP="00913A02">
      <w:pPr>
        <w:ind w:firstLine="720"/>
      </w:pPr>
      <w:r>
        <w:rPr>
          <w:noProof/>
        </w:rPr>
        <w:drawing>
          <wp:inline distT="0" distB="0" distL="0" distR="0" wp14:anchorId="2013A0A1" wp14:editId="664B053B">
            <wp:extent cx="4172532" cy="1867161"/>
            <wp:effectExtent l="0" t="0" r="0" b="0"/>
            <wp:docPr id="26" name="Picture 26"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omputer screen&#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4172532" cy="1867161"/>
                    </a:xfrm>
                    <a:prstGeom prst="rect">
                      <a:avLst/>
                    </a:prstGeom>
                  </pic:spPr>
                </pic:pic>
              </a:graphicData>
            </a:graphic>
          </wp:inline>
        </w:drawing>
      </w:r>
    </w:p>
    <w:p w14:paraId="649DCD22" w14:textId="265FC21A" w:rsidR="00DF2A72" w:rsidRDefault="00DF2A72" w:rsidP="005C4975">
      <w:pPr>
        <w:pStyle w:val="Heading2"/>
      </w:pPr>
      <w:r>
        <w:t>7.3 Chat function</w:t>
      </w:r>
    </w:p>
    <w:p w14:paraId="42A61804" w14:textId="14B29A72" w:rsidR="005E40DA" w:rsidRDefault="005E40DA" w:rsidP="005E40DA">
      <w:r>
        <w:tab/>
      </w:r>
      <w:r w:rsidR="002C5710">
        <w:t xml:space="preserve">The chat function allows players to communicate with each other </w:t>
      </w:r>
      <w:r w:rsidR="00083FF8">
        <w:t xml:space="preserve">over a channel. </w:t>
      </w:r>
      <w:r w:rsidR="00192103">
        <w:t>The message will be encrypted with RSA</w:t>
      </w:r>
      <w:r w:rsidR="00041864">
        <w:t xml:space="preserve"> </w:t>
      </w:r>
      <w:r w:rsidR="00D167B9">
        <w:t>encr</w:t>
      </w:r>
      <w:r w:rsidR="00C20E96">
        <w:t>yp</w:t>
      </w:r>
      <w:r w:rsidR="00D167B9">
        <w:t>tion</w:t>
      </w:r>
      <w:r w:rsidR="00041864">
        <w:t>.</w:t>
      </w:r>
      <w:r w:rsidR="00AB2D14">
        <w:t xml:space="preserve"> </w:t>
      </w:r>
      <w:r w:rsidR="002C5710">
        <w:t xml:space="preserve"> </w:t>
      </w:r>
      <w:r w:rsidR="007D0FD5" w:rsidRPr="00223FFF">
        <w:t xml:space="preserve">RSA algorithm is </w:t>
      </w:r>
      <w:r w:rsidR="00A919F8">
        <w:t xml:space="preserve">an </w:t>
      </w:r>
      <w:r w:rsidR="007D0FD5" w:rsidRPr="00223FFF">
        <w:t xml:space="preserve">asymmetric cryptography algorithm. Asymmetric actually means that it works on two different </w:t>
      </w:r>
      <w:r w:rsidR="007D0FD5" w:rsidRPr="00472300">
        <w:t>keys</w:t>
      </w:r>
      <w:r w:rsidR="00B06D20" w:rsidRPr="00472300">
        <w:t>,</w:t>
      </w:r>
      <w:r w:rsidR="007D0FD5" w:rsidRPr="00472300">
        <w:t xml:space="preserve"> </w:t>
      </w:r>
      <w:proofErr w:type="gramStart"/>
      <w:r w:rsidR="007D0FD5" w:rsidRPr="00472300">
        <w:t>i.e.</w:t>
      </w:r>
      <w:proofErr w:type="gramEnd"/>
      <w:r w:rsidR="007D0FD5" w:rsidRPr="00472300">
        <w:t> Public Key and Private Key. As the name describes</w:t>
      </w:r>
      <w:r w:rsidR="00A919F8">
        <w:t>,</w:t>
      </w:r>
      <w:r w:rsidR="007D0FD5" w:rsidRPr="00472300">
        <w:t xml:space="preserve"> the </w:t>
      </w:r>
      <w:r w:rsidR="00C33E6F">
        <w:t>p</w:t>
      </w:r>
      <w:r w:rsidR="007D0FD5" w:rsidRPr="00472300">
        <w:t xml:space="preserve">ublic </w:t>
      </w:r>
      <w:r w:rsidR="00F512BD">
        <w:t>k</w:t>
      </w:r>
      <w:r w:rsidR="007D0FD5" w:rsidRPr="00472300">
        <w:t>ey is given to everyone</w:t>
      </w:r>
      <w:r w:rsidR="00A919F8">
        <w:t>,</w:t>
      </w:r>
      <w:r w:rsidR="007D0FD5" w:rsidRPr="00472300">
        <w:t xml:space="preserve"> and </w:t>
      </w:r>
      <w:r w:rsidR="00A919F8">
        <w:t>the p</w:t>
      </w:r>
      <w:r w:rsidR="007D0FD5" w:rsidRPr="00472300">
        <w:t>rivate key is kept private.</w:t>
      </w:r>
    </w:p>
    <w:p w14:paraId="22DBC1EF" w14:textId="3AF2DC36" w:rsidR="002710CA" w:rsidRDefault="002710CA" w:rsidP="005E40DA">
      <w:r>
        <w:lastRenderedPageBreak/>
        <w:tab/>
      </w:r>
      <w:r w:rsidR="00941600">
        <w:t xml:space="preserve">A pair of </w:t>
      </w:r>
      <w:r w:rsidR="00AD4C3F">
        <w:t>R</w:t>
      </w:r>
      <w:r w:rsidR="00207EB1">
        <w:t>SA</w:t>
      </w:r>
      <w:r w:rsidR="00AD4C3F">
        <w:t xml:space="preserve"> keys are generated using </w:t>
      </w:r>
      <w:r w:rsidR="000F3615">
        <w:t xml:space="preserve">the </w:t>
      </w:r>
      <w:r w:rsidR="00AD4C3F">
        <w:t xml:space="preserve">standard RSA library in Python. </w:t>
      </w:r>
      <w:r w:rsidR="007813EB">
        <w:t xml:space="preserve">In this project, it will generate </w:t>
      </w:r>
      <w:r w:rsidR="00882998">
        <w:t>a 1024 bits key.</w:t>
      </w:r>
    </w:p>
    <w:p w14:paraId="11F6C854" w14:textId="5763C8FD" w:rsidR="00CF3653" w:rsidRDefault="00CF3653" w:rsidP="005E40DA">
      <w:r>
        <w:tab/>
      </w:r>
      <w:r w:rsidR="005A20CD">
        <w:rPr>
          <w:noProof/>
        </w:rPr>
        <w:drawing>
          <wp:inline distT="0" distB="0" distL="0" distR="0" wp14:anchorId="5E78CAA9" wp14:editId="0BC9CA55">
            <wp:extent cx="2800741" cy="37152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2800741" cy="371527"/>
                    </a:xfrm>
                    <a:prstGeom prst="rect">
                      <a:avLst/>
                    </a:prstGeom>
                  </pic:spPr>
                </pic:pic>
              </a:graphicData>
            </a:graphic>
          </wp:inline>
        </w:drawing>
      </w:r>
    </w:p>
    <w:p w14:paraId="2A226EE6" w14:textId="41FD1C31" w:rsidR="005A20CD" w:rsidRDefault="0046669C" w:rsidP="005E40DA">
      <w:r>
        <w:tab/>
        <w:t>Then the public key will be encode</w:t>
      </w:r>
      <w:r w:rsidR="00525009">
        <w:t>d</w:t>
      </w:r>
      <w:r>
        <w:t xml:space="preserve"> in UTF-8 and send to</w:t>
      </w:r>
      <w:r w:rsidR="005852D4">
        <w:t xml:space="preserve"> the client</w:t>
      </w:r>
      <w:r w:rsidR="005D071F">
        <w:t xml:space="preserve"> </w:t>
      </w:r>
      <w:r w:rsidR="005852D4">
        <w:t>side</w:t>
      </w:r>
      <w:r w:rsidR="00525009">
        <w:t>. If the client</w:t>
      </w:r>
      <w:r w:rsidR="005D071F">
        <w:t>-</w:t>
      </w:r>
      <w:r w:rsidR="00525009">
        <w:t>side receive</w:t>
      </w:r>
      <w:r w:rsidR="005D071F">
        <w:t>s the message and finds out the message's first component is a public key, it will decode and verify it and send its public key to the</w:t>
      </w:r>
      <w:r w:rsidR="00C547EB">
        <w:t xml:space="preserve"> server. </w:t>
      </w:r>
    </w:p>
    <w:p w14:paraId="262F5B2B" w14:textId="78D4166D" w:rsidR="005D071F" w:rsidRDefault="005D071F" w:rsidP="005E40DA">
      <w:r>
        <w:tab/>
      </w:r>
      <w:r w:rsidR="0019279E">
        <w:rPr>
          <w:noProof/>
        </w:rPr>
        <w:drawing>
          <wp:inline distT="0" distB="0" distL="0" distR="0" wp14:anchorId="4C7671C5" wp14:editId="1A9247AA">
            <wp:extent cx="3806958" cy="1658203"/>
            <wp:effectExtent l="0" t="0" r="3175" b="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819819" cy="1663805"/>
                    </a:xfrm>
                    <a:prstGeom prst="rect">
                      <a:avLst/>
                    </a:prstGeom>
                  </pic:spPr>
                </pic:pic>
              </a:graphicData>
            </a:graphic>
          </wp:inline>
        </w:drawing>
      </w:r>
    </w:p>
    <w:p w14:paraId="7B6D5359" w14:textId="7458451D" w:rsidR="0019279E" w:rsidRDefault="0019279E" w:rsidP="005E40DA">
      <w:r>
        <w:tab/>
      </w:r>
      <w:r w:rsidR="00AF0BED">
        <w:t>After the server gets the client</w:t>
      </w:r>
      <w:r w:rsidR="008856CF">
        <w:t>'</w:t>
      </w:r>
      <w:r w:rsidR="00AF0BED">
        <w:t xml:space="preserve">s public key, </w:t>
      </w:r>
      <w:r w:rsidR="006C2286">
        <w:t xml:space="preserve">it will decode and verify it and </w:t>
      </w:r>
      <w:r w:rsidR="00860117">
        <w:t>add the client</w:t>
      </w:r>
      <w:r w:rsidR="003E2D42">
        <w:t>'</w:t>
      </w:r>
      <w:r w:rsidR="00860117">
        <w:t>s key to every message sen</w:t>
      </w:r>
      <w:r w:rsidR="003E2D42">
        <w:t>t</w:t>
      </w:r>
      <w:r w:rsidR="00860117">
        <w:t xml:space="preserve"> to the client</w:t>
      </w:r>
      <w:r w:rsidR="003E2D42">
        <w:t xml:space="preserve"> </w:t>
      </w:r>
      <w:r w:rsidR="00860117">
        <w:t>side.</w:t>
      </w:r>
    </w:p>
    <w:p w14:paraId="23A12014" w14:textId="0C50C447" w:rsidR="002710CA" w:rsidRPr="00472300" w:rsidRDefault="003E2D42" w:rsidP="005E40DA">
      <w:r>
        <w:tab/>
      </w:r>
      <w:r w:rsidR="00AC71F8">
        <w:rPr>
          <w:noProof/>
        </w:rPr>
        <w:drawing>
          <wp:inline distT="0" distB="0" distL="0" distR="0" wp14:anchorId="7F13B5A8" wp14:editId="78B8E7D8">
            <wp:extent cx="3978322" cy="611199"/>
            <wp:effectExtent l="0" t="0" r="317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010097" cy="616081"/>
                    </a:xfrm>
                    <a:prstGeom prst="rect">
                      <a:avLst/>
                    </a:prstGeom>
                  </pic:spPr>
                </pic:pic>
              </a:graphicData>
            </a:graphic>
          </wp:inline>
        </w:drawing>
      </w:r>
    </w:p>
    <w:p w14:paraId="34492CDC" w14:textId="3FAF6E7D" w:rsidR="00C06A4F" w:rsidRDefault="00C06A4F" w:rsidP="005C4975">
      <w:pPr>
        <w:pStyle w:val="Heading2"/>
      </w:pPr>
      <w:r>
        <w:t xml:space="preserve">7.4 </w:t>
      </w:r>
      <w:r w:rsidR="00B35FD0">
        <w:t>Two-factor Authenticat</w:t>
      </w:r>
      <w:r w:rsidR="003B3479">
        <w:t>i</w:t>
      </w:r>
      <w:r w:rsidR="00B35FD0">
        <w:t>on</w:t>
      </w:r>
    </w:p>
    <w:p w14:paraId="482E7D16" w14:textId="73619830" w:rsidR="002A64B5" w:rsidRDefault="002A64B5" w:rsidP="0015247E">
      <w:pPr>
        <w:pStyle w:val="Heading2"/>
      </w:pPr>
      <w:r>
        <w:t xml:space="preserve">7.4.1 </w:t>
      </w:r>
      <w:r w:rsidR="00F12E96">
        <w:t>SMTP Server</w:t>
      </w:r>
    </w:p>
    <w:p w14:paraId="02185650" w14:textId="28AF7F52" w:rsidR="0015247E" w:rsidRDefault="00A54970" w:rsidP="0015247E">
      <w:r>
        <w:tab/>
      </w:r>
      <w:r w:rsidR="00751DA4">
        <w:t>I choose to use a third</w:t>
      </w:r>
      <w:r w:rsidR="005603FE">
        <w:t>-</w:t>
      </w:r>
      <w:r w:rsidR="00751DA4">
        <w:t>party SMTP service to achieve the functionality of the two-factor authentication.</w:t>
      </w:r>
      <w:r w:rsidR="00C35979">
        <w:t xml:space="preserve"> I choose</w:t>
      </w:r>
      <w:r w:rsidR="006C5431">
        <w:t xml:space="preserve"> to use </w:t>
      </w:r>
      <w:r w:rsidR="005603FE">
        <w:t xml:space="preserve">the </w:t>
      </w:r>
      <w:r w:rsidR="006C5431">
        <w:t xml:space="preserve">Tencent SMTP server since it is more convenient to send emails. </w:t>
      </w:r>
      <w:r w:rsidR="005603FE">
        <w:t>I need to register a valid Tencent QQ account, a valid SMTP server address, and a valid SMTP port to set up the service</w:t>
      </w:r>
      <w:r w:rsidR="00496C75">
        <w:t xml:space="preserve">. </w:t>
      </w:r>
    </w:p>
    <w:p w14:paraId="06CF33D9" w14:textId="21EC3761" w:rsidR="00472A9B" w:rsidRDefault="00472A9B" w:rsidP="0015247E">
      <w:r>
        <w:tab/>
        <w:t xml:space="preserve">The image below shows </w:t>
      </w:r>
      <w:r w:rsidR="00840C71">
        <w:t xml:space="preserve">all elements to set up the SMTP server: a </w:t>
      </w:r>
      <w:r w:rsidR="005603FE">
        <w:t>Tencent</w:t>
      </w:r>
      <w:r w:rsidR="00840C71">
        <w:t xml:space="preserve"> account and password, server address and ser</w:t>
      </w:r>
      <w:r w:rsidR="00CF7F6C">
        <w:t>v</w:t>
      </w:r>
      <w:r w:rsidR="00840C71">
        <w:t xml:space="preserve">er port. </w:t>
      </w:r>
    </w:p>
    <w:p w14:paraId="7A517A72" w14:textId="3F40612B" w:rsidR="009C577A" w:rsidRDefault="009C577A" w:rsidP="0015247E">
      <w:r>
        <w:lastRenderedPageBreak/>
        <w:tab/>
      </w:r>
      <w:r w:rsidR="00472A9B">
        <w:rPr>
          <w:noProof/>
        </w:rPr>
        <w:drawing>
          <wp:inline distT="0" distB="0" distL="0" distR="0" wp14:anchorId="468C876B" wp14:editId="20F8D440">
            <wp:extent cx="2476846" cy="1276528"/>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76846" cy="1276528"/>
                    </a:xfrm>
                    <a:prstGeom prst="rect">
                      <a:avLst/>
                    </a:prstGeom>
                  </pic:spPr>
                </pic:pic>
              </a:graphicData>
            </a:graphic>
          </wp:inline>
        </w:drawing>
      </w:r>
    </w:p>
    <w:p w14:paraId="23DC7DF9" w14:textId="5F4627BA" w:rsidR="00441D9E" w:rsidRDefault="00441D9E" w:rsidP="0015247E">
      <w:r>
        <w:tab/>
      </w:r>
      <w:r w:rsidR="00683BD5">
        <w:t xml:space="preserve">Then I need to create </w:t>
      </w:r>
      <w:r w:rsidR="00F81781">
        <w:t xml:space="preserve">a </w:t>
      </w:r>
      <w:r w:rsidR="00683BD5">
        <w:t xml:space="preserve">random verification code for each request. </w:t>
      </w:r>
      <w:r w:rsidR="00F219D9">
        <w:t xml:space="preserve">I choose to use </w:t>
      </w:r>
      <w:r w:rsidR="00B571DC">
        <w:t xml:space="preserve">the </w:t>
      </w:r>
      <w:r w:rsidR="00F219D9">
        <w:t xml:space="preserve">Python Random library to generate a </w:t>
      </w:r>
      <w:r w:rsidR="00B571DC">
        <w:t>six</w:t>
      </w:r>
      <w:r w:rsidR="00897CC4">
        <w:t>-</w:t>
      </w:r>
      <w:r w:rsidR="00F219D9">
        <w:t xml:space="preserve">digit verification code for each request. </w:t>
      </w:r>
    </w:p>
    <w:p w14:paraId="216EF75E" w14:textId="38D11D50" w:rsidR="004009E6" w:rsidRDefault="004009E6" w:rsidP="0015247E">
      <w:r>
        <w:tab/>
      </w:r>
      <w:r>
        <w:rPr>
          <w:noProof/>
        </w:rPr>
        <w:drawing>
          <wp:inline distT="0" distB="0" distL="0" distR="0" wp14:anchorId="3057DFC7" wp14:editId="04833691">
            <wp:extent cx="3077004" cy="27626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3077004" cy="276264"/>
                    </a:xfrm>
                    <a:prstGeom prst="rect">
                      <a:avLst/>
                    </a:prstGeom>
                  </pic:spPr>
                </pic:pic>
              </a:graphicData>
            </a:graphic>
          </wp:inline>
        </w:drawing>
      </w:r>
    </w:p>
    <w:p w14:paraId="495E5F38" w14:textId="1CE145D3" w:rsidR="004009E6" w:rsidRDefault="004009E6" w:rsidP="0015247E">
      <w:r>
        <w:tab/>
      </w:r>
      <w:r w:rsidR="000D27BF">
        <w:t>Then the verification code will be emb</w:t>
      </w:r>
      <w:r w:rsidR="00BA52BA">
        <w:t>edd</w:t>
      </w:r>
      <w:r w:rsidR="00D557B0">
        <w:t>ed</w:t>
      </w:r>
      <w:r w:rsidR="000D27BF">
        <w:t xml:space="preserve"> into the body part of each email and send to the player</w:t>
      </w:r>
      <w:r w:rsidR="00BA52BA">
        <w:t>'</w:t>
      </w:r>
      <w:r w:rsidR="002529B0">
        <w:t>s emails</w:t>
      </w:r>
      <w:r w:rsidR="000D27BF">
        <w:t>.</w:t>
      </w:r>
      <w:r w:rsidR="002529B0">
        <w:t xml:space="preserve"> </w:t>
      </w:r>
    </w:p>
    <w:p w14:paraId="09407574" w14:textId="0AC174D4" w:rsidR="007E1422" w:rsidRPr="0015247E" w:rsidRDefault="003A6A4D" w:rsidP="0015247E">
      <w:r>
        <w:rPr>
          <w:noProof/>
        </w:rPr>
        <w:drawing>
          <wp:inline distT="0" distB="0" distL="0" distR="0" wp14:anchorId="52107ACA" wp14:editId="0EFF4D50">
            <wp:extent cx="5943600" cy="2628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5943600" cy="262890"/>
                    </a:xfrm>
                    <a:prstGeom prst="rect">
                      <a:avLst/>
                    </a:prstGeom>
                  </pic:spPr>
                </pic:pic>
              </a:graphicData>
            </a:graphic>
          </wp:inline>
        </w:drawing>
      </w:r>
    </w:p>
    <w:p w14:paraId="6C80E38E" w14:textId="03457763" w:rsidR="00363B5D" w:rsidRDefault="00DE11CF" w:rsidP="0015247E">
      <w:pPr>
        <w:pStyle w:val="Heading2"/>
      </w:pPr>
      <w:r>
        <w:t>7.4.</w:t>
      </w:r>
      <w:r w:rsidR="00C977BB">
        <w:t>2</w:t>
      </w:r>
      <w:r>
        <w:t xml:space="preserve"> </w:t>
      </w:r>
      <w:r w:rsidR="00363B5D">
        <w:t xml:space="preserve">Player </w:t>
      </w:r>
      <w:r w:rsidR="009E1B06">
        <w:t>Register</w:t>
      </w:r>
      <w:r w:rsidR="00AF5D76">
        <w:t xml:space="preserve"> and </w:t>
      </w:r>
      <w:r w:rsidR="00B73C41">
        <w:t xml:space="preserve">log </w:t>
      </w:r>
      <w:r w:rsidR="00AF5D76">
        <w:t>in</w:t>
      </w:r>
    </w:p>
    <w:p w14:paraId="3215036A" w14:textId="0BE3DA75" w:rsidR="00404034" w:rsidRDefault="00404034" w:rsidP="00006169">
      <w:r>
        <w:tab/>
        <w:t>Players can register and log</w:t>
      </w:r>
      <w:r w:rsidR="00441D9E">
        <w:t xml:space="preserve"> </w:t>
      </w:r>
      <w:r>
        <w:t xml:space="preserve">in to the game via two-factor authentication. </w:t>
      </w:r>
      <w:r w:rsidR="00F630A1">
        <w:t xml:space="preserve">I created a </w:t>
      </w:r>
      <w:r w:rsidR="00441D9E">
        <w:t>JSON</w:t>
      </w:r>
      <w:r w:rsidR="00F630A1">
        <w:t xml:space="preserve"> format file to store </w:t>
      </w:r>
      <w:r w:rsidR="009702B2">
        <w:t>player login information</w:t>
      </w:r>
      <w:r w:rsidR="00BA750E">
        <w:t xml:space="preserve"> to the local </w:t>
      </w:r>
      <w:r w:rsidR="00441D9E">
        <w:t>JSON</w:t>
      </w:r>
      <w:r w:rsidR="00BA750E">
        <w:t xml:space="preserve"> file</w:t>
      </w:r>
      <w:r w:rsidR="009702B2">
        <w:t>.</w:t>
      </w:r>
      <w:r w:rsidR="007F4FB3">
        <w:t xml:space="preserve"> As the image show</w:t>
      </w:r>
      <w:r w:rsidR="00441D9E">
        <w:t>n</w:t>
      </w:r>
      <w:r w:rsidR="007F4FB3">
        <w:t xml:space="preserve"> below, </w:t>
      </w:r>
      <w:r w:rsidR="003B4A16">
        <w:t xml:space="preserve">players </w:t>
      </w:r>
      <w:r w:rsidR="00925798">
        <w:t>will</w:t>
      </w:r>
      <w:r w:rsidR="003B4A16">
        <w:t xml:space="preserve"> have </w:t>
      </w:r>
      <w:r w:rsidR="00441D9E">
        <w:t xml:space="preserve">a </w:t>
      </w:r>
      <w:r w:rsidR="003B4A16">
        <w:t xml:space="preserve">valid email address, passwords and verification code stored </w:t>
      </w:r>
      <w:r w:rsidR="00441D9E">
        <w:t xml:space="preserve">in </w:t>
      </w:r>
      <w:r w:rsidR="003B4A16">
        <w:t>the local file.</w:t>
      </w:r>
      <w:r w:rsidR="009702B2">
        <w:t xml:space="preserve"> </w:t>
      </w:r>
      <w:r w:rsidR="0097654B">
        <w:t>If a player choose</w:t>
      </w:r>
      <w:r w:rsidR="00441D9E">
        <w:t>s</w:t>
      </w:r>
      <w:r w:rsidR="0097654B">
        <w:t xml:space="preserve"> to register in the first step, </w:t>
      </w:r>
      <w:r w:rsidR="00934F3F">
        <w:t>the SMTP server will send a verification email with</w:t>
      </w:r>
      <w:r w:rsidR="000A150D">
        <w:t xml:space="preserve"> </w:t>
      </w:r>
      <w:r w:rsidR="00441D9E">
        <w:t xml:space="preserve">a </w:t>
      </w:r>
      <w:r w:rsidR="000A150D">
        <w:t>verification code inside.</w:t>
      </w:r>
    </w:p>
    <w:p w14:paraId="099942A5" w14:textId="1B01C5A4" w:rsidR="0082182A" w:rsidRDefault="0082182A" w:rsidP="00006169">
      <w:r>
        <w:tab/>
      </w:r>
      <w:r w:rsidR="00BA750E">
        <w:rPr>
          <w:noProof/>
        </w:rPr>
        <w:drawing>
          <wp:inline distT="0" distB="0" distL="0" distR="0" wp14:anchorId="26C8A425" wp14:editId="75CF5A7B">
            <wp:extent cx="5163271" cy="1581371"/>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5163271" cy="1581371"/>
                    </a:xfrm>
                    <a:prstGeom prst="rect">
                      <a:avLst/>
                    </a:prstGeom>
                  </pic:spPr>
                </pic:pic>
              </a:graphicData>
            </a:graphic>
          </wp:inline>
        </w:drawing>
      </w:r>
    </w:p>
    <w:p w14:paraId="2E07F2A8" w14:textId="34B7541A" w:rsidR="00B73C41" w:rsidRDefault="00B73C41" w:rsidP="00006169">
      <w:r>
        <w:tab/>
      </w:r>
      <w:r w:rsidR="001B384D">
        <w:t xml:space="preserve">Once a player is registered, </w:t>
      </w:r>
      <w:r w:rsidR="00A46AF2">
        <w:t xml:space="preserve">he will have a JSON file with his email and password for logging into the game. </w:t>
      </w:r>
      <w:r w:rsidR="00410C59">
        <w:t>Every time the player tries to log</w:t>
      </w:r>
      <w:r w:rsidR="004662C1">
        <w:t xml:space="preserve"> </w:t>
      </w:r>
      <w:r w:rsidR="00410C59">
        <w:t xml:space="preserve">in, </w:t>
      </w:r>
      <w:r w:rsidR="006E3789">
        <w:t>the program will check</w:t>
      </w:r>
      <w:r w:rsidR="00C2318D">
        <w:t xml:space="preserve"> whether</w:t>
      </w:r>
      <w:r w:rsidR="006E3789">
        <w:t xml:space="preserve"> the user entered password </w:t>
      </w:r>
      <w:r w:rsidR="006943E0">
        <w:t xml:space="preserve">matches </w:t>
      </w:r>
      <w:r w:rsidR="007656C1">
        <w:t>the email and password in the JSON file.</w:t>
      </w:r>
    </w:p>
    <w:p w14:paraId="78222A2E" w14:textId="2B787968" w:rsidR="00935E8E" w:rsidRPr="00006169" w:rsidRDefault="00935E8E" w:rsidP="00006169">
      <w:r>
        <w:lastRenderedPageBreak/>
        <w:tab/>
      </w:r>
      <w:r w:rsidR="009001BC">
        <w:rPr>
          <w:noProof/>
        </w:rPr>
        <w:drawing>
          <wp:inline distT="0" distB="0" distL="0" distR="0" wp14:anchorId="47D64E12" wp14:editId="7D9F61AF">
            <wp:extent cx="5943600" cy="3543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5943600" cy="354330"/>
                    </a:xfrm>
                    <a:prstGeom prst="rect">
                      <a:avLst/>
                    </a:prstGeom>
                  </pic:spPr>
                </pic:pic>
              </a:graphicData>
            </a:graphic>
          </wp:inline>
        </w:drawing>
      </w:r>
    </w:p>
    <w:p w14:paraId="7CB1B230" w14:textId="7ECD34D0" w:rsidR="00FF5AD9" w:rsidRDefault="007C602B" w:rsidP="00FF5AD9">
      <w:pPr>
        <w:pStyle w:val="Heading1"/>
        <w:numPr>
          <w:ilvl w:val="0"/>
          <w:numId w:val="1"/>
        </w:numPr>
      </w:pPr>
      <w:bookmarkStart w:id="12" w:name="_Toc53664376"/>
      <w:r>
        <w:t>System/Software Architecture Diagram</w:t>
      </w:r>
      <w:bookmarkEnd w:id="12"/>
    </w:p>
    <w:p w14:paraId="21701383" w14:textId="31BD1699" w:rsidR="008B6066" w:rsidRPr="008B6066" w:rsidRDefault="008B6066" w:rsidP="008B6066">
      <w:pPr>
        <w:pStyle w:val="Heading2"/>
      </w:pPr>
      <w:r>
        <w:t>7.1 Software UML Diagram</w:t>
      </w:r>
    </w:p>
    <w:p w14:paraId="4632245B" w14:textId="1FE61FD9" w:rsidR="00052C0A" w:rsidRDefault="00304742" w:rsidP="00FF5AD9">
      <w:pPr>
        <w:ind w:firstLine="720"/>
      </w:pPr>
      <w:r>
        <w:t>The following diagram is a software architecture diagram that visually represents how players interact with one another and how the software modules interact with one another.</w:t>
      </w:r>
    </w:p>
    <w:p w14:paraId="29965EC6" w14:textId="5A608F8A" w:rsidR="00C70FEA" w:rsidRDefault="00DF15F8" w:rsidP="00C70FEA">
      <w:r>
        <w:tab/>
        <w:t>The blocks in the diagram include:</w:t>
      </w:r>
    </w:p>
    <w:p w14:paraId="6294EBE2" w14:textId="57EA5701" w:rsidR="00EA7CC1" w:rsidRDefault="00EA7CC1" w:rsidP="00C92EA2">
      <w:pPr>
        <w:pStyle w:val="ListParagraph"/>
        <w:numPr>
          <w:ilvl w:val="0"/>
          <w:numId w:val="21"/>
        </w:numPr>
      </w:pPr>
      <w:r w:rsidRPr="00E63338">
        <w:rPr>
          <w:b/>
          <w:bCs/>
        </w:rPr>
        <w:t>Players</w:t>
      </w:r>
      <w:r>
        <w:t xml:space="preserve">: </w:t>
      </w:r>
      <w:r w:rsidR="002D5E58">
        <w:t xml:space="preserve">Players take actions on playing the game, </w:t>
      </w:r>
      <w:r w:rsidR="009271C6">
        <w:t>communicating with one another. A player vers</w:t>
      </w:r>
      <w:r w:rsidR="00E35984">
        <w:t>u</w:t>
      </w:r>
      <w:r w:rsidR="009271C6">
        <w:t xml:space="preserve">s player mode requires at least </w:t>
      </w:r>
      <w:r w:rsidR="00E35984">
        <w:t>two</w:t>
      </w:r>
      <w:r w:rsidR="009271C6">
        <w:t xml:space="preserve"> players in a match. </w:t>
      </w:r>
    </w:p>
    <w:p w14:paraId="2BBFF56B" w14:textId="350648C1" w:rsidR="00D51CFE" w:rsidRDefault="00B45DE1" w:rsidP="00C92EA2">
      <w:pPr>
        <w:pStyle w:val="ListParagraph"/>
        <w:numPr>
          <w:ilvl w:val="0"/>
          <w:numId w:val="21"/>
        </w:numPr>
      </w:pPr>
      <w:r w:rsidRPr="00E63338">
        <w:rPr>
          <w:b/>
          <w:bCs/>
        </w:rPr>
        <w:t>Physical</w:t>
      </w:r>
      <w:r>
        <w:t xml:space="preserve">: </w:t>
      </w:r>
      <w:r w:rsidR="004F052A">
        <w:t xml:space="preserve">Data encryption will be done in the physical layer. In end-to-end encryption, </w:t>
      </w:r>
      <w:r w:rsidR="004724BF">
        <w:t>the data is encrypted on the sender</w:t>
      </w:r>
      <w:r w:rsidR="00D51CFE">
        <w:t>'</w:t>
      </w:r>
      <w:r w:rsidR="004724BF">
        <w:t>s system or device</w:t>
      </w:r>
      <w:r w:rsidR="00D51CFE">
        <w:t>,</w:t>
      </w:r>
      <w:r w:rsidR="004724BF">
        <w:t xml:space="preserve"> and only the recipient </w:t>
      </w:r>
      <w:proofErr w:type="gramStart"/>
      <w:r w:rsidR="004724BF">
        <w:t>is able to</w:t>
      </w:r>
      <w:proofErr w:type="gramEnd"/>
      <w:r w:rsidR="004724BF">
        <w:t xml:space="preserve"> decrypt it. Nobody in </w:t>
      </w:r>
      <w:r w:rsidR="00D51CFE">
        <w:t xml:space="preserve">the </w:t>
      </w:r>
      <w:r w:rsidR="004724BF">
        <w:t>transport layer could read it or tamper with it.</w:t>
      </w:r>
      <w:r w:rsidR="00D51CFE">
        <w:t xml:space="preserve"> </w:t>
      </w:r>
    </w:p>
    <w:p w14:paraId="5418A1A5" w14:textId="7E36CD4E" w:rsidR="00B45DE1" w:rsidRDefault="00D51CFE" w:rsidP="00C92EA2">
      <w:pPr>
        <w:pStyle w:val="ListParagraph"/>
        <w:numPr>
          <w:ilvl w:val="1"/>
          <w:numId w:val="21"/>
        </w:numPr>
      </w:pPr>
      <w:r>
        <w:t>The server would be the player who created a game room</w:t>
      </w:r>
    </w:p>
    <w:p w14:paraId="176F1576" w14:textId="4C8CE0F7" w:rsidR="00D51CFE" w:rsidRDefault="00D51CFE" w:rsidP="00C92EA2">
      <w:pPr>
        <w:pStyle w:val="ListParagraph"/>
        <w:numPr>
          <w:ilvl w:val="1"/>
          <w:numId w:val="21"/>
        </w:numPr>
      </w:pPr>
      <w:r>
        <w:t>The client would be the player who joins a game room</w:t>
      </w:r>
    </w:p>
    <w:p w14:paraId="46375C5C" w14:textId="73413914" w:rsidR="001D4D39" w:rsidRDefault="001D4D39" w:rsidP="00C92EA2">
      <w:pPr>
        <w:pStyle w:val="ListParagraph"/>
        <w:numPr>
          <w:ilvl w:val="0"/>
          <w:numId w:val="21"/>
        </w:numPr>
      </w:pPr>
      <w:r w:rsidRPr="00E63338">
        <w:rPr>
          <w:b/>
          <w:bCs/>
        </w:rPr>
        <w:t>Application</w:t>
      </w:r>
      <w:r>
        <w:t>:</w:t>
      </w:r>
      <w:r w:rsidR="00606A1C">
        <w:t xml:space="preserve"> It will </w:t>
      </w:r>
      <w:r w:rsidR="00E32520">
        <w:t>deal with network protocols</w:t>
      </w:r>
      <w:r w:rsidR="005260C9">
        <w:t xml:space="preserve">, interact with </w:t>
      </w:r>
      <w:r w:rsidR="00012CB5">
        <w:t>them</w:t>
      </w:r>
      <w:r w:rsidR="005260C9">
        <w:t xml:space="preserve"> and present data change to players.</w:t>
      </w:r>
    </w:p>
    <w:p w14:paraId="3833989F" w14:textId="0E16AB54" w:rsidR="00E154D9" w:rsidRDefault="001F0C80" w:rsidP="00C92EA2">
      <w:pPr>
        <w:pStyle w:val="ListParagraph"/>
        <w:numPr>
          <w:ilvl w:val="1"/>
          <w:numId w:val="21"/>
        </w:numPr>
      </w:pPr>
      <w:r>
        <w:t xml:space="preserve">Player versus player: </w:t>
      </w:r>
      <w:r w:rsidR="001472E0">
        <w:t>In this mode, players can match against another player based on the game rules.</w:t>
      </w:r>
    </w:p>
    <w:p w14:paraId="16B766D2" w14:textId="60479432" w:rsidR="001472E0" w:rsidRPr="00052C0A" w:rsidRDefault="001472E0" w:rsidP="00C92EA2">
      <w:pPr>
        <w:pStyle w:val="ListParagraph"/>
        <w:numPr>
          <w:ilvl w:val="1"/>
          <w:numId w:val="21"/>
        </w:numPr>
      </w:pPr>
      <w:r>
        <w:t>Player versus Computer: In this mode, players can match against AI based on the game rules.</w:t>
      </w:r>
    </w:p>
    <w:p w14:paraId="4ED27AAB" w14:textId="77777777" w:rsidR="00E154D9" w:rsidRDefault="00277947" w:rsidP="00E154D9">
      <w:pPr>
        <w:keepNext/>
        <w:ind w:firstLine="360"/>
      </w:pPr>
      <w:r>
        <w:rPr>
          <w:noProof/>
        </w:rPr>
        <w:lastRenderedPageBreak/>
        <w:drawing>
          <wp:inline distT="0" distB="0" distL="0" distR="0" wp14:anchorId="2DED78DB" wp14:editId="1F8806B0">
            <wp:extent cx="3446145" cy="225425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473739" cy="2272300"/>
                    </a:xfrm>
                    <a:prstGeom prst="rect">
                      <a:avLst/>
                    </a:prstGeom>
                  </pic:spPr>
                </pic:pic>
              </a:graphicData>
            </a:graphic>
          </wp:inline>
        </w:drawing>
      </w:r>
    </w:p>
    <w:p w14:paraId="5DC27FE8" w14:textId="44B8F833" w:rsidR="007C602B" w:rsidRDefault="00E154D9" w:rsidP="00E154D9">
      <w:pPr>
        <w:pStyle w:val="Caption"/>
      </w:pPr>
      <w:r>
        <w:t xml:space="preserve">Figure </w:t>
      </w:r>
      <w:r w:rsidR="004C78F7">
        <w:fldChar w:fldCharType="begin"/>
      </w:r>
      <w:r w:rsidR="004C78F7">
        <w:instrText xml:space="preserve"> SEQ Figure \* ARABIC </w:instrText>
      </w:r>
      <w:r w:rsidR="004C78F7">
        <w:fldChar w:fldCharType="separate"/>
      </w:r>
      <w:r w:rsidR="00404034">
        <w:rPr>
          <w:noProof/>
        </w:rPr>
        <w:t>2</w:t>
      </w:r>
      <w:r w:rsidR="004C78F7">
        <w:rPr>
          <w:noProof/>
        </w:rPr>
        <w:fldChar w:fldCharType="end"/>
      </w:r>
      <w:r w:rsidR="00037DD0">
        <w:t xml:space="preserve"> </w:t>
      </w:r>
      <w:r>
        <w:t xml:space="preserve">Software UML </w:t>
      </w:r>
      <w:r w:rsidR="00037DD0">
        <w:t>D</w:t>
      </w:r>
      <w:r>
        <w:t>iagram</w:t>
      </w:r>
    </w:p>
    <w:p w14:paraId="6F6532F8" w14:textId="77777777" w:rsidR="0070426A" w:rsidRPr="0070426A" w:rsidRDefault="0070426A" w:rsidP="0070426A"/>
    <w:p w14:paraId="1E21A04E" w14:textId="18614B75" w:rsidR="00067EE7" w:rsidRPr="00067EE7" w:rsidRDefault="00067EE7" w:rsidP="0070426A">
      <w:pPr>
        <w:pStyle w:val="Heading2"/>
      </w:pPr>
      <w:r>
        <w:t>7.2 Software Class Diagram</w:t>
      </w:r>
    </w:p>
    <w:p w14:paraId="100E575E" w14:textId="7AF841AC" w:rsidR="00C04937" w:rsidRDefault="00C04937" w:rsidP="00C04937">
      <w:pPr>
        <w:ind w:firstLine="720"/>
      </w:pPr>
      <w:r>
        <w:t xml:space="preserve">The following diagram is a software </w:t>
      </w:r>
      <w:r w:rsidR="00D62E40">
        <w:t>class</w:t>
      </w:r>
      <w:r>
        <w:t xml:space="preserve"> diagram that visually represents how players interact with one another and how the software modules interact with one another.</w:t>
      </w:r>
    </w:p>
    <w:p w14:paraId="20FC6DBB" w14:textId="42C7E2B3" w:rsidR="00472B86" w:rsidRDefault="00565A8F" w:rsidP="00C92EA2">
      <w:pPr>
        <w:pStyle w:val="ListParagraph"/>
        <w:numPr>
          <w:ilvl w:val="0"/>
          <w:numId w:val="22"/>
        </w:numPr>
      </w:pPr>
      <w:r w:rsidRPr="003947CF">
        <w:rPr>
          <w:b/>
          <w:bCs/>
        </w:rPr>
        <w:t>UI Controller</w:t>
      </w:r>
      <w:r>
        <w:t>: UI controller is also the central controller that integrate</w:t>
      </w:r>
      <w:r w:rsidR="00796728">
        <w:t>s</w:t>
      </w:r>
      <w:r w:rsidR="0040191C">
        <w:t>, controls</w:t>
      </w:r>
      <w:r w:rsidR="00185E72">
        <w:t>, and calls every class function</w:t>
      </w:r>
      <w:r w:rsidR="001F5035">
        <w:t>.</w:t>
      </w:r>
      <w:r>
        <w:t xml:space="preserve"> </w:t>
      </w:r>
      <w:r w:rsidR="000D2A54">
        <w:t xml:space="preserve">It also generates </w:t>
      </w:r>
      <w:r w:rsidR="00AA606B">
        <w:t>UI/UX components</w:t>
      </w:r>
      <w:r w:rsidR="009A7D73">
        <w:t>:</w:t>
      </w:r>
    </w:p>
    <w:p w14:paraId="5E854F00" w14:textId="551B79C5" w:rsidR="009A7D73" w:rsidRDefault="009A7D73" w:rsidP="00C92EA2">
      <w:pPr>
        <w:pStyle w:val="ListParagraph"/>
        <w:numPr>
          <w:ilvl w:val="1"/>
          <w:numId w:val="22"/>
        </w:numPr>
      </w:pPr>
      <w:r>
        <w:t>Generate players</w:t>
      </w:r>
      <w:r w:rsidR="00B448E3">
        <w:t>'</w:t>
      </w:r>
      <w:r>
        <w:t xml:space="preserve"> units</w:t>
      </w:r>
    </w:p>
    <w:p w14:paraId="23B41EAC" w14:textId="18775589" w:rsidR="009A7D73" w:rsidRDefault="009A7D73" w:rsidP="00C92EA2">
      <w:pPr>
        <w:pStyle w:val="ListParagraph"/>
        <w:numPr>
          <w:ilvl w:val="1"/>
          <w:numId w:val="22"/>
        </w:numPr>
      </w:pPr>
      <w:r>
        <w:t>Generate a map</w:t>
      </w:r>
    </w:p>
    <w:p w14:paraId="3519216B" w14:textId="1ECC0337" w:rsidR="009A7D73" w:rsidRDefault="009A7D73" w:rsidP="00C92EA2">
      <w:pPr>
        <w:pStyle w:val="ListParagraph"/>
        <w:numPr>
          <w:ilvl w:val="1"/>
          <w:numId w:val="22"/>
        </w:numPr>
      </w:pPr>
      <w:r>
        <w:t>Generate action buttons</w:t>
      </w:r>
    </w:p>
    <w:p w14:paraId="13A405C3" w14:textId="37801E09" w:rsidR="009A7D73" w:rsidRDefault="009A7D73" w:rsidP="00C92EA2">
      <w:pPr>
        <w:pStyle w:val="ListParagraph"/>
        <w:numPr>
          <w:ilvl w:val="1"/>
          <w:numId w:val="22"/>
        </w:numPr>
      </w:pPr>
      <w:r>
        <w:t>Generate chat panel</w:t>
      </w:r>
    </w:p>
    <w:p w14:paraId="490D1E34" w14:textId="6D821F26" w:rsidR="00CB3220" w:rsidRDefault="00D05C42" w:rsidP="00C92EA2">
      <w:pPr>
        <w:pStyle w:val="ListParagraph"/>
        <w:numPr>
          <w:ilvl w:val="0"/>
          <w:numId w:val="22"/>
        </w:numPr>
      </w:pPr>
      <w:r w:rsidRPr="003947CF">
        <w:rPr>
          <w:b/>
          <w:bCs/>
        </w:rPr>
        <w:t>Players</w:t>
      </w:r>
      <w:r>
        <w:t xml:space="preserve">: Player class </w:t>
      </w:r>
      <w:r w:rsidR="004432BD">
        <w:t>contains functions that record players</w:t>
      </w:r>
      <w:r w:rsidR="005C4A25">
        <w:t>'</w:t>
      </w:r>
      <w:r w:rsidR="004432BD">
        <w:t xml:space="preserve"> names, IP addresses and ports.</w:t>
      </w:r>
    </w:p>
    <w:p w14:paraId="26FBF0C6" w14:textId="24EA1781" w:rsidR="0061523C" w:rsidRDefault="006E4BE5" w:rsidP="00C92EA2">
      <w:pPr>
        <w:pStyle w:val="ListParagraph"/>
        <w:numPr>
          <w:ilvl w:val="0"/>
          <w:numId w:val="22"/>
        </w:numPr>
      </w:pPr>
      <w:r w:rsidRPr="003947CF">
        <w:rPr>
          <w:b/>
          <w:bCs/>
        </w:rPr>
        <w:t>Match</w:t>
      </w:r>
      <w:r>
        <w:t xml:space="preserve">: Match </w:t>
      </w:r>
      <w:r w:rsidR="0064588B">
        <w:t>class contains functions:</w:t>
      </w:r>
    </w:p>
    <w:p w14:paraId="4394649D" w14:textId="3B8ACB29" w:rsidR="0064588B" w:rsidRDefault="0064588B" w:rsidP="00C92EA2">
      <w:pPr>
        <w:pStyle w:val="ListParagraph"/>
        <w:numPr>
          <w:ilvl w:val="1"/>
          <w:numId w:val="22"/>
        </w:numPr>
      </w:pPr>
      <w:r>
        <w:t>Win: Validate if one player win</w:t>
      </w:r>
      <w:r w:rsidR="005C4A25">
        <w:t>s</w:t>
      </w:r>
      <w:r>
        <w:t xml:space="preserve"> the game</w:t>
      </w:r>
    </w:p>
    <w:p w14:paraId="6C247B23" w14:textId="4D1AD0F2" w:rsidR="0064588B" w:rsidRDefault="0064588B" w:rsidP="00C92EA2">
      <w:pPr>
        <w:pStyle w:val="ListParagraph"/>
        <w:numPr>
          <w:ilvl w:val="1"/>
          <w:numId w:val="22"/>
        </w:numPr>
      </w:pPr>
      <w:r>
        <w:t>Lose: Validate if one player loses the game</w:t>
      </w:r>
    </w:p>
    <w:p w14:paraId="18CEB76C" w14:textId="1AB661EF" w:rsidR="0064588B" w:rsidRDefault="0064588B" w:rsidP="00C92EA2">
      <w:pPr>
        <w:pStyle w:val="ListParagraph"/>
        <w:numPr>
          <w:ilvl w:val="1"/>
          <w:numId w:val="22"/>
        </w:numPr>
      </w:pPr>
      <w:r>
        <w:t>Leave: Leave the game and the game room</w:t>
      </w:r>
    </w:p>
    <w:p w14:paraId="61D7BC94" w14:textId="3D33404A" w:rsidR="0064588B" w:rsidRDefault="0064588B" w:rsidP="00C92EA2">
      <w:pPr>
        <w:pStyle w:val="ListParagraph"/>
        <w:numPr>
          <w:ilvl w:val="1"/>
          <w:numId w:val="22"/>
        </w:numPr>
      </w:pPr>
      <w:r>
        <w:t>Join: Join a game room and a match</w:t>
      </w:r>
    </w:p>
    <w:p w14:paraId="72363DD5" w14:textId="57102A4E" w:rsidR="00402BCB" w:rsidRDefault="00402BCB" w:rsidP="00C92EA2">
      <w:pPr>
        <w:pStyle w:val="ListParagraph"/>
        <w:numPr>
          <w:ilvl w:val="0"/>
          <w:numId w:val="22"/>
        </w:numPr>
      </w:pPr>
      <w:r w:rsidRPr="003947CF">
        <w:rPr>
          <w:b/>
          <w:bCs/>
        </w:rPr>
        <w:t>Units</w:t>
      </w:r>
      <w:r>
        <w:t>: Units class contains functions:</w:t>
      </w:r>
    </w:p>
    <w:p w14:paraId="2233CBA7" w14:textId="132FF1A5" w:rsidR="00402BCB" w:rsidRDefault="00402BCB" w:rsidP="00C92EA2">
      <w:pPr>
        <w:pStyle w:val="ListParagraph"/>
        <w:numPr>
          <w:ilvl w:val="1"/>
          <w:numId w:val="22"/>
        </w:numPr>
      </w:pPr>
      <w:r>
        <w:lastRenderedPageBreak/>
        <w:t>Move: Units could move to target positions</w:t>
      </w:r>
    </w:p>
    <w:p w14:paraId="3155F027" w14:textId="5ABE0A08" w:rsidR="00402BCB" w:rsidRDefault="00402BCB" w:rsidP="00C92EA2">
      <w:pPr>
        <w:pStyle w:val="ListParagraph"/>
        <w:numPr>
          <w:ilvl w:val="1"/>
          <w:numId w:val="22"/>
        </w:numPr>
      </w:pPr>
      <w:r>
        <w:t>Attack: Units could attack an opponent</w:t>
      </w:r>
      <w:r w:rsidR="00245D92">
        <w:t>'</w:t>
      </w:r>
      <w:r>
        <w:t>s units</w:t>
      </w:r>
    </w:p>
    <w:p w14:paraId="2AEA6016" w14:textId="3A36C835" w:rsidR="004C739E" w:rsidRDefault="004C739E" w:rsidP="00C92EA2">
      <w:pPr>
        <w:pStyle w:val="ListParagraph"/>
        <w:numPr>
          <w:ilvl w:val="1"/>
          <w:numId w:val="22"/>
        </w:numPr>
      </w:pPr>
      <w:r>
        <w:t>Be Dest</w:t>
      </w:r>
      <w:r w:rsidR="00245D92">
        <w:t>roy</w:t>
      </w:r>
      <w:r>
        <w:t>ed: Units could be dest</w:t>
      </w:r>
      <w:r w:rsidR="00245D92">
        <w:t>roy</w:t>
      </w:r>
      <w:r>
        <w:t xml:space="preserve">ed by </w:t>
      </w:r>
      <w:proofErr w:type="gramStart"/>
      <w:r>
        <w:t>opponents</w:t>
      </w:r>
      <w:r w:rsidR="00245D92">
        <w:t>'</w:t>
      </w:r>
      <w:proofErr w:type="gramEnd"/>
      <w:r>
        <w:t xml:space="preserve"> based on game rules</w:t>
      </w:r>
    </w:p>
    <w:p w14:paraId="62AB7D22" w14:textId="6F73DFFA" w:rsidR="00246155" w:rsidRDefault="00246155" w:rsidP="00C92EA2">
      <w:pPr>
        <w:pStyle w:val="ListParagraph"/>
        <w:numPr>
          <w:ilvl w:val="1"/>
          <w:numId w:val="22"/>
        </w:numPr>
      </w:pPr>
      <w:r>
        <w:t>Check Game Rules: Validate if a unit</w:t>
      </w:r>
      <w:r w:rsidR="000B44D7">
        <w:t>'</w:t>
      </w:r>
      <w:r>
        <w:t xml:space="preserve">s current action is </w:t>
      </w:r>
      <w:r w:rsidR="00372E04">
        <w:t xml:space="preserve">processable. </w:t>
      </w:r>
    </w:p>
    <w:p w14:paraId="10042A9B" w14:textId="386B97F8" w:rsidR="00037DD0" w:rsidRDefault="00C96F2D" w:rsidP="00C92EA2">
      <w:pPr>
        <w:pStyle w:val="ListParagraph"/>
        <w:numPr>
          <w:ilvl w:val="0"/>
          <w:numId w:val="22"/>
        </w:numPr>
      </w:pPr>
      <w:r>
        <w:rPr>
          <w:b/>
          <w:bCs/>
        </w:rPr>
        <w:t>AI</w:t>
      </w:r>
      <w:r w:rsidR="00B503BE">
        <w:t xml:space="preserve">: </w:t>
      </w:r>
      <w:r w:rsidR="001E6131">
        <w:t xml:space="preserve">AI </w:t>
      </w:r>
      <w:r w:rsidR="00B503BE">
        <w:t>class contains</w:t>
      </w:r>
      <w:r w:rsidR="009B77F7">
        <w:t xml:space="preserve"> the</w:t>
      </w:r>
      <w:r w:rsidR="00B503BE">
        <w:t xml:space="preserve"> </w:t>
      </w:r>
      <w:r w:rsidR="00EF237A">
        <w:t>minimax algorithm</w:t>
      </w:r>
      <w:r w:rsidR="00B503BE">
        <w:t xml:space="preserve"> that </w:t>
      </w:r>
      <w:r w:rsidR="005A64BB">
        <w:t xml:space="preserve">a computer could </w:t>
      </w:r>
      <w:r w:rsidR="00AD6AAC">
        <w:t xml:space="preserve">move units, attack units </w:t>
      </w:r>
      <w:r w:rsidR="005D5BD7">
        <w:t xml:space="preserve">fast and accurate </w:t>
      </w:r>
      <w:r w:rsidR="00AD6AAC">
        <w:t>based on game rules.</w:t>
      </w:r>
    </w:p>
    <w:p w14:paraId="391C0393" w14:textId="25117D3B" w:rsidR="00C04937" w:rsidRDefault="00D56259" w:rsidP="00C92EA2">
      <w:pPr>
        <w:pStyle w:val="ListParagraph"/>
        <w:numPr>
          <w:ilvl w:val="1"/>
          <w:numId w:val="22"/>
        </w:numPr>
      </w:pPr>
      <w:r>
        <w:t>Get the largest value of chess unit</w:t>
      </w:r>
      <w:r w:rsidR="006309B5">
        <w:t xml:space="preserve"> of the two sides of a unit</w:t>
      </w:r>
    </w:p>
    <w:p w14:paraId="2AFE0E5C" w14:textId="6526E562" w:rsidR="00104030" w:rsidRDefault="00104030" w:rsidP="00C92EA2">
      <w:pPr>
        <w:pStyle w:val="ListParagraph"/>
        <w:numPr>
          <w:ilvl w:val="1"/>
          <w:numId w:val="22"/>
        </w:numPr>
      </w:pPr>
      <w:r>
        <w:t>Calculate the score of the current board</w:t>
      </w:r>
    </w:p>
    <w:p w14:paraId="203ACBC0" w14:textId="66A2E9F8" w:rsidR="00D250C2" w:rsidRDefault="00D250C2" w:rsidP="00C92EA2">
      <w:pPr>
        <w:pStyle w:val="ListParagraph"/>
        <w:numPr>
          <w:ilvl w:val="1"/>
          <w:numId w:val="22"/>
        </w:numPr>
      </w:pPr>
      <w:r>
        <w:t>AI seeks to maximize the board score</w:t>
      </w:r>
    </w:p>
    <w:p w14:paraId="12F6B8AC" w14:textId="53BDB17E" w:rsidR="00BC13CD" w:rsidRDefault="00BC13CD" w:rsidP="00C92EA2">
      <w:pPr>
        <w:pStyle w:val="ListParagraph"/>
        <w:numPr>
          <w:ilvl w:val="1"/>
          <w:numId w:val="22"/>
        </w:numPr>
      </w:pPr>
      <w:r>
        <w:t>Player seeks to minimize the board score</w:t>
      </w:r>
    </w:p>
    <w:p w14:paraId="0DD88043" w14:textId="34812100" w:rsidR="000B40AD" w:rsidRDefault="000B40AD" w:rsidP="00C92EA2">
      <w:pPr>
        <w:pStyle w:val="ListParagraph"/>
        <w:numPr>
          <w:ilvl w:val="1"/>
          <w:numId w:val="22"/>
        </w:numPr>
      </w:pPr>
      <w:r>
        <w:t>Move: Computer understands units could move to target positions</w:t>
      </w:r>
    </w:p>
    <w:p w14:paraId="45BD319A" w14:textId="684F0A06" w:rsidR="000B40AD" w:rsidRDefault="000B40AD" w:rsidP="00C92EA2">
      <w:pPr>
        <w:pStyle w:val="ListParagraph"/>
        <w:numPr>
          <w:ilvl w:val="1"/>
          <w:numId w:val="22"/>
        </w:numPr>
      </w:pPr>
      <w:r>
        <w:t xml:space="preserve">Attack: </w:t>
      </w:r>
      <w:r w:rsidR="00DD7E72">
        <w:t>Computer understands u</w:t>
      </w:r>
      <w:r>
        <w:t>nits could attack an opponent's units</w:t>
      </w:r>
    </w:p>
    <w:p w14:paraId="78533D4C" w14:textId="77777777" w:rsidR="00024E95" w:rsidRDefault="00024E95" w:rsidP="00024E95">
      <w:pPr>
        <w:keepNext/>
      </w:pPr>
      <w:r>
        <w:rPr>
          <w:noProof/>
        </w:rPr>
        <w:lastRenderedPageBreak/>
        <w:drawing>
          <wp:inline distT="0" distB="0" distL="0" distR="0" wp14:anchorId="2242FDDF" wp14:editId="0F408D92">
            <wp:extent cx="5943600" cy="492633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inline>
        </w:drawing>
      </w:r>
    </w:p>
    <w:p w14:paraId="3B406B63" w14:textId="070F2C74" w:rsidR="00024E95" w:rsidRDefault="00024E95" w:rsidP="00024E95">
      <w:pPr>
        <w:pStyle w:val="Caption"/>
      </w:pPr>
      <w:r>
        <w:t xml:space="preserve">Figure </w:t>
      </w:r>
      <w:r w:rsidR="004C78F7">
        <w:fldChar w:fldCharType="begin"/>
      </w:r>
      <w:r w:rsidR="004C78F7">
        <w:instrText xml:space="preserve"> SEQ Figure \* ARABIC </w:instrText>
      </w:r>
      <w:r w:rsidR="004C78F7">
        <w:fldChar w:fldCharType="separate"/>
      </w:r>
      <w:r w:rsidR="00404034">
        <w:rPr>
          <w:noProof/>
        </w:rPr>
        <w:t>3</w:t>
      </w:r>
      <w:r w:rsidR="004C78F7">
        <w:rPr>
          <w:noProof/>
        </w:rPr>
        <w:fldChar w:fldCharType="end"/>
      </w:r>
      <w:r>
        <w:t xml:space="preserve"> Software Class Diagram</w:t>
      </w:r>
    </w:p>
    <w:p w14:paraId="7A5FFDFD" w14:textId="77777777" w:rsidR="000B40AD" w:rsidRPr="00C04937" w:rsidRDefault="000B40AD" w:rsidP="000B40AD">
      <w:pPr>
        <w:pStyle w:val="ListParagraph"/>
        <w:ind w:left="1440"/>
      </w:pPr>
    </w:p>
    <w:p w14:paraId="41065D78" w14:textId="7C992CB2" w:rsidR="00D04EA8" w:rsidRPr="00D04EA8" w:rsidRDefault="0019592D" w:rsidP="00D04EA8">
      <w:pPr>
        <w:pStyle w:val="Heading1"/>
        <w:numPr>
          <w:ilvl w:val="0"/>
          <w:numId w:val="1"/>
        </w:numPr>
      </w:pPr>
      <w:bookmarkStart w:id="13" w:name="_Toc53664377"/>
      <w:r>
        <w:t>Innovation</w:t>
      </w:r>
      <w:bookmarkEnd w:id="13"/>
    </w:p>
    <w:p w14:paraId="1F5F1097" w14:textId="7A589292" w:rsidR="00253EDE" w:rsidRDefault="00253EDE" w:rsidP="00652FDA">
      <w:pPr>
        <w:ind w:firstLine="720"/>
      </w:pPr>
      <w:r w:rsidRPr="00253EDE">
        <w:rPr>
          <w:b/>
          <w:bCs/>
        </w:rPr>
        <w:t>Play Mode</w:t>
      </w:r>
      <w:r>
        <w:t xml:space="preserve">: </w:t>
      </w:r>
      <w:r w:rsidR="001100C4">
        <w:t xml:space="preserve">The current existing game in the Google Play store is </w:t>
      </w:r>
      <w:r w:rsidR="006C0E44">
        <w:t>four</w:t>
      </w:r>
      <w:r w:rsidR="001100C4">
        <w:t xml:space="preserve"> players mode. There will be </w:t>
      </w:r>
      <w:r w:rsidR="004502D6">
        <w:t>two</w:t>
      </w:r>
      <w:r w:rsidR="001100C4">
        <w:t xml:space="preserve"> players mode</w:t>
      </w:r>
      <w:r w:rsidR="0051089F">
        <w:t xml:space="preserve"> for this game. </w:t>
      </w:r>
    </w:p>
    <w:p w14:paraId="226DCC25" w14:textId="17161D64" w:rsidR="003958A7" w:rsidRDefault="003958A7" w:rsidP="00652FDA">
      <w:pPr>
        <w:ind w:firstLine="720"/>
      </w:pPr>
      <w:r w:rsidRPr="00D51CFC">
        <w:rPr>
          <w:b/>
          <w:bCs/>
        </w:rPr>
        <w:t>Chat</w:t>
      </w:r>
      <w:r>
        <w:t xml:space="preserve">: </w:t>
      </w:r>
      <w:r w:rsidR="00EE5F63">
        <w:t xml:space="preserve"> Th</w:t>
      </w:r>
      <w:r w:rsidR="00E8134B">
        <w:t xml:space="preserve">ere will be </w:t>
      </w:r>
      <w:r w:rsidR="00CA0B49">
        <w:t xml:space="preserve">a </w:t>
      </w:r>
      <w:r w:rsidR="00E8134B">
        <w:t xml:space="preserve">chat function that players can interact with their opponents during the game. </w:t>
      </w:r>
    </w:p>
    <w:p w14:paraId="2071AB19" w14:textId="08E5888F" w:rsidR="00F40A23" w:rsidRDefault="001A0184" w:rsidP="00F40A23">
      <w:pPr>
        <w:ind w:firstLine="720"/>
      </w:pPr>
      <w:r w:rsidRPr="009D711C">
        <w:rPr>
          <w:b/>
          <w:bCs/>
        </w:rPr>
        <w:lastRenderedPageBreak/>
        <w:t>Encrypted data transfer</w:t>
      </w:r>
      <w:r>
        <w:t xml:space="preserve">: </w:t>
      </w:r>
      <w:r w:rsidR="00F40A23">
        <w:t>I will also add a live chat function for the game so players can communicate. But data transfer during the live chat will be encrypted</w:t>
      </w:r>
      <w:r w:rsidR="000E2ED3">
        <w:t xml:space="preserve"> by end-to-end encr</w:t>
      </w:r>
      <w:r w:rsidR="00C71A5A">
        <w:t>yp</w:t>
      </w:r>
      <w:r w:rsidR="000E2ED3">
        <w:t>tion</w:t>
      </w:r>
      <w:r w:rsidR="00F40A23">
        <w:t>.</w:t>
      </w:r>
    </w:p>
    <w:p w14:paraId="716AA7DF" w14:textId="77777777" w:rsidR="00486DD6" w:rsidRDefault="00486DD6" w:rsidP="00486DD6">
      <w:pPr>
        <w:ind w:firstLine="720"/>
      </w:pPr>
      <w:r>
        <w:t xml:space="preserve">End to end encryption is the process in which encryption of data is being done at the end host. It is an implementation of asymmetric encryption. </w:t>
      </w:r>
    </w:p>
    <w:p w14:paraId="23B6FCBE" w14:textId="77777777" w:rsidR="00486DD6" w:rsidRDefault="00486DD6" w:rsidP="00486DD6">
      <w:r>
        <w:t>RSA algorithm will be used for this project. RSA algorithm is an asymmetric encryption algorithm. RSA requires a public key and a private key and works as follow:</w:t>
      </w:r>
    </w:p>
    <w:p w14:paraId="3E0AB9B3" w14:textId="77777777" w:rsidR="00486DD6" w:rsidRDefault="00486DD6" w:rsidP="00C92EA2">
      <w:pPr>
        <w:pStyle w:val="ListParagraph"/>
        <w:numPr>
          <w:ilvl w:val="0"/>
          <w:numId w:val="28"/>
        </w:numPr>
      </w:pPr>
      <w:r>
        <w:t>Person A sends the public key to person B and requests some data</w:t>
      </w:r>
    </w:p>
    <w:p w14:paraId="3C82D61A" w14:textId="77777777" w:rsidR="00486DD6" w:rsidRDefault="00486DD6" w:rsidP="00C92EA2">
      <w:pPr>
        <w:pStyle w:val="ListParagraph"/>
        <w:numPr>
          <w:ilvl w:val="0"/>
          <w:numId w:val="28"/>
        </w:numPr>
      </w:pPr>
      <w:r>
        <w:t>Person B encrypts the data using person A's public key and sends the encrypted data</w:t>
      </w:r>
    </w:p>
    <w:p w14:paraId="68B48BF8" w14:textId="2DD5EB0C" w:rsidR="00486DD6" w:rsidRDefault="00486DD6" w:rsidP="00C92EA2">
      <w:pPr>
        <w:pStyle w:val="ListParagraph"/>
        <w:numPr>
          <w:ilvl w:val="0"/>
          <w:numId w:val="28"/>
        </w:numPr>
      </w:pPr>
      <w:r>
        <w:t>Person A receives the data and decrypts it.</w:t>
      </w:r>
    </w:p>
    <w:p w14:paraId="12E59257" w14:textId="77777777" w:rsidR="007C37BE" w:rsidRDefault="007C37BE" w:rsidP="00067CB9">
      <w:pPr>
        <w:ind w:firstLine="720"/>
      </w:pPr>
      <w:bookmarkStart w:id="14" w:name="_Toc53664378"/>
      <w:r w:rsidRPr="00067CB9">
        <w:rPr>
          <w:b/>
          <w:bCs/>
        </w:rPr>
        <w:t>AI</w:t>
      </w:r>
      <w:r>
        <w:t xml:space="preserve">: There will be a single-player mode for the game that players can match with AI. The AI algorithm will use </w:t>
      </w:r>
      <w:proofErr w:type="spellStart"/>
      <w:r>
        <w:t>miniMax</w:t>
      </w:r>
      <w:proofErr w:type="spellEnd"/>
      <w:r>
        <w:t xml:space="preserve"> with heuristics and alpha-beta pruning.</w:t>
      </w:r>
    </w:p>
    <w:p w14:paraId="0C2BBF71" w14:textId="464824F4" w:rsidR="007C37BE" w:rsidRDefault="007C37BE" w:rsidP="00067CB9">
      <w:pPr>
        <w:ind w:firstLine="720"/>
      </w:pPr>
      <w:r>
        <w:t xml:space="preserve">The </w:t>
      </w:r>
      <w:proofErr w:type="spellStart"/>
      <w:r>
        <w:t>MiniMax</w:t>
      </w:r>
      <w:proofErr w:type="spellEnd"/>
      <w:r>
        <w:t xml:space="preserve"> algorithm is a recursive algorithm usually used in decision-making games such as chess games. </w:t>
      </w:r>
      <w:proofErr w:type="spellStart"/>
      <w:r>
        <w:t>MiniMax</w:t>
      </w:r>
      <w:proofErr w:type="spellEnd"/>
      <w:r>
        <w:t xml:space="preserve"> uses recursion to search through the game tree. If two players play a game with the </w:t>
      </w:r>
      <w:proofErr w:type="spellStart"/>
      <w:r>
        <w:t>MiniMax</w:t>
      </w:r>
      <w:proofErr w:type="spellEnd"/>
      <w:r>
        <w:t xml:space="preserve"> algorithm, both the players will fight their opponent player to get the maximum benefit where their opponent gets the minimum benefit.</w:t>
      </w:r>
    </w:p>
    <w:p w14:paraId="055C0F7F" w14:textId="77777777" w:rsidR="007C37BE" w:rsidRDefault="007C37BE" w:rsidP="00067CB9">
      <w:pPr>
        <w:ind w:firstLine="720"/>
      </w:pPr>
      <w:r>
        <w:t>The heuristic algorithm is to find solutions among all possible solutions. However, it does not guarantee that the best solution will be found; therefore, it can be considered not accurate algorithms. The heuristic algorithm usually finds a solution close to the best one, and it finds it fast.</w:t>
      </w:r>
    </w:p>
    <w:p w14:paraId="37CB2C84" w14:textId="7182DE90" w:rsidR="007C37BE" w:rsidRDefault="007C37BE" w:rsidP="00067CB9">
      <w:pPr>
        <w:ind w:firstLine="720"/>
      </w:pPr>
      <w:r>
        <w:t>Alpha-beta pruning is an optimization technique for the minimax algorithm. Because there are 50 chess units for a game, alpha-beta pruning reduces the computation time. This allows the AI to search much faster and even dig deeper into the game tree that it also allows me to implement an easy AI mode and a hard AI mode. Alpha-beta will cut off branches in the game tree that will not be searched because there are better moves that exist.</w:t>
      </w:r>
    </w:p>
    <w:p w14:paraId="44A13785" w14:textId="4B771056" w:rsidR="00026DA4" w:rsidRDefault="00026DA4" w:rsidP="00067CB9">
      <w:pPr>
        <w:ind w:firstLine="720"/>
      </w:pPr>
      <w:r w:rsidRPr="001851AC">
        <w:rPr>
          <w:b/>
          <w:bCs/>
        </w:rPr>
        <w:lastRenderedPageBreak/>
        <w:t>Two-factor Authentication</w:t>
      </w:r>
      <w:r>
        <w:t xml:space="preserve">: </w:t>
      </w:r>
      <w:r w:rsidR="00E2629C" w:rsidRPr="00115669">
        <w:t>Two-factor authentication is an electronic authentication method in which a device user is granted access to a website or application only after successfully presenting two or more pieces of evidence to an authentication mechanism</w:t>
      </w:r>
      <w:r w:rsidR="00B47010">
        <w:t xml:space="preserve">. </w:t>
      </w:r>
    </w:p>
    <w:p w14:paraId="31BA9433" w14:textId="02F0F9E5" w:rsidR="00341EBC" w:rsidRDefault="00341EBC" w:rsidP="00067CB9">
      <w:pPr>
        <w:ind w:firstLine="720"/>
      </w:pPr>
      <w:r>
        <w:t>For this project,</w:t>
      </w:r>
      <w:r w:rsidR="00156CB7">
        <w:t xml:space="preserve"> the client</w:t>
      </w:r>
      <w:r w:rsidR="00124917">
        <w:t>-</w:t>
      </w:r>
      <w:r w:rsidR="00156CB7">
        <w:t xml:space="preserve">side player will need to </w:t>
      </w:r>
      <w:r w:rsidR="00275F72">
        <w:t>use a valid Gmail account to connect to the server</w:t>
      </w:r>
      <w:r w:rsidR="00124917">
        <w:t>-</w:t>
      </w:r>
      <w:r w:rsidR="00275F72">
        <w:t xml:space="preserve">side player. </w:t>
      </w:r>
      <w:r>
        <w:t xml:space="preserve"> </w:t>
      </w:r>
      <w:r w:rsidR="00156CB7">
        <w:rPr>
          <w:rFonts w:ascii="Source Sans Pro" w:hAnsi="Source Sans Pro"/>
          <w:color w:val="464646"/>
          <w:shd w:val="clear" w:color="auto" w:fill="FDFDFD"/>
        </w:rPr>
        <w:t xml:space="preserve">If </w:t>
      </w:r>
      <w:r w:rsidR="00124917">
        <w:rPr>
          <w:rFonts w:ascii="Source Sans Pro" w:hAnsi="Source Sans Pro"/>
          <w:color w:val="464646"/>
          <w:shd w:val="clear" w:color="auto" w:fill="FDFDFD"/>
        </w:rPr>
        <w:t>one</w:t>
      </w:r>
      <w:r w:rsidR="002E1EA9">
        <w:rPr>
          <w:rFonts w:ascii="Source Sans Pro" w:hAnsi="Source Sans Pro"/>
          <w:color w:val="464646"/>
          <w:shd w:val="clear" w:color="auto" w:fill="FDFDFD"/>
        </w:rPr>
        <w:t xml:space="preserve"> player</w:t>
      </w:r>
      <w:r w:rsidR="00156CB7">
        <w:rPr>
          <w:rFonts w:ascii="Source Sans Pro" w:hAnsi="Source Sans Pro"/>
          <w:color w:val="464646"/>
          <w:shd w:val="clear" w:color="auto" w:fill="FDFDFD"/>
        </w:rPr>
        <w:t xml:space="preserve"> enable</w:t>
      </w:r>
      <w:r w:rsidR="00692B57">
        <w:rPr>
          <w:rFonts w:ascii="Source Sans Pro" w:hAnsi="Source Sans Pro"/>
          <w:color w:val="464646"/>
          <w:shd w:val="clear" w:color="auto" w:fill="FDFDFD"/>
        </w:rPr>
        <w:t>s</w:t>
      </w:r>
      <w:r w:rsidR="00156CB7">
        <w:rPr>
          <w:rFonts w:ascii="Source Sans Pro" w:hAnsi="Source Sans Pro"/>
          <w:color w:val="464646"/>
          <w:shd w:val="clear" w:color="auto" w:fill="FDFDFD"/>
        </w:rPr>
        <w:t xml:space="preserve"> Two-Factor Authentication for G</w:t>
      </w:r>
      <w:r w:rsidR="00572ADD">
        <w:rPr>
          <w:rFonts w:ascii="Source Sans Pro" w:hAnsi="Source Sans Pro"/>
          <w:color w:val="464646"/>
          <w:shd w:val="clear" w:color="auto" w:fill="FDFDFD"/>
        </w:rPr>
        <w:t>m</w:t>
      </w:r>
      <w:r w:rsidR="00156CB7">
        <w:rPr>
          <w:rFonts w:ascii="Source Sans Pro" w:hAnsi="Source Sans Pro"/>
          <w:color w:val="464646"/>
          <w:shd w:val="clear" w:color="auto" w:fill="FDFDFD"/>
        </w:rPr>
        <w:t xml:space="preserve">ail, </w:t>
      </w:r>
      <w:r w:rsidR="00A76028">
        <w:rPr>
          <w:rFonts w:ascii="Source Sans Pro" w:hAnsi="Source Sans Pro"/>
          <w:color w:val="464646"/>
          <w:shd w:val="clear" w:color="auto" w:fill="FDFDFD"/>
        </w:rPr>
        <w:t>the player</w:t>
      </w:r>
      <w:r w:rsidR="00156CB7">
        <w:rPr>
          <w:rFonts w:ascii="Source Sans Pro" w:hAnsi="Source Sans Pro"/>
          <w:color w:val="464646"/>
          <w:shd w:val="clear" w:color="auto" w:fill="FDFDFD"/>
        </w:rPr>
        <w:t xml:space="preserve"> go</w:t>
      </w:r>
      <w:r w:rsidR="003A4D84">
        <w:rPr>
          <w:rFonts w:ascii="Source Sans Pro" w:hAnsi="Source Sans Pro"/>
          <w:color w:val="464646"/>
          <w:shd w:val="clear" w:color="auto" w:fill="FDFDFD"/>
        </w:rPr>
        <w:t>es</w:t>
      </w:r>
      <w:r w:rsidR="00156CB7">
        <w:rPr>
          <w:rFonts w:ascii="Source Sans Pro" w:hAnsi="Source Sans Pro"/>
          <w:color w:val="464646"/>
          <w:shd w:val="clear" w:color="auto" w:fill="FDFDFD"/>
        </w:rPr>
        <w:t xml:space="preserve"> through a setup process that first configures </w:t>
      </w:r>
      <w:r w:rsidR="0044320A">
        <w:rPr>
          <w:rFonts w:ascii="Source Sans Pro" w:hAnsi="Source Sans Pro"/>
          <w:color w:val="464646"/>
          <w:shd w:val="clear" w:color="auto" w:fill="FDFDFD"/>
        </w:rPr>
        <w:t>his</w:t>
      </w:r>
      <w:r w:rsidR="00156CB7">
        <w:rPr>
          <w:rFonts w:ascii="Source Sans Pro" w:hAnsi="Source Sans Pro"/>
          <w:color w:val="464646"/>
          <w:shd w:val="clear" w:color="auto" w:fill="FDFDFD"/>
        </w:rPr>
        <w:t xml:space="preserve"> account to send </w:t>
      </w:r>
      <w:r w:rsidR="0056761E">
        <w:rPr>
          <w:rFonts w:ascii="Source Sans Pro" w:hAnsi="Source Sans Pro"/>
          <w:color w:val="464646"/>
          <w:shd w:val="clear" w:color="auto" w:fill="FDFDFD"/>
        </w:rPr>
        <w:t>his</w:t>
      </w:r>
      <w:r w:rsidR="00156CB7">
        <w:rPr>
          <w:rFonts w:ascii="Source Sans Pro" w:hAnsi="Source Sans Pro"/>
          <w:color w:val="464646"/>
          <w:shd w:val="clear" w:color="auto" w:fill="FDFDFD"/>
        </w:rPr>
        <w:t xml:space="preserve"> phone a code by text or voice. At the end of the setup</w:t>
      </w:r>
      <w:r w:rsidR="00686922">
        <w:rPr>
          <w:rFonts w:ascii="Source Sans Pro" w:hAnsi="Source Sans Pro"/>
          <w:color w:val="464646"/>
          <w:shd w:val="clear" w:color="auto" w:fill="FDFDFD"/>
        </w:rPr>
        <w:t>,</w:t>
      </w:r>
      <w:r w:rsidR="00156CB7">
        <w:rPr>
          <w:rFonts w:ascii="Source Sans Pro" w:hAnsi="Source Sans Pro"/>
          <w:color w:val="464646"/>
          <w:shd w:val="clear" w:color="auto" w:fill="FDFDFD"/>
        </w:rPr>
        <w:t xml:space="preserve"> </w:t>
      </w:r>
      <w:r w:rsidR="00686922">
        <w:rPr>
          <w:rFonts w:ascii="Source Sans Pro" w:hAnsi="Source Sans Pro"/>
          <w:color w:val="464646"/>
          <w:shd w:val="clear" w:color="auto" w:fill="FDFDFD"/>
        </w:rPr>
        <w:t>he will</w:t>
      </w:r>
      <w:r w:rsidR="00156CB7">
        <w:rPr>
          <w:rFonts w:ascii="Source Sans Pro" w:hAnsi="Source Sans Pro"/>
          <w:color w:val="464646"/>
          <w:shd w:val="clear" w:color="auto" w:fill="FDFDFD"/>
        </w:rPr>
        <w:t xml:space="preserve"> have an opportunity to add Google Authenticator as an alternative code generator. </w:t>
      </w:r>
      <w:r w:rsidR="008F7EF9">
        <w:rPr>
          <w:rFonts w:ascii="Source Sans Pro" w:hAnsi="Source Sans Pro"/>
          <w:color w:val="464646"/>
          <w:shd w:val="clear" w:color="auto" w:fill="FDFDFD"/>
        </w:rPr>
        <w:t>He will use Google Authenticator to</w:t>
      </w:r>
      <w:r w:rsidR="00156CB7">
        <w:rPr>
          <w:rFonts w:ascii="Source Sans Pro" w:hAnsi="Source Sans Pro"/>
          <w:color w:val="464646"/>
          <w:shd w:val="clear" w:color="auto" w:fill="FDFDFD"/>
        </w:rPr>
        <w:t xml:space="preserve"> </w:t>
      </w:r>
      <w:r w:rsidR="00B35C7C">
        <w:rPr>
          <w:rFonts w:ascii="Source Sans Pro" w:hAnsi="Source Sans Pro"/>
          <w:color w:val="464646"/>
          <w:shd w:val="clear" w:color="auto" w:fill="FDFDFD"/>
        </w:rPr>
        <w:t>enter</w:t>
      </w:r>
      <w:r w:rsidR="00156CB7">
        <w:rPr>
          <w:rFonts w:ascii="Source Sans Pro" w:hAnsi="Source Sans Pro"/>
          <w:color w:val="464646"/>
          <w:shd w:val="clear" w:color="auto" w:fill="FDFDFD"/>
        </w:rPr>
        <w:t xml:space="preserve"> </w:t>
      </w:r>
      <w:r w:rsidR="008340FA">
        <w:rPr>
          <w:rFonts w:ascii="Source Sans Pro" w:hAnsi="Source Sans Pro"/>
          <w:color w:val="464646"/>
          <w:shd w:val="clear" w:color="auto" w:fill="FDFDFD"/>
        </w:rPr>
        <w:t xml:space="preserve">a </w:t>
      </w:r>
      <w:r w:rsidR="00156CB7">
        <w:rPr>
          <w:rFonts w:ascii="Source Sans Pro" w:hAnsi="Source Sans Pro"/>
          <w:color w:val="464646"/>
          <w:shd w:val="clear" w:color="auto" w:fill="FDFDFD"/>
        </w:rPr>
        <w:t xml:space="preserve">32-character secret string that </w:t>
      </w:r>
      <w:r w:rsidR="008340FA">
        <w:rPr>
          <w:rFonts w:ascii="Source Sans Pro" w:hAnsi="Source Sans Pro"/>
          <w:color w:val="464646"/>
          <w:shd w:val="clear" w:color="auto" w:fill="FDFDFD"/>
        </w:rPr>
        <w:t>he will</w:t>
      </w:r>
      <w:r w:rsidR="00156CB7">
        <w:rPr>
          <w:rFonts w:ascii="Source Sans Pro" w:hAnsi="Source Sans Pro"/>
          <w:color w:val="464646"/>
          <w:shd w:val="clear" w:color="auto" w:fill="FDFDFD"/>
        </w:rPr>
        <w:t xml:space="preserve"> use to add configur</w:t>
      </w:r>
      <w:r w:rsidR="003C642C">
        <w:rPr>
          <w:rFonts w:ascii="Source Sans Pro" w:hAnsi="Source Sans Pro"/>
          <w:color w:val="464646"/>
          <w:shd w:val="clear" w:color="auto" w:fill="FDFDFD"/>
        </w:rPr>
        <w:t>ation to</w:t>
      </w:r>
      <w:r w:rsidR="00156CB7">
        <w:rPr>
          <w:rFonts w:ascii="Source Sans Pro" w:hAnsi="Source Sans Pro"/>
          <w:color w:val="464646"/>
          <w:shd w:val="clear" w:color="auto" w:fill="FDFDFD"/>
        </w:rPr>
        <w:t xml:space="preserve"> this account </w:t>
      </w:r>
      <w:r w:rsidR="002178C8">
        <w:rPr>
          <w:rFonts w:ascii="Source Sans Pro" w:hAnsi="Source Sans Pro"/>
          <w:color w:val="464646"/>
          <w:shd w:val="clear" w:color="auto" w:fill="FDFDFD"/>
        </w:rPr>
        <w:t xml:space="preserve">in </w:t>
      </w:r>
      <w:r w:rsidR="00307F80">
        <w:rPr>
          <w:rFonts w:ascii="Source Sans Pro" w:hAnsi="Source Sans Pro"/>
          <w:color w:val="464646"/>
          <w:shd w:val="clear" w:color="auto" w:fill="FDFDFD"/>
        </w:rPr>
        <w:t xml:space="preserve">the </w:t>
      </w:r>
      <w:r w:rsidR="002178C8">
        <w:rPr>
          <w:rFonts w:ascii="Source Sans Pro" w:hAnsi="Source Sans Pro"/>
          <w:color w:val="464646"/>
          <w:shd w:val="clear" w:color="auto" w:fill="FDFDFD"/>
        </w:rPr>
        <w:t>authenticator</w:t>
      </w:r>
      <w:r w:rsidR="00156CB7">
        <w:rPr>
          <w:rFonts w:ascii="Source Sans Pro" w:hAnsi="Source Sans Pro"/>
          <w:color w:val="464646"/>
          <w:shd w:val="clear" w:color="auto" w:fill="FDFDFD"/>
        </w:rPr>
        <w:t>.</w:t>
      </w:r>
      <w:r w:rsidR="006F2E8E">
        <w:rPr>
          <w:rFonts w:ascii="Source Sans Pro" w:hAnsi="Source Sans Pro"/>
          <w:color w:val="464646"/>
          <w:shd w:val="clear" w:color="auto" w:fill="FDFDFD"/>
        </w:rPr>
        <w:t xml:space="preserve"> Once done, </w:t>
      </w:r>
      <w:r w:rsidR="00254B86">
        <w:rPr>
          <w:rFonts w:ascii="Source Sans Pro" w:hAnsi="Source Sans Pro"/>
          <w:color w:val="464646"/>
          <w:shd w:val="clear" w:color="auto" w:fill="FDFDFD"/>
        </w:rPr>
        <w:t xml:space="preserve">the player will receive </w:t>
      </w:r>
      <w:r w:rsidR="000873DC">
        <w:rPr>
          <w:rFonts w:ascii="Source Sans Pro" w:hAnsi="Source Sans Pro"/>
          <w:color w:val="464646"/>
          <w:shd w:val="clear" w:color="auto" w:fill="FDFDFD"/>
        </w:rPr>
        <w:t xml:space="preserve">an </w:t>
      </w:r>
      <w:r w:rsidR="00254B86">
        <w:rPr>
          <w:rFonts w:ascii="Source Sans Pro" w:hAnsi="Source Sans Pro"/>
          <w:color w:val="464646"/>
          <w:shd w:val="clear" w:color="auto" w:fill="FDFDFD"/>
        </w:rPr>
        <w:t>authentication code in the Google Authenticator when he wants to join the game.</w:t>
      </w:r>
    </w:p>
    <w:p w14:paraId="5FFC6A26" w14:textId="77777777" w:rsidR="008378E5" w:rsidRDefault="008378E5" w:rsidP="00067CB9">
      <w:pPr>
        <w:ind w:firstLine="720"/>
      </w:pPr>
    </w:p>
    <w:p w14:paraId="33742B79" w14:textId="77777777" w:rsidR="00CF06E9" w:rsidRDefault="00CF06E9" w:rsidP="00CF06E9">
      <w:pPr>
        <w:pStyle w:val="Heading1"/>
        <w:numPr>
          <w:ilvl w:val="0"/>
          <w:numId w:val="1"/>
        </w:numPr>
      </w:pPr>
      <w:r>
        <w:t>Complexity</w:t>
      </w:r>
      <w:bookmarkEnd w:id="14"/>
    </w:p>
    <w:p w14:paraId="4529AFAA" w14:textId="050A1D25" w:rsidR="00956178" w:rsidRDefault="00956178" w:rsidP="0019592D"/>
    <w:p w14:paraId="33280D85" w14:textId="25054669" w:rsidR="009C6A9A" w:rsidRDefault="000E0154" w:rsidP="00810D1C">
      <w:pPr>
        <w:ind w:firstLine="720"/>
      </w:pPr>
      <w:r w:rsidRPr="00E870E5">
        <w:rPr>
          <w:b/>
          <w:bCs/>
        </w:rPr>
        <w:t>Synchronize issue</w:t>
      </w:r>
      <w:r>
        <w:t xml:space="preserve">: </w:t>
      </w:r>
      <w:r w:rsidR="0077484F">
        <w:t>t</w:t>
      </w:r>
      <w:r w:rsidR="009C6A9A">
        <w:t xml:space="preserve">his game needs to solve the synchronize problem. How the game can handle each command, such as move the unit, attack the </w:t>
      </w:r>
      <w:proofErr w:type="gramStart"/>
      <w:r w:rsidR="009C6A9A">
        <w:t>opponent</w:t>
      </w:r>
      <w:proofErr w:type="gramEnd"/>
      <w:r w:rsidR="009C6A9A">
        <w:t xml:space="preserve"> and sync all the steps so players can be in the same stage</w:t>
      </w:r>
      <w:r w:rsidR="00C25DB3">
        <w:t>,</w:t>
      </w:r>
      <w:r w:rsidR="009C6A9A">
        <w:t xml:space="preserve"> instead</w:t>
      </w:r>
      <w:r w:rsidR="005F7722">
        <w:t xml:space="preserve"> of</w:t>
      </w:r>
      <w:r w:rsidR="009C6A9A">
        <w:t xml:space="preserve"> one player already wins the game and the other player is still moving his units. </w:t>
      </w:r>
    </w:p>
    <w:p w14:paraId="229B8701" w14:textId="28F54646" w:rsidR="009C6A9A" w:rsidRDefault="009C6A9A" w:rsidP="009C6A9A">
      <w:r>
        <w:tab/>
      </w:r>
      <w:r w:rsidR="0007625B" w:rsidRPr="00251592">
        <w:rPr>
          <w:b/>
          <w:bCs/>
        </w:rPr>
        <w:t>Lagging</w:t>
      </w:r>
      <w:r w:rsidR="0007625B">
        <w:t xml:space="preserve">: </w:t>
      </w:r>
      <w:r w:rsidR="001E11E1">
        <w:t>T</w:t>
      </w:r>
      <w:r>
        <w:t xml:space="preserve">he game also needs to solve the lagging problem. For example, </w:t>
      </w:r>
      <w:r w:rsidR="00C55759">
        <w:t>a</w:t>
      </w:r>
      <w:r>
        <w:t xml:space="preserve"> player who is 50 pings should wait for a player with 100 pings.</w:t>
      </w:r>
    </w:p>
    <w:p w14:paraId="30731004" w14:textId="08E929D5" w:rsidR="00A91FA3" w:rsidRDefault="00B017ED" w:rsidP="009C6A9A">
      <w:r>
        <w:tab/>
      </w:r>
      <w:r w:rsidR="005065FD" w:rsidRPr="00317B80">
        <w:rPr>
          <w:b/>
          <w:bCs/>
        </w:rPr>
        <w:t>Algorithm</w:t>
      </w:r>
      <w:r w:rsidR="005065FD">
        <w:t xml:space="preserve">: </w:t>
      </w:r>
      <w:r w:rsidR="0063602C">
        <w:t xml:space="preserve">Because the game contains about 50 units per match, </w:t>
      </w:r>
      <w:r w:rsidR="005C050F">
        <w:t xml:space="preserve">I need to create </w:t>
      </w:r>
      <w:r w:rsidR="00FE3455">
        <w:t xml:space="preserve">an </w:t>
      </w:r>
      <w:r w:rsidR="00263534">
        <w:t>algorithm</w:t>
      </w:r>
      <w:r w:rsidR="005C050F">
        <w:t xml:space="preserve"> </w:t>
      </w:r>
      <w:r w:rsidR="00281196">
        <w:t xml:space="preserve">that allows each unit </w:t>
      </w:r>
      <w:r w:rsidR="00263534">
        <w:t>to move</w:t>
      </w:r>
      <w:r w:rsidR="00281196">
        <w:t xml:space="preserve">, attack as players want. Also, </w:t>
      </w:r>
      <w:r w:rsidR="00FE3455">
        <w:t>a</w:t>
      </w:r>
      <w:r w:rsidR="00CD32B5">
        <w:t>n AI algorithm for</w:t>
      </w:r>
      <w:r w:rsidR="00281196">
        <w:t xml:space="preserve"> </w:t>
      </w:r>
      <w:r w:rsidR="00B85A8C">
        <w:t xml:space="preserve">the game requires me to research and study </w:t>
      </w:r>
      <w:r w:rsidR="00F21421">
        <w:t xml:space="preserve">how to do </w:t>
      </w:r>
      <w:r w:rsidR="00A73A3F">
        <w:t>AI</w:t>
      </w:r>
      <w:r w:rsidR="00F21421">
        <w:t xml:space="preserve"> for a game</w:t>
      </w:r>
      <w:r w:rsidR="0068604D">
        <w:t>.</w:t>
      </w:r>
    </w:p>
    <w:p w14:paraId="4396E31E" w14:textId="2688E6AC" w:rsidR="009C6A9A" w:rsidRDefault="009C6A9A" w:rsidP="009C6A9A">
      <w:r>
        <w:tab/>
      </w:r>
      <w:r w:rsidR="00FF06B3" w:rsidRPr="007B2B43">
        <w:rPr>
          <w:b/>
          <w:bCs/>
        </w:rPr>
        <w:t>Art design</w:t>
      </w:r>
      <w:r w:rsidR="00FF06B3">
        <w:t xml:space="preserve">: </w:t>
      </w:r>
      <w:r>
        <w:t xml:space="preserve">I want each unit in the game to feel like that unit has a height instead of just a 2D image. </w:t>
      </w:r>
      <w:r w:rsidR="004171E1">
        <w:t>so,</w:t>
      </w:r>
      <w:r>
        <w:t xml:space="preserve"> </w:t>
      </w:r>
      <w:r w:rsidR="00FE3455">
        <w:t xml:space="preserve">the </w:t>
      </w:r>
      <w:r>
        <w:t xml:space="preserve">art design is somehow important for this game. This will make the game feels more interactive.  </w:t>
      </w:r>
    </w:p>
    <w:p w14:paraId="326C53F5" w14:textId="077FBFA0" w:rsidR="004171E1" w:rsidRPr="00D22E84" w:rsidRDefault="004171E1" w:rsidP="009C6A9A">
      <w:r>
        <w:lastRenderedPageBreak/>
        <w:tab/>
      </w:r>
      <w:r w:rsidR="0022158D">
        <w:t xml:space="preserve">Overall, this game requires </w:t>
      </w:r>
      <w:r w:rsidR="009D0394">
        <w:t>students to have proper art design, socket, Python, Python GUI, and</w:t>
      </w:r>
      <w:r w:rsidR="00066826">
        <w:t xml:space="preserve"> </w:t>
      </w:r>
      <w:r w:rsidR="00781F56">
        <w:t>algorithm</w:t>
      </w:r>
      <w:r w:rsidR="00655207">
        <w:t xml:space="preserve"> </w:t>
      </w:r>
      <w:r w:rsidR="00C078F1">
        <w:t>skills to finish the game</w:t>
      </w:r>
      <w:r w:rsidR="00082D5A">
        <w:t xml:space="preserve"> development. </w:t>
      </w:r>
      <w:r w:rsidR="0055728A">
        <w:t>A diploma student should not be able to do such comprehensive work within 350 hours.</w:t>
      </w:r>
      <w:r w:rsidR="00126A6C">
        <w:t xml:space="preserve"> </w:t>
      </w:r>
    </w:p>
    <w:p w14:paraId="700CB927" w14:textId="77777777" w:rsidR="009C6A9A" w:rsidRDefault="009C6A9A" w:rsidP="0019592D"/>
    <w:p w14:paraId="6B44E851" w14:textId="77777777" w:rsidR="00956178" w:rsidRDefault="00956178" w:rsidP="00956178">
      <w:pPr>
        <w:pStyle w:val="Heading1"/>
        <w:numPr>
          <w:ilvl w:val="0"/>
          <w:numId w:val="1"/>
        </w:numPr>
      </w:pPr>
      <w:bookmarkStart w:id="15" w:name="_Toc53664379"/>
      <w:r>
        <w:t>Technical Challenges</w:t>
      </w:r>
      <w:bookmarkEnd w:id="15"/>
    </w:p>
    <w:p w14:paraId="4D916A47" w14:textId="371DC94D" w:rsidR="00956178" w:rsidRPr="00956178" w:rsidRDefault="00956178" w:rsidP="00956178"/>
    <w:p w14:paraId="518FC229" w14:textId="77777777" w:rsidR="006824C5" w:rsidRDefault="006824C5" w:rsidP="006824C5">
      <w:pPr>
        <w:ind w:firstLine="720"/>
      </w:pPr>
      <w:r>
        <w:t xml:space="preserve">For this game, I would use TCP/IP communication skills, socket skills I learned from the </w:t>
      </w:r>
      <w:proofErr w:type="spellStart"/>
      <w:r>
        <w:t>Btech</w:t>
      </w:r>
      <w:proofErr w:type="spellEnd"/>
      <w:r>
        <w:t xml:space="preserve"> program to handle player connections and set up encrypted data transmission.</w:t>
      </w:r>
    </w:p>
    <w:p w14:paraId="131870F2" w14:textId="4C1B7F88" w:rsidR="006824C5" w:rsidRDefault="003B7726" w:rsidP="006824C5">
      <w:pPr>
        <w:ind w:firstLine="720"/>
      </w:pPr>
      <w:r w:rsidRPr="0071799C">
        <w:rPr>
          <w:b/>
          <w:bCs/>
        </w:rPr>
        <w:t>Programming skills</w:t>
      </w:r>
      <w:r>
        <w:t xml:space="preserve">: </w:t>
      </w:r>
      <w:r w:rsidR="006824C5">
        <w:t>I need to improve my Python skills more because BCIT never really taught us about this language. I would not use Unity for this game but building the game from scratch. So, I need to learn how to GUI programming</w:t>
      </w:r>
      <w:r w:rsidR="00E643C5">
        <w:t xml:space="preserve"> </w:t>
      </w:r>
      <w:r w:rsidR="006824C5">
        <w:t xml:space="preserve">based on Python.  Also, I need to search for how to create links to make </w:t>
      </w:r>
      <w:r w:rsidR="001404C6">
        <w:t xml:space="preserve">the </w:t>
      </w:r>
      <w:r w:rsidR="006824C5">
        <w:t>player invitation function work.</w:t>
      </w:r>
    </w:p>
    <w:p w14:paraId="1C6CBD47" w14:textId="12A61F4B" w:rsidR="0073142E" w:rsidRDefault="006824C5" w:rsidP="0073142E">
      <w:pPr>
        <w:ind w:firstLine="720"/>
      </w:pPr>
      <w:r w:rsidRPr="0071799C">
        <w:rPr>
          <w:b/>
          <w:bCs/>
        </w:rPr>
        <w:t>Testing</w:t>
      </w:r>
      <w:r w:rsidR="003E7E67">
        <w:t xml:space="preserve">: </w:t>
      </w:r>
      <w:r w:rsidR="00D01761">
        <w:t>T</w:t>
      </w:r>
      <w:r w:rsidR="003E7E67">
        <w:t>esting</w:t>
      </w:r>
      <w:r>
        <w:t xml:space="preserve"> is also a big barrier I need to conquer. Because I have no experience testing a multiplayer game build by Python. I need to research methods and tools to perform a proper test.</w:t>
      </w:r>
    </w:p>
    <w:p w14:paraId="3D5B5753" w14:textId="433D792B" w:rsidR="003E7E67" w:rsidRDefault="000E0154" w:rsidP="006824C5">
      <w:pPr>
        <w:ind w:firstLine="720"/>
      </w:pPr>
      <w:r w:rsidRPr="0071799C">
        <w:rPr>
          <w:b/>
          <w:bCs/>
        </w:rPr>
        <w:t>Time</w:t>
      </w:r>
      <w:r>
        <w:t xml:space="preserve">: </w:t>
      </w:r>
      <w:r w:rsidR="00D01761">
        <w:t>T</w:t>
      </w:r>
      <w:r>
        <w:t xml:space="preserve">his game requires a student to have proper art design, socket, Python, Python GUI, </w:t>
      </w:r>
      <w:r w:rsidR="00A35A03">
        <w:t>AI algorithm</w:t>
      </w:r>
      <w:r>
        <w:t xml:space="preserve"> skills to finish the game within 350 hours. </w:t>
      </w:r>
      <w:r w:rsidR="00876B1C">
        <w:t xml:space="preserve">Skills like art design, GUI, </w:t>
      </w:r>
      <w:r w:rsidR="008A1AAA">
        <w:t xml:space="preserve">AI </w:t>
      </w:r>
      <w:r w:rsidR="00876B1C">
        <w:t xml:space="preserve">are </w:t>
      </w:r>
      <w:proofErr w:type="gramStart"/>
      <w:r w:rsidR="00876B1C">
        <w:t>fairly new</w:t>
      </w:r>
      <w:proofErr w:type="gramEnd"/>
      <w:r w:rsidR="00876B1C">
        <w:t xml:space="preserve"> to me</w:t>
      </w:r>
      <w:r w:rsidR="00251EA9">
        <w:t>. So, after researching and learning some of the skills, I may</w:t>
      </w:r>
      <w:r w:rsidR="00B61B23">
        <w:t xml:space="preserve"> need</w:t>
      </w:r>
      <w:r w:rsidR="00D01761">
        <w:t xml:space="preserve"> to</w:t>
      </w:r>
      <w:r w:rsidR="00B61B23">
        <w:t xml:space="preserve"> extend my schedule or limit my scope.</w:t>
      </w:r>
    </w:p>
    <w:p w14:paraId="6AB7F2C8" w14:textId="27C18879" w:rsidR="0073142E" w:rsidRDefault="0073142E" w:rsidP="006824C5">
      <w:pPr>
        <w:ind w:firstLine="720"/>
      </w:pPr>
      <w:r w:rsidRPr="0073142E">
        <w:rPr>
          <w:b/>
          <w:bCs/>
        </w:rPr>
        <w:t>Encryption</w:t>
      </w:r>
      <w:r>
        <w:t xml:space="preserve">: </w:t>
      </w:r>
      <w:r w:rsidR="000750FF">
        <w:t xml:space="preserve">End-to-end encryption is </w:t>
      </w:r>
      <w:r w:rsidR="0084188C">
        <w:t>a new subject for me</w:t>
      </w:r>
      <w:r w:rsidR="00BC14A8">
        <w:t xml:space="preserve"> because </w:t>
      </w:r>
      <w:r w:rsidR="00D15D8A">
        <w:t xml:space="preserve">my experience with encryption is to encrypt data with only one layer of protection, such as RSA encryption or AES encryption. End-to-end requires a secure channel with </w:t>
      </w:r>
      <w:r w:rsidR="009627FB">
        <w:t xml:space="preserve">a </w:t>
      </w:r>
      <w:r w:rsidR="00876017">
        <w:t xml:space="preserve">combination of </w:t>
      </w:r>
      <w:r w:rsidR="005022C3">
        <w:t>encry</w:t>
      </w:r>
      <w:r w:rsidR="009627FB">
        <w:t>p</w:t>
      </w:r>
      <w:r w:rsidR="00876017">
        <w:t>tion</w:t>
      </w:r>
      <w:r w:rsidR="005022C3">
        <w:t xml:space="preserve"> method</w:t>
      </w:r>
      <w:r w:rsidR="001713E1">
        <w:t>s</w:t>
      </w:r>
      <w:r w:rsidR="00876017">
        <w:t>, such as RSA with AES and SHA.</w:t>
      </w:r>
      <w:r w:rsidR="0057160F">
        <w:t xml:space="preserve"> I may need</w:t>
      </w:r>
      <w:r w:rsidR="006A013B">
        <w:t xml:space="preserve"> to</w:t>
      </w:r>
      <w:r w:rsidR="0057160F">
        <w:t xml:space="preserve"> spend time resea</w:t>
      </w:r>
      <w:r w:rsidR="006A013B">
        <w:t>r</w:t>
      </w:r>
      <w:r w:rsidR="0057160F">
        <w:t>ching and understand the technology</w:t>
      </w:r>
      <w:r w:rsidR="006F5C11">
        <w:t>,</w:t>
      </w:r>
      <w:r w:rsidR="006A013B">
        <w:t xml:space="preserve"> which could cause</w:t>
      </w:r>
      <w:r w:rsidR="00585030">
        <w:t xml:space="preserve"> me</w:t>
      </w:r>
      <w:r w:rsidR="006A013B">
        <w:t xml:space="preserve"> </w:t>
      </w:r>
      <w:r w:rsidR="00542E1F">
        <w:t xml:space="preserve">to </w:t>
      </w:r>
      <w:r w:rsidR="00037C94">
        <w:t>exten</w:t>
      </w:r>
      <w:r w:rsidR="00F35D44">
        <w:t>d</w:t>
      </w:r>
      <w:r w:rsidR="00037C94">
        <w:t xml:space="preserve"> </w:t>
      </w:r>
      <w:r w:rsidR="00DE07FA">
        <w:t xml:space="preserve">the </w:t>
      </w:r>
      <w:r w:rsidR="00037C94">
        <w:t>schedule.</w:t>
      </w:r>
    </w:p>
    <w:p w14:paraId="469D5A35" w14:textId="1584C933" w:rsidR="00FD09F2" w:rsidRDefault="00FD09F2" w:rsidP="009D54E5">
      <w:pPr>
        <w:ind w:firstLine="720"/>
      </w:pPr>
      <w:r w:rsidRPr="00CC67A6">
        <w:rPr>
          <w:b/>
          <w:bCs/>
        </w:rPr>
        <w:t>2FA</w:t>
      </w:r>
      <w:r>
        <w:t>:</w:t>
      </w:r>
      <w:r w:rsidR="00BA06D6">
        <w:t xml:space="preserve"> Apply two-factor authentication to the game is a challenge. </w:t>
      </w:r>
      <w:r w:rsidR="004347BA">
        <w:t xml:space="preserve">I need to combine the authentication with </w:t>
      </w:r>
      <w:r w:rsidR="002A617C">
        <w:t xml:space="preserve">a </w:t>
      </w:r>
      <w:r w:rsidR="004347BA">
        <w:t xml:space="preserve">TCP socket, </w:t>
      </w:r>
      <w:proofErr w:type="gramStart"/>
      <w:r w:rsidR="004347BA">
        <w:t>Python</w:t>
      </w:r>
      <w:proofErr w:type="gramEnd"/>
      <w:r w:rsidR="004347BA">
        <w:t xml:space="preserve"> and an external mobile application.</w:t>
      </w:r>
      <w:r w:rsidR="002A617C" w:rsidRPr="002A617C">
        <w:t xml:space="preserve"> </w:t>
      </w:r>
      <w:r w:rsidR="002A617C">
        <w:t xml:space="preserve">I may need to </w:t>
      </w:r>
      <w:r w:rsidR="002A617C">
        <w:lastRenderedPageBreak/>
        <w:t>spend time researching and understand the technology, which could cause me to extend the schedule.</w:t>
      </w:r>
    </w:p>
    <w:p w14:paraId="5EA71390" w14:textId="77777777" w:rsidR="00956178" w:rsidRDefault="00956178" w:rsidP="0019592D"/>
    <w:p w14:paraId="5EF81FB3" w14:textId="77777777" w:rsidR="00931941" w:rsidRDefault="00931941" w:rsidP="0019592D"/>
    <w:p w14:paraId="6FE4F81B" w14:textId="77777777" w:rsidR="00931941" w:rsidRDefault="00931941" w:rsidP="00931941">
      <w:pPr>
        <w:pStyle w:val="Heading1"/>
        <w:numPr>
          <w:ilvl w:val="0"/>
          <w:numId w:val="1"/>
        </w:numPr>
      </w:pPr>
      <w:bookmarkStart w:id="16" w:name="_Toc53664381"/>
      <w:r>
        <w:t>Deliverables</w:t>
      </w:r>
      <w:bookmarkEnd w:id="16"/>
    </w:p>
    <w:p w14:paraId="3E0F1B18" w14:textId="340BC9C7" w:rsidR="00931941" w:rsidRDefault="00F802E6" w:rsidP="00BE419E">
      <w:pPr>
        <w:ind w:firstLine="720"/>
      </w:pPr>
      <w:r>
        <w:t>The deliverables for this project are as follow:</w:t>
      </w:r>
    </w:p>
    <w:p w14:paraId="4348A418" w14:textId="7EA9F219" w:rsidR="00F802E6" w:rsidRDefault="003228EC" w:rsidP="00C92EA2">
      <w:pPr>
        <w:pStyle w:val="ListParagraph"/>
        <w:numPr>
          <w:ilvl w:val="0"/>
          <w:numId w:val="23"/>
        </w:numPr>
      </w:pPr>
      <w:r>
        <w:rPr>
          <w:b/>
          <w:bCs/>
        </w:rPr>
        <w:t>Navy</w:t>
      </w:r>
      <w:r w:rsidR="000B2921" w:rsidRPr="005B38B6">
        <w:rPr>
          <w:b/>
          <w:bCs/>
        </w:rPr>
        <w:t xml:space="preserve"> Chess Game </w:t>
      </w:r>
      <w:r w:rsidR="0092431B">
        <w:rPr>
          <w:b/>
          <w:bCs/>
        </w:rPr>
        <w:t>Client</w:t>
      </w:r>
      <w:r w:rsidR="00C47185">
        <w:t>: A playable</w:t>
      </w:r>
      <w:r w:rsidR="00637D1A">
        <w:t xml:space="preserve"> digitalized </w:t>
      </w:r>
      <w:r>
        <w:t>Navy</w:t>
      </w:r>
      <w:r w:rsidR="00637D1A">
        <w:t xml:space="preserve"> Chess</w:t>
      </w:r>
      <w:r w:rsidR="00C47185">
        <w:t xml:space="preserve"> game</w:t>
      </w:r>
    </w:p>
    <w:p w14:paraId="6EC96DFF" w14:textId="1A883E9F" w:rsidR="000B2921" w:rsidRDefault="003D384D" w:rsidP="00C92EA2">
      <w:pPr>
        <w:pStyle w:val="ListParagraph"/>
        <w:numPr>
          <w:ilvl w:val="1"/>
          <w:numId w:val="23"/>
        </w:numPr>
      </w:pPr>
      <w:r>
        <w:t>Game UI</w:t>
      </w:r>
    </w:p>
    <w:p w14:paraId="77D724E9" w14:textId="41B1F21F" w:rsidR="003E7F9E" w:rsidRDefault="003E7F9E" w:rsidP="00C92EA2">
      <w:pPr>
        <w:pStyle w:val="ListParagraph"/>
        <w:numPr>
          <w:ilvl w:val="1"/>
          <w:numId w:val="23"/>
        </w:numPr>
      </w:pPr>
      <w:r>
        <w:t>Playable Game</w:t>
      </w:r>
    </w:p>
    <w:p w14:paraId="62A26354" w14:textId="478E8E6F" w:rsidR="003E7F9E" w:rsidRDefault="00E94AC1" w:rsidP="00C92EA2">
      <w:pPr>
        <w:pStyle w:val="ListParagraph"/>
        <w:numPr>
          <w:ilvl w:val="1"/>
          <w:numId w:val="23"/>
        </w:numPr>
      </w:pPr>
      <w:r>
        <w:t xml:space="preserve">Chat </w:t>
      </w:r>
      <w:r w:rsidR="004B5A84">
        <w:t xml:space="preserve">function </w:t>
      </w:r>
      <w:r>
        <w:t>with e</w:t>
      </w:r>
      <w:r w:rsidR="004B54A2">
        <w:t>nd-to-end encryption Communication</w:t>
      </w:r>
    </w:p>
    <w:p w14:paraId="6BA9451A" w14:textId="2F9BB6F1" w:rsidR="00081034" w:rsidRDefault="00A25B39" w:rsidP="00C92EA2">
      <w:pPr>
        <w:pStyle w:val="ListParagraph"/>
        <w:numPr>
          <w:ilvl w:val="1"/>
          <w:numId w:val="23"/>
        </w:numPr>
      </w:pPr>
      <w:r>
        <w:t>AI c</w:t>
      </w:r>
      <w:r w:rsidR="00FA5755">
        <w:t>ap</w:t>
      </w:r>
      <w:r>
        <w:t xml:space="preserve">ability </w:t>
      </w:r>
    </w:p>
    <w:p w14:paraId="3E79CE36" w14:textId="1962C15A" w:rsidR="00FB0F04" w:rsidRDefault="00592387" w:rsidP="00C92EA2">
      <w:pPr>
        <w:pStyle w:val="ListParagraph"/>
        <w:numPr>
          <w:ilvl w:val="0"/>
          <w:numId w:val="23"/>
        </w:numPr>
      </w:pPr>
      <w:r w:rsidRPr="006F5C8B">
        <w:rPr>
          <w:b/>
          <w:bCs/>
        </w:rPr>
        <w:t>Final Report</w:t>
      </w:r>
      <w:r>
        <w:t xml:space="preserve">: </w:t>
      </w:r>
      <w:r w:rsidR="00A51C51">
        <w:t>F</w:t>
      </w:r>
      <w:r>
        <w:t>inal report for the major project</w:t>
      </w:r>
    </w:p>
    <w:p w14:paraId="09FE9FBA" w14:textId="0B21790D" w:rsidR="006276BE" w:rsidRDefault="006276BE" w:rsidP="00C92EA2">
      <w:pPr>
        <w:pStyle w:val="ListParagraph"/>
        <w:numPr>
          <w:ilvl w:val="0"/>
          <w:numId w:val="23"/>
        </w:numPr>
      </w:pPr>
      <w:r>
        <w:rPr>
          <w:b/>
          <w:bCs/>
        </w:rPr>
        <w:t>User Guide</w:t>
      </w:r>
      <w:r w:rsidRPr="006276BE">
        <w:t>:</w:t>
      </w:r>
      <w:r>
        <w:t xml:space="preserve"> </w:t>
      </w:r>
      <w:r w:rsidR="00957C83">
        <w:t xml:space="preserve">User Guide </w:t>
      </w:r>
      <w:r w:rsidR="00867C43">
        <w:t>to explain game rules and how to use the game client</w:t>
      </w:r>
    </w:p>
    <w:p w14:paraId="648F4826" w14:textId="77777777" w:rsidR="00931941" w:rsidRDefault="00931941" w:rsidP="00931941"/>
    <w:p w14:paraId="67CFD13D" w14:textId="54D37F2B" w:rsidR="00931941" w:rsidRDefault="00931941" w:rsidP="00931941">
      <w:pPr>
        <w:pStyle w:val="Heading1"/>
        <w:numPr>
          <w:ilvl w:val="0"/>
          <w:numId w:val="1"/>
        </w:numPr>
      </w:pPr>
      <w:bookmarkStart w:id="17" w:name="_Toc53664382"/>
      <w:r>
        <w:t>Conclusion and Expertise Development</w:t>
      </w:r>
      <w:bookmarkEnd w:id="17"/>
    </w:p>
    <w:p w14:paraId="7C0090CF" w14:textId="77777777" w:rsidR="00B96436" w:rsidRDefault="00B96436" w:rsidP="00082571">
      <w:pPr>
        <w:ind w:left="720"/>
      </w:pPr>
    </w:p>
    <w:p w14:paraId="60DF8567" w14:textId="35AC3CEC" w:rsidR="00450069" w:rsidRPr="003372DE" w:rsidRDefault="00497AF9" w:rsidP="00452EC5">
      <w:pPr>
        <w:ind w:firstLine="720"/>
      </w:pPr>
      <w:r>
        <w:t xml:space="preserve">In conclusion, </w:t>
      </w:r>
      <w:r w:rsidR="002810CF">
        <w:t xml:space="preserve">the digitalized </w:t>
      </w:r>
      <w:r w:rsidR="003228EC">
        <w:t>Navy</w:t>
      </w:r>
      <w:r w:rsidR="002810CF">
        <w:t xml:space="preserve"> Chess game </w:t>
      </w:r>
      <w:r w:rsidR="00450069">
        <w:t>is a huge cha</w:t>
      </w:r>
      <w:r w:rsidR="00FD405D">
        <w:t>llen</w:t>
      </w:r>
      <w:r w:rsidR="00450069">
        <w:t>ge for me.</w:t>
      </w:r>
      <w:r w:rsidR="00082571">
        <w:t xml:space="preserve"> I will</w:t>
      </w:r>
      <w:r w:rsidR="00B96436">
        <w:t xml:space="preserve"> </w:t>
      </w:r>
      <w:r w:rsidR="00450069">
        <w:t>develop</w:t>
      </w:r>
      <w:r w:rsidR="00FD722C">
        <w:t xml:space="preserve"> </w:t>
      </w:r>
      <w:r w:rsidR="00450069">
        <w:t xml:space="preserve">a fully functional digitalized 2D </w:t>
      </w:r>
      <w:r w:rsidR="003228EC">
        <w:t>Navy</w:t>
      </w:r>
      <w:r w:rsidR="00450069">
        <w:t xml:space="preserve"> Chess game for the </w:t>
      </w:r>
      <w:r w:rsidR="003636B1">
        <w:t>Windows and Linux</w:t>
      </w:r>
      <w:r w:rsidR="00450069">
        <w:t xml:space="preserve"> platform</w:t>
      </w:r>
      <w:r w:rsidR="002D12F2">
        <w:t>s</w:t>
      </w:r>
      <w:r w:rsidR="00450069">
        <w:t>.</w:t>
      </w:r>
      <w:r w:rsidR="00FD722C">
        <w:t xml:space="preserve"> I need to </w:t>
      </w:r>
      <w:r w:rsidR="00450069">
        <w:t xml:space="preserve">research and develop </w:t>
      </w:r>
      <w:r w:rsidR="00876B03">
        <w:t>AI algorithms</w:t>
      </w:r>
      <w:r w:rsidR="00450069">
        <w:t xml:space="preserve"> for the game so players can match with AI.</w:t>
      </w:r>
      <w:r w:rsidR="00240519">
        <w:t xml:space="preserve"> </w:t>
      </w:r>
      <w:r w:rsidR="00E44651">
        <w:t xml:space="preserve">Chat function and </w:t>
      </w:r>
      <w:r w:rsidR="00BA7F1B">
        <w:t>e</w:t>
      </w:r>
      <w:r w:rsidR="00240519">
        <w:t xml:space="preserve">nd-to-end encryption </w:t>
      </w:r>
      <w:r w:rsidR="00382BBA">
        <w:t>are essential for the game's security aspect to prevent potential data leak</w:t>
      </w:r>
      <w:r w:rsidR="002D12F2">
        <w:t>s</w:t>
      </w:r>
      <w:r w:rsidR="00382BBA">
        <w:t xml:space="preserve"> and intercept during transmission</w:t>
      </w:r>
      <w:r w:rsidR="00240519">
        <w:t>.</w:t>
      </w:r>
      <w:r w:rsidR="00801ADD">
        <w:t xml:space="preserve"> </w:t>
      </w:r>
      <w:r w:rsidR="008D6F32">
        <w:t>Also</w:t>
      </w:r>
      <w:r w:rsidR="00801ADD">
        <w:t xml:space="preserve">, </w:t>
      </w:r>
      <w:r w:rsidR="00817100">
        <w:t xml:space="preserve">players </w:t>
      </w:r>
      <w:r w:rsidR="002D12F2">
        <w:t>can</w:t>
      </w:r>
      <w:r w:rsidR="00817100">
        <w:t xml:space="preserve"> send </w:t>
      </w:r>
      <w:r w:rsidR="002D12F2">
        <w:t xml:space="preserve">a </w:t>
      </w:r>
      <w:r w:rsidR="00817100">
        <w:t xml:space="preserve">link to </w:t>
      </w:r>
      <w:r w:rsidR="002D12F2">
        <w:t>their</w:t>
      </w:r>
      <w:r w:rsidR="00817100">
        <w:t xml:space="preserve"> friends </w:t>
      </w:r>
      <w:r w:rsidR="00450069">
        <w:t>so</w:t>
      </w:r>
      <w:r w:rsidR="006D698E">
        <w:t xml:space="preserve"> that</w:t>
      </w:r>
      <w:r w:rsidR="00450069">
        <w:t xml:space="preserve"> players can invite another player to his match room</w:t>
      </w:r>
      <w:r w:rsidR="008001BE">
        <w:t>.</w:t>
      </w:r>
    </w:p>
    <w:p w14:paraId="1749CD3D" w14:textId="31165594" w:rsidR="00931941" w:rsidRDefault="00034887" w:rsidP="00010D9D">
      <w:pPr>
        <w:ind w:firstLine="720"/>
      </w:pPr>
      <w:r>
        <w:t xml:space="preserve">The </w:t>
      </w:r>
      <w:r w:rsidR="003228EC">
        <w:t>Navy</w:t>
      </w:r>
      <w:r>
        <w:t xml:space="preserve"> Chess game project will help enhance many of my skills in terms of software development:</w:t>
      </w:r>
    </w:p>
    <w:p w14:paraId="1FC5CCDA" w14:textId="2F47C45D" w:rsidR="00034887" w:rsidRDefault="00812597" w:rsidP="00C92EA2">
      <w:pPr>
        <w:pStyle w:val="ListParagraph"/>
        <w:numPr>
          <w:ilvl w:val="0"/>
          <w:numId w:val="8"/>
        </w:numPr>
      </w:pPr>
      <w:r>
        <w:t>Software architecture design</w:t>
      </w:r>
    </w:p>
    <w:p w14:paraId="6F44FF45" w14:textId="055C6A1F" w:rsidR="00812597" w:rsidRDefault="009E3060" w:rsidP="00C92EA2">
      <w:pPr>
        <w:pStyle w:val="ListParagraph"/>
        <w:numPr>
          <w:ilvl w:val="0"/>
          <w:numId w:val="8"/>
        </w:numPr>
      </w:pPr>
      <w:r>
        <w:lastRenderedPageBreak/>
        <w:t>Software API design</w:t>
      </w:r>
    </w:p>
    <w:p w14:paraId="455FCAED" w14:textId="2D33255E" w:rsidR="0057276B" w:rsidRDefault="0057276B" w:rsidP="00C92EA2">
      <w:pPr>
        <w:pStyle w:val="ListParagraph"/>
        <w:numPr>
          <w:ilvl w:val="0"/>
          <w:numId w:val="8"/>
        </w:numPr>
      </w:pPr>
      <w:r>
        <w:t>Software testing</w:t>
      </w:r>
    </w:p>
    <w:p w14:paraId="333B54A2" w14:textId="72FD43E8" w:rsidR="00C76E99" w:rsidRDefault="00C76E99" w:rsidP="00C92EA2">
      <w:pPr>
        <w:pStyle w:val="ListParagraph"/>
        <w:numPr>
          <w:ilvl w:val="0"/>
          <w:numId w:val="8"/>
        </w:numPr>
      </w:pPr>
      <w:r>
        <w:t xml:space="preserve">2D </w:t>
      </w:r>
      <w:r w:rsidR="001C2C9E">
        <w:t>art design</w:t>
      </w:r>
    </w:p>
    <w:p w14:paraId="3A22A228" w14:textId="6D6EBA04" w:rsidR="001126C6" w:rsidRDefault="009E3060" w:rsidP="00C92EA2">
      <w:pPr>
        <w:pStyle w:val="ListParagraph"/>
        <w:numPr>
          <w:ilvl w:val="0"/>
          <w:numId w:val="8"/>
        </w:numPr>
      </w:pPr>
      <w:r>
        <w:t xml:space="preserve">Project </w:t>
      </w:r>
      <w:r w:rsidR="00AA7B9D">
        <w:t xml:space="preserve">time </w:t>
      </w:r>
      <w:r w:rsidR="001126C6">
        <w:t xml:space="preserve">and schedule </w:t>
      </w:r>
      <w:r>
        <w:t>management</w:t>
      </w:r>
    </w:p>
    <w:p w14:paraId="5F40AF47" w14:textId="77777777" w:rsidR="00823C00" w:rsidRDefault="00823C00" w:rsidP="00C92EA2">
      <w:pPr>
        <w:pStyle w:val="ListParagraph"/>
        <w:numPr>
          <w:ilvl w:val="0"/>
          <w:numId w:val="8"/>
        </w:numPr>
      </w:pPr>
      <w:r>
        <w:t>Project scope control</w:t>
      </w:r>
    </w:p>
    <w:p w14:paraId="4E8F1DA6" w14:textId="6E297241" w:rsidR="00823C00" w:rsidRDefault="00823C00" w:rsidP="00C92EA2">
      <w:pPr>
        <w:pStyle w:val="ListParagraph"/>
        <w:numPr>
          <w:ilvl w:val="0"/>
          <w:numId w:val="8"/>
        </w:numPr>
      </w:pPr>
      <w:r>
        <w:t xml:space="preserve">Python programming, Python GUI programming, </w:t>
      </w:r>
      <w:r w:rsidR="004266BE">
        <w:t>Python Socket programming</w:t>
      </w:r>
    </w:p>
    <w:p w14:paraId="5A9599B0" w14:textId="48A7EC02" w:rsidR="0057276B" w:rsidRDefault="003D6FC4" w:rsidP="00C92EA2">
      <w:pPr>
        <w:pStyle w:val="ListParagraph"/>
        <w:numPr>
          <w:ilvl w:val="0"/>
          <w:numId w:val="8"/>
        </w:numPr>
      </w:pPr>
      <w:r>
        <w:t>Network</w:t>
      </w:r>
      <w:r w:rsidR="00383321">
        <w:t xml:space="preserve">ing </w:t>
      </w:r>
      <w:r w:rsidR="005643D6">
        <w:t xml:space="preserve">programming, network </w:t>
      </w:r>
      <w:r w:rsidR="00383321">
        <w:t xml:space="preserve">security </w:t>
      </w:r>
      <w:r w:rsidR="005643D6">
        <w:t>programming</w:t>
      </w:r>
    </w:p>
    <w:p w14:paraId="6D15EFC0" w14:textId="2297CA75" w:rsidR="00636F68" w:rsidRDefault="00636F68" w:rsidP="00C92EA2">
      <w:pPr>
        <w:pStyle w:val="ListParagraph"/>
        <w:numPr>
          <w:ilvl w:val="0"/>
          <w:numId w:val="8"/>
        </w:numPr>
      </w:pPr>
      <w:r>
        <w:t>Decision-making algorithms</w:t>
      </w:r>
    </w:p>
    <w:p w14:paraId="28CE6A7D" w14:textId="4D2AFBC2" w:rsidR="000B6C9D" w:rsidRDefault="000B6C9D" w:rsidP="00955E4A">
      <w:pPr>
        <w:ind w:firstLine="720"/>
      </w:pPr>
      <w:r>
        <w:t xml:space="preserve">My </w:t>
      </w:r>
      <w:r w:rsidR="00EC4031">
        <w:t>overall skills in programming,</w:t>
      </w:r>
      <w:r w:rsidR="00BE0F01">
        <w:t xml:space="preserve"> </w:t>
      </w:r>
      <w:proofErr w:type="gramStart"/>
      <w:r w:rsidR="00BE0F01">
        <w:t xml:space="preserve">algorithms, </w:t>
      </w:r>
      <w:r w:rsidR="00EC4031">
        <w:t xml:space="preserve"> managing</w:t>
      </w:r>
      <w:proofErr w:type="gramEnd"/>
      <w:r w:rsidR="00EC4031">
        <w:t xml:space="preserve">, networking and designing will be improved as I overcome the technical challenges and achieve the innovation </w:t>
      </w:r>
      <w:r w:rsidR="00A20DDA">
        <w:t>part of the project.</w:t>
      </w:r>
    </w:p>
    <w:p w14:paraId="055365EB" w14:textId="77777777" w:rsidR="00931941" w:rsidRDefault="00931941" w:rsidP="00931941">
      <w:pPr>
        <w:pStyle w:val="Heading1"/>
        <w:numPr>
          <w:ilvl w:val="0"/>
          <w:numId w:val="1"/>
        </w:numPr>
      </w:pPr>
      <w:bookmarkStart w:id="18" w:name="_Toc53664383"/>
      <w:r>
        <w:t>References</w:t>
      </w:r>
      <w:bookmarkEnd w:id="18"/>
    </w:p>
    <w:p w14:paraId="3581ACCE" w14:textId="74EF3FF5" w:rsidR="000074CA" w:rsidRPr="00AB542C" w:rsidRDefault="006374D5" w:rsidP="00AB542C">
      <w:pPr>
        <w:spacing w:before="100" w:beforeAutospacing="1" w:after="100" w:afterAutospacing="1" w:line="240" w:lineRule="auto"/>
        <w:ind w:left="567" w:hanging="567"/>
        <w:rPr>
          <w:rFonts w:ascii="Times New Roman" w:eastAsia="Times New Roman" w:hAnsi="Times New Roman" w:cs="Times New Roman"/>
          <w:szCs w:val="24"/>
          <w:lang w:eastAsia="zh-CN"/>
        </w:rPr>
      </w:pPr>
      <w:r w:rsidRPr="006374D5">
        <w:rPr>
          <w:rFonts w:ascii="Times New Roman" w:eastAsia="Times New Roman" w:hAnsi="Times New Roman" w:cs="Times New Roman"/>
          <w:szCs w:val="24"/>
          <w:lang w:eastAsia="zh-CN"/>
        </w:rPr>
        <w:t xml:space="preserve">Herrmann, M. (n.d.). PyQt5 tutorial 2020: Create a GUI with Python and Qt. Retrieved October 28, 2020, from </w:t>
      </w:r>
      <w:r w:rsidR="00632D9B" w:rsidRPr="006374D5">
        <w:rPr>
          <w:rFonts w:ascii="Times New Roman" w:eastAsia="Times New Roman" w:hAnsi="Times New Roman" w:cs="Times New Roman"/>
          <w:szCs w:val="24"/>
          <w:lang w:eastAsia="zh-CN"/>
        </w:rPr>
        <w:t>https://build-system.fman.io/pyqt5-tutorial</w:t>
      </w:r>
    </w:p>
    <w:p w14:paraId="071C8571" w14:textId="17567A58" w:rsidR="000074CA" w:rsidRDefault="000074CA" w:rsidP="00821C70">
      <w:pPr>
        <w:pStyle w:val="Heading1"/>
        <w:numPr>
          <w:ilvl w:val="0"/>
          <w:numId w:val="1"/>
        </w:numPr>
      </w:pPr>
      <w:bookmarkStart w:id="19" w:name="_Toc53664384"/>
      <w:r>
        <w:t>Change Log</w:t>
      </w:r>
      <w:bookmarkEnd w:id="19"/>
    </w:p>
    <w:p w14:paraId="6BA05224" w14:textId="67E58105" w:rsidR="0075271F" w:rsidRDefault="0075271F" w:rsidP="0075271F">
      <w:pPr>
        <w:pStyle w:val="Heading3"/>
      </w:pPr>
      <w:r>
        <w:t xml:space="preserve">Version </w:t>
      </w:r>
      <w:r w:rsidR="008D5101">
        <w:t>0.0</w:t>
      </w:r>
      <w:r>
        <w:t>:</w:t>
      </w:r>
    </w:p>
    <w:p w14:paraId="6A938E7B" w14:textId="2A28BE5E" w:rsidR="008D5101" w:rsidRPr="008D5101" w:rsidRDefault="008D5101" w:rsidP="00C92EA2">
      <w:pPr>
        <w:pStyle w:val="ListParagraph"/>
        <w:numPr>
          <w:ilvl w:val="0"/>
          <w:numId w:val="29"/>
        </w:numPr>
        <w:rPr>
          <w:lang w:eastAsia="zh-CN"/>
        </w:rPr>
      </w:pPr>
      <w:r>
        <w:rPr>
          <w:lang w:eastAsia="zh-CN"/>
        </w:rPr>
        <w:t>Nothing</w:t>
      </w:r>
    </w:p>
    <w:p w14:paraId="6D2803B8" w14:textId="5BB3AD54" w:rsidR="002C3413" w:rsidRPr="001F5401" w:rsidRDefault="002C3413" w:rsidP="002C3413">
      <w:pPr>
        <w:ind w:left="360"/>
        <w:rPr>
          <w:lang w:eastAsia="zh-CN"/>
        </w:rPr>
      </w:pPr>
    </w:p>
    <w:sectPr w:rsidR="002C3413" w:rsidRPr="001F5401" w:rsidSect="00B37116">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A9AC" w14:textId="77777777" w:rsidR="003E0D00" w:rsidRDefault="003E0D00" w:rsidP="00631295">
      <w:pPr>
        <w:spacing w:after="0" w:line="240" w:lineRule="auto"/>
      </w:pPr>
      <w:r>
        <w:separator/>
      </w:r>
    </w:p>
  </w:endnote>
  <w:endnote w:type="continuationSeparator" w:id="0">
    <w:p w14:paraId="63885738" w14:textId="77777777" w:rsidR="003E0D00" w:rsidRDefault="003E0D00" w:rsidP="0063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98804"/>
      <w:docPartObj>
        <w:docPartGallery w:val="Page Numbers (Bottom of Page)"/>
        <w:docPartUnique/>
      </w:docPartObj>
    </w:sdtPr>
    <w:sdtEndPr/>
    <w:sdtContent>
      <w:sdt>
        <w:sdtPr>
          <w:id w:val="-1769616900"/>
          <w:docPartObj>
            <w:docPartGallery w:val="Page Numbers (Top of Page)"/>
            <w:docPartUnique/>
          </w:docPartObj>
        </w:sdtPr>
        <w:sdtEndPr/>
        <w:sdtContent>
          <w:p w14:paraId="65608D8F" w14:textId="77777777" w:rsidR="001D7989" w:rsidRDefault="001D7989">
            <w:pPr>
              <w:pStyle w:val="Footer"/>
              <w:jc w:val="right"/>
            </w:pPr>
          </w:p>
          <w:p w14:paraId="44238F06" w14:textId="77777777" w:rsidR="001D7989" w:rsidRDefault="001D7989" w:rsidP="00CC43CA">
            <w:pPr>
              <w:pStyle w:val="Footer"/>
              <w:jc w:val="right"/>
            </w:pPr>
            <w:r>
              <w:tab/>
            </w:r>
            <w:r>
              <w:tab/>
              <w:t xml:space="preserve">Page </w:t>
            </w:r>
            <w:r>
              <w:rPr>
                <w:b/>
                <w:bCs/>
                <w:szCs w:val="24"/>
              </w:rPr>
              <w:fldChar w:fldCharType="begin"/>
            </w:r>
            <w:r>
              <w:rPr>
                <w:b/>
                <w:bCs/>
              </w:rPr>
              <w:instrText xml:space="preserve"> PAGE </w:instrText>
            </w:r>
            <w:r>
              <w:rPr>
                <w:b/>
                <w:bCs/>
                <w:szCs w:val="24"/>
              </w:rPr>
              <w:fldChar w:fldCharType="separate"/>
            </w:r>
            <w:r>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4</w:t>
            </w:r>
            <w:r>
              <w:rPr>
                <w:b/>
                <w:bCs/>
                <w:szCs w:val="24"/>
              </w:rPr>
              <w:fldChar w:fldCharType="end"/>
            </w:r>
          </w:p>
        </w:sdtContent>
      </w:sdt>
    </w:sdtContent>
  </w:sdt>
  <w:sdt>
    <w:sdtPr>
      <w:id w:val="1075250227"/>
      <w:placeholder>
        <w:docPart w:val="2CFAC0E4132E4A6EA7B181EFF0A279A7"/>
      </w:placeholder>
    </w:sdtPr>
    <w:sdtEndPr/>
    <w:sdtContent>
      <w:p w14:paraId="2332BE7C" w14:textId="5F8D8B79" w:rsidR="001D7989" w:rsidRDefault="001D7989" w:rsidP="00CC43CA">
        <w:pPr>
          <w:pStyle w:val="Footer"/>
          <w:jc w:val="right"/>
        </w:pPr>
        <w:r>
          <w:t>Xinghua Wei – A00978597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2B72" w14:textId="77777777" w:rsidR="003E0D00" w:rsidRDefault="003E0D00" w:rsidP="00631295">
      <w:pPr>
        <w:spacing w:after="0" w:line="240" w:lineRule="auto"/>
      </w:pPr>
      <w:r>
        <w:separator/>
      </w:r>
    </w:p>
  </w:footnote>
  <w:footnote w:type="continuationSeparator" w:id="0">
    <w:p w14:paraId="4756FBD8" w14:textId="77777777" w:rsidR="003E0D00" w:rsidRDefault="003E0D00" w:rsidP="00631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52A"/>
    <w:multiLevelType w:val="hybridMultilevel"/>
    <w:tmpl w:val="98D4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A0019"/>
    <w:multiLevelType w:val="multilevel"/>
    <w:tmpl w:val="0390EF26"/>
    <w:lvl w:ilvl="0">
      <w:start w:val="1"/>
      <w:numFmt w:val="decimal"/>
      <w:lvlText w:val="%1."/>
      <w:lvlJc w:val="left"/>
      <w:pPr>
        <w:ind w:left="720" w:hanging="360"/>
      </w:pPr>
    </w:lvl>
    <w:lvl w:ilvl="1">
      <w:start w:val="3"/>
      <w:numFmt w:val="decimal"/>
      <w:isLgl/>
      <w:lvlText w:val="%1.%2"/>
      <w:lvlJc w:val="left"/>
      <w:pPr>
        <w:ind w:left="108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08C93728"/>
    <w:multiLevelType w:val="hybridMultilevel"/>
    <w:tmpl w:val="68B0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37976"/>
    <w:multiLevelType w:val="hybridMultilevel"/>
    <w:tmpl w:val="D99C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7CDE"/>
    <w:multiLevelType w:val="hybridMultilevel"/>
    <w:tmpl w:val="4A2CE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01DAB"/>
    <w:multiLevelType w:val="hybridMultilevel"/>
    <w:tmpl w:val="D09A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862E8"/>
    <w:multiLevelType w:val="hybridMultilevel"/>
    <w:tmpl w:val="794A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C5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5173E"/>
    <w:multiLevelType w:val="hybridMultilevel"/>
    <w:tmpl w:val="ABF6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B7799"/>
    <w:multiLevelType w:val="hybridMultilevel"/>
    <w:tmpl w:val="DDB87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C7019"/>
    <w:multiLevelType w:val="hybridMultilevel"/>
    <w:tmpl w:val="9514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32AF5"/>
    <w:multiLevelType w:val="hybridMultilevel"/>
    <w:tmpl w:val="DB4C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D2D05"/>
    <w:multiLevelType w:val="hybridMultilevel"/>
    <w:tmpl w:val="CA08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02E0F"/>
    <w:multiLevelType w:val="hybridMultilevel"/>
    <w:tmpl w:val="4D76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71121"/>
    <w:multiLevelType w:val="hybridMultilevel"/>
    <w:tmpl w:val="16F06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150F5"/>
    <w:multiLevelType w:val="hybridMultilevel"/>
    <w:tmpl w:val="0180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87818"/>
    <w:multiLevelType w:val="hybridMultilevel"/>
    <w:tmpl w:val="C60C3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23022"/>
    <w:multiLevelType w:val="hybridMultilevel"/>
    <w:tmpl w:val="B9C07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3416D"/>
    <w:multiLevelType w:val="hybridMultilevel"/>
    <w:tmpl w:val="8630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3D0AB7"/>
    <w:multiLevelType w:val="hybridMultilevel"/>
    <w:tmpl w:val="84BC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93796"/>
    <w:multiLevelType w:val="hybridMultilevel"/>
    <w:tmpl w:val="5F9C5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E1C72"/>
    <w:multiLevelType w:val="hybridMultilevel"/>
    <w:tmpl w:val="DA50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F4999"/>
    <w:multiLevelType w:val="hybridMultilevel"/>
    <w:tmpl w:val="4E20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17E3C"/>
    <w:multiLevelType w:val="hybridMultilevel"/>
    <w:tmpl w:val="1A269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77CB8"/>
    <w:multiLevelType w:val="hybridMultilevel"/>
    <w:tmpl w:val="EE82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80471"/>
    <w:multiLevelType w:val="multilevel"/>
    <w:tmpl w:val="26D06E18"/>
    <w:lvl w:ilvl="0">
      <w:start w:val="6"/>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F2580E"/>
    <w:multiLevelType w:val="hybridMultilevel"/>
    <w:tmpl w:val="9C0E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1271D"/>
    <w:multiLevelType w:val="hybridMultilevel"/>
    <w:tmpl w:val="F536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F4BCE"/>
    <w:multiLevelType w:val="hybridMultilevel"/>
    <w:tmpl w:val="BF0A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914AC"/>
    <w:multiLevelType w:val="hybridMultilevel"/>
    <w:tmpl w:val="9A10D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7"/>
  </w:num>
  <w:num w:numId="4">
    <w:abstractNumId w:val="10"/>
  </w:num>
  <w:num w:numId="5">
    <w:abstractNumId w:val="24"/>
  </w:num>
  <w:num w:numId="6">
    <w:abstractNumId w:val="21"/>
  </w:num>
  <w:num w:numId="7">
    <w:abstractNumId w:val="3"/>
  </w:num>
  <w:num w:numId="8">
    <w:abstractNumId w:val="0"/>
  </w:num>
  <w:num w:numId="9">
    <w:abstractNumId w:val="2"/>
  </w:num>
  <w:num w:numId="10">
    <w:abstractNumId w:val="8"/>
  </w:num>
  <w:num w:numId="11">
    <w:abstractNumId w:val="5"/>
  </w:num>
  <w:num w:numId="12">
    <w:abstractNumId w:val="14"/>
  </w:num>
  <w:num w:numId="13">
    <w:abstractNumId w:val="23"/>
  </w:num>
  <w:num w:numId="14">
    <w:abstractNumId w:val="15"/>
  </w:num>
  <w:num w:numId="15">
    <w:abstractNumId w:val="6"/>
  </w:num>
  <w:num w:numId="16">
    <w:abstractNumId w:val="9"/>
  </w:num>
  <w:num w:numId="17">
    <w:abstractNumId w:val="4"/>
  </w:num>
  <w:num w:numId="18">
    <w:abstractNumId w:val="20"/>
  </w:num>
  <w:num w:numId="19">
    <w:abstractNumId w:val="16"/>
  </w:num>
  <w:num w:numId="20">
    <w:abstractNumId w:val="28"/>
  </w:num>
  <w:num w:numId="21">
    <w:abstractNumId w:val="29"/>
  </w:num>
  <w:num w:numId="22">
    <w:abstractNumId w:val="26"/>
  </w:num>
  <w:num w:numId="23">
    <w:abstractNumId w:val="19"/>
  </w:num>
  <w:num w:numId="24">
    <w:abstractNumId w:val="22"/>
  </w:num>
  <w:num w:numId="25">
    <w:abstractNumId w:val="13"/>
  </w:num>
  <w:num w:numId="26">
    <w:abstractNumId w:val="11"/>
  </w:num>
  <w:num w:numId="27">
    <w:abstractNumId w:val="1"/>
  </w:num>
  <w:num w:numId="28">
    <w:abstractNumId w:val="17"/>
  </w:num>
  <w:num w:numId="29">
    <w:abstractNumId w:val="12"/>
  </w:num>
  <w:num w:numId="30">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zEzNbK0NDI0tjBW0lEKTi0uzszPAykwtKwFAN+D19wtAAAA"/>
  </w:docVars>
  <w:rsids>
    <w:rsidRoot w:val="005F0CD4"/>
    <w:rsid w:val="00001071"/>
    <w:rsid w:val="00003854"/>
    <w:rsid w:val="00004293"/>
    <w:rsid w:val="00004DB7"/>
    <w:rsid w:val="00005BCA"/>
    <w:rsid w:val="00005E97"/>
    <w:rsid w:val="00006135"/>
    <w:rsid w:val="00006169"/>
    <w:rsid w:val="00007123"/>
    <w:rsid w:val="000074CA"/>
    <w:rsid w:val="00007AE0"/>
    <w:rsid w:val="00007E2B"/>
    <w:rsid w:val="00010919"/>
    <w:rsid w:val="00010D9D"/>
    <w:rsid w:val="00011E44"/>
    <w:rsid w:val="00012CB5"/>
    <w:rsid w:val="00013832"/>
    <w:rsid w:val="00013CCC"/>
    <w:rsid w:val="0001486C"/>
    <w:rsid w:val="000151A8"/>
    <w:rsid w:val="0001523B"/>
    <w:rsid w:val="00016397"/>
    <w:rsid w:val="00022EAC"/>
    <w:rsid w:val="00024B38"/>
    <w:rsid w:val="00024E95"/>
    <w:rsid w:val="00026DA4"/>
    <w:rsid w:val="00027716"/>
    <w:rsid w:val="0003132F"/>
    <w:rsid w:val="00031D37"/>
    <w:rsid w:val="00034190"/>
    <w:rsid w:val="00034887"/>
    <w:rsid w:val="000357D6"/>
    <w:rsid w:val="00036508"/>
    <w:rsid w:val="00037534"/>
    <w:rsid w:val="00037C94"/>
    <w:rsid w:val="00037DD0"/>
    <w:rsid w:val="00041799"/>
    <w:rsid w:val="00041864"/>
    <w:rsid w:val="00042EF6"/>
    <w:rsid w:val="0004426B"/>
    <w:rsid w:val="00044690"/>
    <w:rsid w:val="00045A4E"/>
    <w:rsid w:val="00045FD1"/>
    <w:rsid w:val="0004616D"/>
    <w:rsid w:val="0004680A"/>
    <w:rsid w:val="00046948"/>
    <w:rsid w:val="00046A67"/>
    <w:rsid w:val="000476EE"/>
    <w:rsid w:val="0005017D"/>
    <w:rsid w:val="00052C0A"/>
    <w:rsid w:val="00052FCA"/>
    <w:rsid w:val="000552DE"/>
    <w:rsid w:val="000602E9"/>
    <w:rsid w:val="00060EAB"/>
    <w:rsid w:val="00061B36"/>
    <w:rsid w:val="00062198"/>
    <w:rsid w:val="000621F2"/>
    <w:rsid w:val="000630FB"/>
    <w:rsid w:val="0006477C"/>
    <w:rsid w:val="00064EDB"/>
    <w:rsid w:val="00066445"/>
    <w:rsid w:val="00066826"/>
    <w:rsid w:val="00066DDB"/>
    <w:rsid w:val="00067CB9"/>
    <w:rsid w:val="00067EE7"/>
    <w:rsid w:val="000734E7"/>
    <w:rsid w:val="00073646"/>
    <w:rsid w:val="00073B39"/>
    <w:rsid w:val="00074AFB"/>
    <w:rsid w:val="000750FF"/>
    <w:rsid w:val="000756C1"/>
    <w:rsid w:val="00075BBA"/>
    <w:rsid w:val="0007625B"/>
    <w:rsid w:val="00081034"/>
    <w:rsid w:val="00081727"/>
    <w:rsid w:val="000823B0"/>
    <w:rsid w:val="00082571"/>
    <w:rsid w:val="00082D5A"/>
    <w:rsid w:val="00083FF8"/>
    <w:rsid w:val="000852D8"/>
    <w:rsid w:val="00086BEA"/>
    <w:rsid w:val="000873DC"/>
    <w:rsid w:val="000922CE"/>
    <w:rsid w:val="00092C09"/>
    <w:rsid w:val="000937D1"/>
    <w:rsid w:val="000938D9"/>
    <w:rsid w:val="00094556"/>
    <w:rsid w:val="00094738"/>
    <w:rsid w:val="00096357"/>
    <w:rsid w:val="0009708D"/>
    <w:rsid w:val="00097CC2"/>
    <w:rsid w:val="00097D0C"/>
    <w:rsid w:val="000A150D"/>
    <w:rsid w:val="000A1EBF"/>
    <w:rsid w:val="000A46BE"/>
    <w:rsid w:val="000A52D8"/>
    <w:rsid w:val="000A724C"/>
    <w:rsid w:val="000B095C"/>
    <w:rsid w:val="000B1C67"/>
    <w:rsid w:val="000B1FBF"/>
    <w:rsid w:val="000B222F"/>
    <w:rsid w:val="000B2921"/>
    <w:rsid w:val="000B31D7"/>
    <w:rsid w:val="000B375C"/>
    <w:rsid w:val="000B40AD"/>
    <w:rsid w:val="000B44D7"/>
    <w:rsid w:val="000B51D9"/>
    <w:rsid w:val="000B69E6"/>
    <w:rsid w:val="000B6B05"/>
    <w:rsid w:val="000B6C9D"/>
    <w:rsid w:val="000B6D2C"/>
    <w:rsid w:val="000B7F12"/>
    <w:rsid w:val="000C414D"/>
    <w:rsid w:val="000C4500"/>
    <w:rsid w:val="000C69EF"/>
    <w:rsid w:val="000C7DA1"/>
    <w:rsid w:val="000D16C3"/>
    <w:rsid w:val="000D1C56"/>
    <w:rsid w:val="000D27BF"/>
    <w:rsid w:val="000D2A54"/>
    <w:rsid w:val="000D2F47"/>
    <w:rsid w:val="000D519B"/>
    <w:rsid w:val="000D5DFA"/>
    <w:rsid w:val="000D7A5E"/>
    <w:rsid w:val="000E0154"/>
    <w:rsid w:val="000E2ED3"/>
    <w:rsid w:val="000E4790"/>
    <w:rsid w:val="000E5897"/>
    <w:rsid w:val="000E7063"/>
    <w:rsid w:val="000E754D"/>
    <w:rsid w:val="000F00C2"/>
    <w:rsid w:val="000F3615"/>
    <w:rsid w:val="000F53FE"/>
    <w:rsid w:val="000F555F"/>
    <w:rsid w:val="000F68D9"/>
    <w:rsid w:val="001005AB"/>
    <w:rsid w:val="001015CD"/>
    <w:rsid w:val="00101AFE"/>
    <w:rsid w:val="00102A81"/>
    <w:rsid w:val="00104030"/>
    <w:rsid w:val="00106291"/>
    <w:rsid w:val="001100C4"/>
    <w:rsid w:val="001126C6"/>
    <w:rsid w:val="001144E5"/>
    <w:rsid w:val="00115669"/>
    <w:rsid w:val="00115A58"/>
    <w:rsid w:val="00115B38"/>
    <w:rsid w:val="00116E8C"/>
    <w:rsid w:val="00121C3D"/>
    <w:rsid w:val="00122584"/>
    <w:rsid w:val="0012347D"/>
    <w:rsid w:val="00123CA3"/>
    <w:rsid w:val="00123F36"/>
    <w:rsid w:val="00124917"/>
    <w:rsid w:val="001256CA"/>
    <w:rsid w:val="00125D2E"/>
    <w:rsid w:val="00126A6C"/>
    <w:rsid w:val="00127B6A"/>
    <w:rsid w:val="00130CFE"/>
    <w:rsid w:val="00132EC6"/>
    <w:rsid w:val="001341EE"/>
    <w:rsid w:val="001404C6"/>
    <w:rsid w:val="00141D44"/>
    <w:rsid w:val="00143D26"/>
    <w:rsid w:val="00144996"/>
    <w:rsid w:val="00144B17"/>
    <w:rsid w:val="00144DFA"/>
    <w:rsid w:val="0014552E"/>
    <w:rsid w:val="001467E9"/>
    <w:rsid w:val="001472E0"/>
    <w:rsid w:val="0015152C"/>
    <w:rsid w:val="001520E5"/>
    <w:rsid w:val="0015247E"/>
    <w:rsid w:val="00152E02"/>
    <w:rsid w:val="00152E67"/>
    <w:rsid w:val="00153A06"/>
    <w:rsid w:val="00154A37"/>
    <w:rsid w:val="00154F93"/>
    <w:rsid w:val="00155C75"/>
    <w:rsid w:val="00155FD1"/>
    <w:rsid w:val="00156CB7"/>
    <w:rsid w:val="0015719A"/>
    <w:rsid w:val="0016154C"/>
    <w:rsid w:val="00163C9D"/>
    <w:rsid w:val="00164D36"/>
    <w:rsid w:val="00164EEA"/>
    <w:rsid w:val="00166054"/>
    <w:rsid w:val="00166CCA"/>
    <w:rsid w:val="00167C14"/>
    <w:rsid w:val="001713E1"/>
    <w:rsid w:val="0017200C"/>
    <w:rsid w:val="0017283C"/>
    <w:rsid w:val="00172A0D"/>
    <w:rsid w:val="0017549E"/>
    <w:rsid w:val="00176852"/>
    <w:rsid w:val="0017688B"/>
    <w:rsid w:val="00181675"/>
    <w:rsid w:val="00181BBE"/>
    <w:rsid w:val="00182250"/>
    <w:rsid w:val="00182307"/>
    <w:rsid w:val="00182613"/>
    <w:rsid w:val="00182748"/>
    <w:rsid w:val="0018330F"/>
    <w:rsid w:val="001834FD"/>
    <w:rsid w:val="001851AC"/>
    <w:rsid w:val="00185E72"/>
    <w:rsid w:val="00185F57"/>
    <w:rsid w:val="00186BB4"/>
    <w:rsid w:val="0019178A"/>
    <w:rsid w:val="00191836"/>
    <w:rsid w:val="00192103"/>
    <w:rsid w:val="0019279E"/>
    <w:rsid w:val="001927F2"/>
    <w:rsid w:val="001929BF"/>
    <w:rsid w:val="00192F88"/>
    <w:rsid w:val="00195032"/>
    <w:rsid w:val="0019538A"/>
    <w:rsid w:val="001957C1"/>
    <w:rsid w:val="0019592D"/>
    <w:rsid w:val="00197238"/>
    <w:rsid w:val="00197317"/>
    <w:rsid w:val="00197B5A"/>
    <w:rsid w:val="001A0184"/>
    <w:rsid w:val="001A087F"/>
    <w:rsid w:val="001A18D1"/>
    <w:rsid w:val="001A26BC"/>
    <w:rsid w:val="001A2816"/>
    <w:rsid w:val="001A3599"/>
    <w:rsid w:val="001A4071"/>
    <w:rsid w:val="001A4818"/>
    <w:rsid w:val="001A72B2"/>
    <w:rsid w:val="001A7D37"/>
    <w:rsid w:val="001B20B9"/>
    <w:rsid w:val="001B2A14"/>
    <w:rsid w:val="001B384D"/>
    <w:rsid w:val="001B4619"/>
    <w:rsid w:val="001B539D"/>
    <w:rsid w:val="001B6D10"/>
    <w:rsid w:val="001B7DD0"/>
    <w:rsid w:val="001B7E7A"/>
    <w:rsid w:val="001C02F9"/>
    <w:rsid w:val="001C198E"/>
    <w:rsid w:val="001C2C9E"/>
    <w:rsid w:val="001C51A6"/>
    <w:rsid w:val="001C5C77"/>
    <w:rsid w:val="001C745A"/>
    <w:rsid w:val="001C7ED5"/>
    <w:rsid w:val="001D2C1A"/>
    <w:rsid w:val="001D2F06"/>
    <w:rsid w:val="001D4D39"/>
    <w:rsid w:val="001D640E"/>
    <w:rsid w:val="001D7989"/>
    <w:rsid w:val="001E059E"/>
    <w:rsid w:val="001E08AE"/>
    <w:rsid w:val="001E11E1"/>
    <w:rsid w:val="001E1314"/>
    <w:rsid w:val="001E1353"/>
    <w:rsid w:val="001E34D8"/>
    <w:rsid w:val="001E5F8B"/>
    <w:rsid w:val="001E6131"/>
    <w:rsid w:val="001F0C80"/>
    <w:rsid w:val="001F0CF3"/>
    <w:rsid w:val="001F15CC"/>
    <w:rsid w:val="001F3BC9"/>
    <w:rsid w:val="001F40CE"/>
    <w:rsid w:val="001F5035"/>
    <w:rsid w:val="001F5301"/>
    <w:rsid w:val="001F5401"/>
    <w:rsid w:val="001F6569"/>
    <w:rsid w:val="00200913"/>
    <w:rsid w:val="002020D1"/>
    <w:rsid w:val="00202851"/>
    <w:rsid w:val="0020321D"/>
    <w:rsid w:val="002058B4"/>
    <w:rsid w:val="00206522"/>
    <w:rsid w:val="002076C1"/>
    <w:rsid w:val="00207EB1"/>
    <w:rsid w:val="00213A1C"/>
    <w:rsid w:val="00213A86"/>
    <w:rsid w:val="002151C4"/>
    <w:rsid w:val="00215B9D"/>
    <w:rsid w:val="0021610E"/>
    <w:rsid w:val="0021759D"/>
    <w:rsid w:val="002178C8"/>
    <w:rsid w:val="002200DD"/>
    <w:rsid w:val="002205BD"/>
    <w:rsid w:val="0022158D"/>
    <w:rsid w:val="00221B19"/>
    <w:rsid w:val="00221D55"/>
    <w:rsid w:val="00222760"/>
    <w:rsid w:val="00223FFF"/>
    <w:rsid w:val="002242F0"/>
    <w:rsid w:val="00225B78"/>
    <w:rsid w:val="00227890"/>
    <w:rsid w:val="00231874"/>
    <w:rsid w:val="00232C55"/>
    <w:rsid w:val="00233F25"/>
    <w:rsid w:val="002362B9"/>
    <w:rsid w:val="00237B21"/>
    <w:rsid w:val="00240519"/>
    <w:rsid w:val="0024085C"/>
    <w:rsid w:val="00241DCD"/>
    <w:rsid w:val="0024223B"/>
    <w:rsid w:val="00242643"/>
    <w:rsid w:val="00242D05"/>
    <w:rsid w:val="00243862"/>
    <w:rsid w:val="00244CF6"/>
    <w:rsid w:val="00244D5F"/>
    <w:rsid w:val="00245B02"/>
    <w:rsid w:val="00245D92"/>
    <w:rsid w:val="00246155"/>
    <w:rsid w:val="00251592"/>
    <w:rsid w:val="00251EA9"/>
    <w:rsid w:val="00251FEC"/>
    <w:rsid w:val="00252177"/>
    <w:rsid w:val="002525DF"/>
    <w:rsid w:val="002529B0"/>
    <w:rsid w:val="00253EDE"/>
    <w:rsid w:val="00254B86"/>
    <w:rsid w:val="0025624C"/>
    <w:rsid w:val="00257504"/>
    <w:rsid w:val="00261D9C"/>
    <w:rsid w:val="00261DD8"/>
    <w:rsid w:val="00262D38"/>
    <w:rsid w:val="00263534"/>
    <w:rsid w:val="002642E8"/>
    <w:rsid w:val="0026609C"/>
    <w:rsid w:val="0026705D"/>
    <w:rsid w:val="002706A2"/>
    <w:rsid w:val="002710CA"/>
    <w:rsid w:val="002711DE"/>
    <w:rsid w:val="002718D6"/>
    <w:rsid w:val="002719C2"/>
    <w:rsid w:val="00272A0C"/>
    <w:rsid w:val="00274EFA"/>
    <w:rsid w:val="00275F72"/>
    <w:rsid w:val="00277947"/>
    <w:rsid w:val="002810CF"/>
    <w:rsid w:val="00281196"/>
    <w:rsid w:val="00290D44"/>
    <w:rsid w:val="002974F7"/>
    <w:rsid w:val="002A0ADC"/>
    <w:rsid w:val="002A0F2B"/>
    <w:rsid w:val="002A1F71"/>
    <w:rsid w:val="002A21E0"/>
    <w:rsid w:val="002A2E81"/>
    <w:rsid w:val="002A445C"/>
    <w:rsid w:val="002A617C"/>
    <w:rsid w:val="002A61F1"/>
    <w:rsid w:val="002A64B5"/>
    <w:rsid w:val="002A6F2F"/>
    <w:rsid w:val="002B0029"/>
    <w:rsid w:val="002B0A84"/>
    <w:rsid w:val="002B1C03"/>
    <w:rsid w:val="002B21D1"/>
    <w:rsid w:val="002B2FD4"/>
    <w:rsid w:val="002B5A3B"/>
    <w:rsid w:val="002C2ABC"/>
    <w:rsid w:val="002C2FB9"/>
    <w:rsid w:val="002C30C6"/>
    <w:rsid w:val="002C3413"/>
    <w:rsid w:val="002C454D"/>
    <w:rsid w:val="002C5710"/>
    <w:rsid w:val="002C7653"/>
    <w:rsid w:val="002C780D"/>
    <w:rsid w:val="002D12F2"/>
    <w:rsid w:val="002D1A7B"/>
    <w:rsid w:val="002D21B1"/>
    <w:rsid w:val="002D2B1A"/>
    <w:rsid w:val="002D2DD2"/>
    <w:rsid w:val="002D3A86"/>
    <w:rsid w:val="002D505E"/>
    <w:rsid w:val="002D5E58"/>
    <w:rsid w:val="002D7938"/>
    <w:rsid w:val="002E050F"/>
    <w:rsid w:val="002E0EBE"/>
    <w:rsid w:val="002E1CEE"/>
    <w:rsid w:val="002E1EA9"/>
    <w:rsid w:val="002E224F"/>
    <w:rsid w:val="002E3BA7"/>
    <w:rsid w:val="002E3E70"/>
    <w:rsid w:val="002E3EA4"/>
    <w:rsid w:val="002E4C02"/>
    <w:rsid w:val="002E4C1F"/>
    <w:rsid w:val="002E776B"/>
    <w:rsid w:val="002F0A60"/>
    <w:rsid w:val="002F11C6"/>
    <w:rsid w:val="002F169B"/>
    <w:rsid w:val="002F1A3F"/>
    <w:rsid w:val="002F2D88"/>
    <w:rsid w:val="002F3D62"/>
    <w:rsid w:val="002F452D"/>
    <w:rsid w:val="002F4BD9"/>
    <w:rsid w:val="003002D8"/>
    <w:rsid w:val="00301609"/>
    <w:rsid w:val="0030201B"/>
    <w:rsid w:val="00302FE9"/>
    <w:rsid w:val="00304742"/>
    <w:rsid w:val="00304757"/>
    <w:rsid w:val="00305879"/>
    <w:rsid w:val="0030632E"/>
    <w:rsid w:val="00307EA4"/>
    <w:rsid w:val="00307F08"/>
    <w:rsid w:val="00307F80"/>
    <w:rsid w:val="00310903"/>
    <w:rsid w:val="00310B9E"/>
    <w:rsid w:val="00310C07"/>
    <w:rsid w:val="00311495"/>
    <w:rsid w:val="0031248D"/>
    <w:rsid w:val="0031539C"/>
    <w:rsid w:val="003164B3"/>
    <w:rsid w:val="0031743A"/>
    <w:rsid w:val="00317B80"/>
    <w:rsid w:val="00320B68"/>
    <w:rsid w:val="00320FD1"/>
    <w:rsid w:val="003228EC"/>
    <w:rsid w:val="00324680"/>
    <w:rsid w:val="0032543C"/>
    <w:rsid w:val="00327490"/>
    <w:rsid w:val="0033074F"/>
    <w:rsid w:val="003310C0"/>
    <w:rsid w:val="00331844"/>
    <w:rsid w:val="00332E45"/>
    <w:rsid w:val="0033342E"/>
    <w:rsid w:val="0033379E"/>
    <w:rsid w:val="003341F1"/>
    <w:rsid w:val="00334911"/>
    <w:rsid w:val="00334C64"/>
    <w:rsid w:val="003351C1"/>
    <w:rsid w:val="003372DE"/>
    <w:rsid w:val="00341EBC"/>
    <w:rsid w:val="00342456"/>
    <w:rsid w:val="0034273F"/>
    <w:rsid w:val="00343844"/>
    <w:rsid w:val="00343F3A"/>
    <w:rsid w:val="00344B2D"/>
    <w:rsid w:val="00351DA2"/>
    <w:rsid w:val="0035205E"/>
    <w:rsid w:val="00355193"/>
    <w:rsid w:val="003562EB"/>
    <w:rsid w:val="003575EE"/>
    <w:rsid w:val="00360084"/>
    <w:rsid w:val="003636B1"/>
    <w:rsid w:val="00363B5D"/>
    <w:rsid w:val="00363BBD"/>
    <w:rsid w:val="003660DF"/>
    <w:rsid w:val="00367D08"/>
    <w:rsid w:val="00370165"/>
    <w:rsid w:val="00372E04"/>
    <w:rsid w:val="0037407E"/>
    <w:rsid w:val="00381594"/>
    <w:rsid w:val="00382815"/>
    <w:rsid w:val="003828E8"/>
    <w:rsid w:val="00382BBA"/>
    <w:rsid w:val="00382CF4"/>
    <w:rsid w:val="003830A1"/>
    <w:rsid w:val="00383321"/>
    <w:rsid w:val="00383DA6"/>
    <w:rsid w:val="0038697D"/>
    <w:rsid w:val="00386B56"/>
    <w:rsid w:val="00387CC2"/>
    <w:rsid w:val="00393E91"/>
    <w:rsid w:val="003943D1"/>
    <w:rsid w:val="003947CF"/>
    <w:rsid w:val="00395308"/>
    <w:rsid w:val="003958A7"/>
    <w:rsid w:val="003970FF"/>
    <w:rsid w:val="00397BA0"/>
    <w:rsid w:val="003A13CE"/>
    <w:rsid w:val="003A3511"/>
    <w:rsid w:val="003A44E9"/>
    <w:rsid w:val="003A499D"/>
    <w:rsid w:val="003A4D84"/>
    <w:rsid w:val="003A53BC"/>
    <w:rsid w:val="003A5445"/>
    <w:rsid w:val="003A6A4D"/>
    <w:rsid w:val="003B0268"/>
    <w:rsid w:val="003B3479"/>
    <w:rsid w:val="003B3CE7"/>
    <w:rsid w:val="003B3D8A"/>
    <w:rsid w:val="003B4244"/>
    <w:rsid w:val="003B45ED"/>
    <w:rsid w:val="003B4A16"/>
    <w:rsid w:val="003B4D2A"/>
    <w:rsid w:val="003B68C6"/>
    <w:rsid w:val="003B7726"/>
    <w:rsid w:val="003B7D3E"/>
    <w:rsid w:val="003C06B7"/>
    <w:rsid w:val="003C08A1"/>
    <w:rsid w:val="003C1AF4"/>
    <w:rsid w:val="003C447A"/>
    <w:rsid w:val="003C51DB"/>
    <w:rsid w:val="003C5DC5"/>
    <w:rsid w:val="003C642C"/>
    <w:rsid w:val="003C7B0D"/>
    <w:rsid w:val="003C7C48"/>
    <w:rsid w:val="003D1167"/>
    <w:rsid w:val="003D384D"/>
    <w:rsid w:val="003D4614"/>
    <w:rsid w:val="003D6FC4"/>
    <w:rsid w:val="003D7E20"/>
    <w:rsid w:val="003E0D00"/>
    <w:rsid w:val="003E0DF9"/>
    <w:rsid w:val="003E15BA"/>
    <w:rsid w:val="003E2D42"/>
    <w:rsid w:val="003E602B"/>
    <w:rsid w:val="003E6897"/>
    <w:rsid w:val="003E71A9"/>
    <w:rsid w:val="003E7E67"/>
    <w:rsid w:val="003E7F9E"/>
    <w:rsid w:val="003F0C85"/>
    <w:rsid w:val="003F0E77"/>
    <w:rsid w:val="003F1540"/>
    <w:rsid w:val="003F24B4"/>
    <w:rsid w:val="003F49D7"/>
    <w:rsid w:val="003F5F21"/>
    <w:rsid w:val="003F6B77"/>
    <w:rsid w:val="004009E6"/>
    <w:rsid w:val="00401321"/>
    <w:rsid w:val="0040191C"/>
    <w:rsid w:val="00401DAD"/>
    <w:rsid w:val="00401E6A"/>
    <w:rsid w:val="00402BCB"/>
    <w:rsid w:val="00404034"/>
    <w:rsid w:val="00404D37"/>
    <w:rsid w:val="00406FC1"/>
    <w:rsid w:val="00407771"/>
    <w:rsid w:val="00410550"/>
    <w:rsid w:val="00410562"/>
    <w:rsid w:val="00410C59"/>
    <w:rsid w:val="00411AF7"/>
    <w:rsid w:val="00412CEE"/>
    <w:rsid w:val="004134D5"/>
    <w:rsid w:val="00413C5A"/>
    <w:rsid w:val="004171E1"/>
    <w:rsid w:val="00420431"/>
    <w:rsid w:val="004218E2"/>
    <w:rsid w:val="0042266E"/>
    <w:rsid w:val="00423B4B"/>
    <w:rsid w:val="00423B8E"/>
    <w:rsid w:val="00424AC6"/>
    <w:rsid w:val="00425772"/>
    <w:rsid w:val="004266BE"/>
    <w:rsid w:val="00430765"/>
    <w:rsid w:val="00431747"/>
    <w:rsid w:val="00431AFA"/>
    <w:rsid w:val="00431B97"/>
    <w:rsid w:val="004339E6"/>
    <w:rsid w:val="004347BA"/>
    <w:rsid w:val="0043765E"/>
    <w:rsid w:val="004378B6"/>
    <w:rsid w:val="004400A1"/>
    <w:rsid w:val="00440A93"/>
    <w:rsid w:val="00441D9E"/>
    <w:rsid w:val="00442DFC"/>
    <w:rsid w:val="0044320A"/>
    <w:rsid w:val="004432BD"/>
    <w:rsid w:val="00444653"/>
    <w:rsid w:val="004447A0"/>
    <w:rsid w:val="00450069"/>
    <w:rsid w:val="004502D6"/>
    <w:rsid w:val="00450914"/>
    <w:rsid w:val="00452196"/>
    <w:rsid w:val="0045237A"/>
    <w:rsid w:val="00452EC5"/>
    <w:rsid w:val="00453144"/>
    <w:rsid w:val="00453D32"/>
    <w:rsid w:val="0045565C"/>
    <w:rsid w:val="00455E0D"/>
    <w:rsid w:val="00455E7E"/>
    <w:rsid w:val="004577ED"/>
    <w:rsid w:val="00462F64"/>
    <w:rsid w:val="00465F80"/>
    <w:rsid w:val="00465F87"/>
    <w:rsid w:val="004662C1"/>
    <w:rsid w:val="0046669C"/>
    <w:rsid w:val="0047144F"/>
    <w:rsid w:val="00472300"/>
    <w:rsid w:val="004724BF"/>
    <w:rsid w:val="00472A9B"/>
    <w:rsid w:val="00472B86"/>
    <w:rsid w:val="00473045"/>
    <w:rsid w:val="0047362C"/>
    <w:rsid w:val="00474175"/>
    <w:rsid w:val="00474638"/>
    <w:rsid w:val="004771C6"/>
    <w:rsid w:val="00477F9B"/>
    <w:rsid w:val="004811A0"/>
    <w:rsid w:val="004821E9"/>
    <w:rsid w:val="00482F18"/>
    <w:rsid w:val="00485D3C"/>
    <w:rsid w:val="00486DD6"/>
    <w:rsid w:val="0049309B"/>
    <w:rsid w:val="00494771"/>
    <w:rsid w:val="0049480A"/>
    <w:rsid w:val="00495747"/>
    <w:rsid w:val="004958A1"/>
    <w:rsid w:val="00496380"/>
    <w:rsid w:val="00496532"/>
    <w:rsid w:val="00496C75"/>
    <w:rsid w:val="00497AF9"/>
    <w:rsid w:val="004A06C5"/>
    <w:rsid w:val="004A23DF"/>
    <w:rsid w:val="004A5978"/>
    <w:rsid w:val="004A65B6"/>
    <w:rsid w:val="004A6F56"/>
    <w:rsid w:val="004B00C6"/>
    <w:rsid w:val="004B0C3E"/>
    <w:rsid w:val="004B1401"/>
    <w:rsid w:val="004B1BA5"/>
    <w:rsid w:val="004B20F6"/>
    <w:rsid w:val="004B327F"/>
    <w:rsid w:val="004B4F0D"/>
    <w:rsid w:val="004B54A2"/>
    <w:rsid w:val="004B5867"/>
    <w:rsid w:val="004B5A84"/>
    <w:rsid w:val="004B62DE"/>
    <w:rsid w:val="004B6786"/>
    <w:rsid w:val="004C6CAA"/>
    <w:rsid w:val="004C6DCD"/>
    <w:rsid w:val="004C7033"/>
    <w:rsid w:val="004C739E"/>
    <w:rsid w:val="004C78F7"/>
    <w:rsid w:val="004D2B23"/>
    <w:rsid w:val="004D3453"/>
    <w:rsid w:val="004D3FCE"/>
    <w:rsid w:val="004D5A7B"/>
    <w:rsid w:val="004D65EA"/>
    <w:rsid w:val="004D6D45"/>
    <w:rsid w:val="004D754B"/>
    <w:rsid w:val="004E0027"/>
    <w:rsid w:val="004E2802"/>
    <w:rsid w:val="004E531B"/>
    <w:rsid w:val="004E7769"/>
    <w:rsid w:val="004F052A"/>
    <w:rsid w:val="004F08E5"/>
    <w:rsid w:val="004F0C30"/>
    <w:rsid w:val="004F0C49"/>
    <w:rsid w:val="004F2EF3"/>
    <w:rsid w:val="004F4FC2"/>
    <w:rsid w:val="004F5072"/>
    <w:rsid w:val="00500220"/>
    <w:rsid w:val="00500EA5"/>
    <w:rsid w:val="005022C3"/>
    <w:rsid w:val="0050409C"/>
    <w:rsid w:val="00504B1E"/>
    <w:rsid w:val="00505110"/>
    <w:rsid w:val="0050526D"/>
    <w:rsid w:val="005052B4"/>
    <w:rsid w:val="00505A9A"/>
    <w:rsid w:val="005065FD"/>
    <w:rsid w:val="00506ACE"/>
    <w:rsid w:val="0050767B"/>
    <w:rsid w:val="0051089F"/>
    <w:rsid w:val="00511B8D"/>
    <w:rsid w:val="00511E88"/>
    <w:rsid w:val="005135BC"/>
    <w:rsid w:val="00513A56"/>
    <w:rsid w:val="0051491C"/>
    <w:rsid w:val="00521465"/>
    <w:rsid w:val="00522762"/>
    <w:rsid w:val="00525009"/>
    <w:rsid w:val="00525A60"/>
    <w:rsid w:val="005260C9"/>
    <w:rsid w:val="00527262"/>
    <w:rsid w:val="005316D1"/>
    <w:rsid w:val="00532425"/>
    <w:rsid w:val="005335C5"/>
    <w:rsid w:val="005337ED"/>
    <w:rsid w:val="00533F51"/>
    <w:rsid w:val="00536CC5"/>
    <w:rsid w:val="00541CD7"/>
    <w:rsid w:val="00542E1F"/>
    <w:rsid w:val="005456F4"/>
    <w:rsid w:val="00545CF0"/>
    <w:rsid w:val="005470CA"/>
    <w:rsid w:val="005518EC"/>
    <w:rsid w:val="00555D14"/>
    <w:rsid w:val="0055728A"/>
    <w:rsid w:val="00557DD3"/>
    <w:rsid w:val="005603FE"/>
    <w:rsid w:val="0056115F"/>
    <w:rsid w:val="00562CC6"/>
    <w:rsid w:val="005643D6"/>
    <w:rsid w:val="00565A8F"/>
    <w:rsid w:val="00565E00"/>
    <w:rsid w:val="00566B46"/>
    <w:rsid w:val="0056761E"/>
    <w:rsid w:val="005705F1"/>
    <w:rsid w:val="00570826"/>
    <w:rsid w:val="0057160F"/>
    <w:rsid w:val="0057276B"/>
    <w:rsid w:val="00572ADD"/>
    <w:rsid w:val="00574A1B"/>
    <w:rsid w:val="00574BD9"/>
    <w:rsid w:val="00574F5E"/>
    <w:rsid w:val="00574FD2"/>
    <w:rsid w:val="005774EF"/>
    <w:rsid w:val="00577624"/>
    <w:rsid w:val="00577783"/>
    <w:rsid w:val="00582D01"/>
    <w:rsid w:val="0058381E"/>
    <w:rsid w:val="00584488"/>
    <w:rsid w:val="00585030"/>
    <w:rsid w:val="005852D4"/>
    <w:rsid w:val="0058681B"/>
    <w:rsid w:val="00587677"/>
    <w:rsid w:val="00587AB7"/>
    <w:rsid w:val="00590B0F"/>
    <w:rsid w:val="00592387"/>
    <w:rsid w:val="00592594"/>
    <w:rsid w:val="00597A31"/>
    <w:rsid w:val="00597BBE"/>
    <w:rsid w:val="005A20CD"/>
    <w:rsid w:val="005A2139"/>
    <w:rsid w:val="005A3DDC"/>
    <w:rsid w:val="005A64BB"/>
    <w:rsid w:val="005A73C7"/>
    <w:rsid w:val="005A7968"/>
    <w:rsid w:val="005B0746"/>
    <w:rsid w:val="005B0759"/>
    <w:rsid w:val="005B0AC9"/>
    <w:rsid w:val="005B1242"/>
    <w:rsid w:val="005B12EE"/>
    <w:rsid w:val="005B16F8"/>
    <w:rsid w:val="005B38B6"/>
    <w:rsid w:val="005B427B"/>
    <w:rsid w:val="005B44E6"/>
    <w:rsid w:val="005B4BD9"/>
    <w:rsid w:val="005B4FC7"/>
    <w:rsid w:val="005B5480"/>
    <w:rsid w:val="005B71FF"/>
    <w:rsid w:val="005B780D"/>
    <w:rsid w:val="005C050F"/>
    <w:rsid w:val="005C07CB"/>
    <w:rsid w:val="005C0884"/>
    <w:rsid w:val="005C1FC4"/>
    <w:rsid w:val="005C3370"/>
    <w:rsid w:val="005C405D"/>
    <w:rsid w:val="005C4975"/>
    <w:rsid w:val="005C4A25"/>
    <w:rsid w:val="005C57F7"/>
    <w:rsid w:val="005C67BC"/>
    <w:rsid w:val="005C6AA4"/>
    <w:rsid w:val="005D071F"/>
    <w:rsid w:val="005D088E"/>
    <w:rsid w:val="005D43E8"/>
    <w:rsid w:val="005D4864"/>
    <w:rsid w:val="005D500D"/>
    <w:rsid w:val="005D5BD7"/>
    <w:rsid w:val="005D6BB6"/>
    <w:rsid w:val="005D754C"/>
    <w:rsid w:val="005E0D7F"/>
    <w:rsid w:val="005E0F25"/>
    <w:rsid w:val="005E399D"/>
    <w:rsid w:val="005E40DA"/>
    <w:rsid w:val="005E4464"/>
    <w:rsid w:val="005E45DC"/>
    <w:rsid w:val="005E4907"/>
    <w:rsid w:val="005E5DF7"/>
    <w:rsid w:val="005E7089"/>
    <w:rsid w:val="005F03BB"/>
    <w:rsid w:val="005F042B"/>
    <w:rsid w:val="005F0CD4"/>
    <w:rsid w:val="005F30C7"/>
    <w:rsid w:val="005F3C80"/>
    <w:rsid w:val="005F4455"/>
    <w:rsid w:val="005F6920"/>
    <w:rsid w:val="005F7722"/>
    <w:rsid w:val="005F7B66"/>
    <w:rsid w:val="00602AA3"/>
    <w:rsid w:val="00602CC1"/>
    <w:rsid w:val="006051B5"/>
    <w:rsid w:val="0060555A"/>
    <w:rsid w:val="00606A1C"/>
    <w:rsid w:val="00612B9E"/>
    <w:rsid w:val="00612BB9"/>
    <w:rsid w:val="00612F8C"/>
    <w:rsid w:val="006134DC"/>
    <w:rsid w:val="00613F41"/>
    <w:rsid w:val="00614BB4"/>
    <w:rsid w:val="00614FC9"/>
    <w:rsid w:val="0061523C"/>
    <w:rsid w:val="006152B7"/>
    <w:rsid w:val="00617DCD"/>
    <w:rsid w:val="00621270"/>
    <w:rsid w:val="00621C5B"/>
    <w:rsid w:val="00621E56"/>
    <w:rsid w:val="006229C1"/>
    <w:rsid w:val="00623DF9"/>
    <w:rsid w:val="006241AB"/>
    <w:rsid w:val="00625434"/>
    <w:rsid w:val="00625D3F"/>
    <w:rsid w:val="006266D0"/>
    <w:rsid w:val="006276BE"/>
    <w:rsid w:val="006307F3"/>
    <w:rsid w:val="006309B5"/>
    <w:rsid w:val="00631295"/>
    <w:rsid w:val="00631D9A"/>
    <w:rsid w:val="00632D9B"/>
    <w:rsid w:val="0063482B"/>
    <w:rsid w:val="00635477"/>
    <w:rsid w:val="0063602C"/>
    <w:rsid w:val="00636F68"/>
    <w:rsid w:val="0063702E"/>
    <w:rsid w:val="006374D5"/>
    <w:rsid w:val="00637D1A"/>
    <w:rsid w:val="006443A4"/>
    <w:rsid w:val="00644FBA"/>
    <w:rsid w:val="0064588B"/>
    <w:rsid w:val="00646BD9"/>
    <w:rsid w:val="0064712D"/>
    <w:rsid w:val="00650F56"/>
    <w:rsid w:val="00652D18"/>
    <w:rsid w:val="00652FDA"/>
    <w:rsid w:val="00653F80"/>
    <w:rsid w:val="00654F43"/>
    <w:rsid w:val="00655207"/>
    <w:rsid w:val="00655BB4"/>
    <w:rsid w:val="00656D4C"/>
    <w:rsid w:val="00657FAC"/>
    <w:rsid w:val="0066150D"/>
    <w:rsid w:val="00662077"/>
    <w:rsid w:val="00662151"/>
    <w:rsid w:val="00663DD2"/>
    <w:rsid w:val="00664098"/>
    <w:rsid w:val="006657CB"/>
    <w:rsid w:val="006658FC"/>
    <w:rsid w:val="00673160"/>
    <w:rsid w:val="00675E4A"/>
    <w:rsid w:val="00681421"/>
    <w:rsid w:val="006824C5"/>
    <w:rsid w:val="00683BD5"/>
    <w:rsid w:val="0068556C"/>
    <w:rsid w:val="006856E0"/>
    <w:rsid w:val="0068604D"/>
    <w:rsid w:val="00686473"/>
    <w:rsid w:val="00686922"/>
    <w:rsid w:val="00686F84"/>
    <w:rsid w:val="006874A6"/>
    <w:rsid w:val="00691247"/>
    <w:rsid w:val="00692026"/>
    <w:rsid w:val="006929B1"/>
    <w:rsid w:val="00692B57"/>
    <w:rsid w:val="00692E08"/>
    <w:rsid w:val="006943E0"/>
    <w:rsid w:val="00695429"/>
    <w:rsid w:val="00696DBC"/>
    <w:rsid w:val="00697349"/>
    <w:rsid w:val="006A013B"/>
    <w:rsid w:val="006A1298"/>
    <w:rsid w:val="006A2BF0"/>
    <w:rsid w:val="006A2D69"/>
    <w:rsid w:val="006A62AE"/>
    <w:rsid w:val="006B057E"/>
    <w:rsid w:val="006B0DB9"/>
    <w:rsid w:val="006B1BE8"/>
    <w:rsid w:val="006B2DFE"/>
    <w:rsid w:val="006B6DC7"/>
    <w:rsid w:val="006B7C94"/>
    <w:rsid w:val="006C0E05"/>
    <w:rsid w:val="006C0E44"/>
    <w:rsid w:val="006C2286"/>
    <w:rsid w:val="006C3C2F"/>
    <w:rsid w:val="006C4B07"/>
    <w:rsid w:val="006C505E"/>
    <w:rsid w:val="006C5431"/>
    <w:rsid w:val="006C682A"/>
    <w:rsid w:val="006D20AF"/>
    <w:rsid w:val="006D2A7A"/>
    <w:rsid w:val="006D2D9E"/>
    <w:rsid w:val="006D4DB2"/>
    <w:rsid w:val="006D54E6"/>
    <w:rsid w:val="006D603C"/>
    <w:rsid w:val="006D6351"/>
    <w:rsid w:val="006D698E"/>
    <w:rsid w:val="006E04EC"/>
    <w:rsid w:val="006E15C3"/>
    <w:rsid w:val="006E19EC"/>
    <w:rsid w:val="006E215E"/>
    <w:rsid w:val="006E2594"/>
    <w:rsid w:val="006E3789"/>
    <w:rsid w:val="006E3CEA"/>
    <w:rsid w:val="006E4BE5"/>
    <w:rsid w:val="006E4F33"/>
    <w:rsid w:val="006E540C"/>
    <w:rsid w:val="006E698B"/>
    <w:rsid w:val="006E745E"/>
    <w:rsid w:val="006F2172"/>
    <w:rsid w:val="006F2E8E"/>
    <w:rsid w:val="006F3FBE"/>
    <w:rsid w:val="006F4A46"/>
    <w:rsid w:val="006F57BD"/>
    <w:rsid w:val="006F5C11"/>
    <w:rsid w:val="006F5C8B"/>
    <w:rsid w:val="006F633E"/>
    <w:rsid w:val="006F6A1B"/>
    <w:rsid w:val="006F6D49"/>
    <w:rsid w:val="006F735D"/>
    <w:rsid w:val="007001B5"/>
    <w:rsid w:val="0070426A"/>
    <w:rsid w:val="00705636"/>
    <w:rsid w:val="00710A5C"/>
    <w:rsid w:val="007113E3"/>
    <w:rsid w:val="00712911"/>
    <w:rsid w:val="00714406"/>
    <w:rsid w:val="00715328"/>
    <w:rsid w:val="00715924"/>
    <w:rsid w:val="007162F2"/>
    <w:rsid w:val="00716387"/>
    <w:rsid w:val="0071799C"/>
    <w:rsid w:val="00721E36"/>
    <w:rsid w:val="00722067"/>
    <w:rsid w:val="007221F2"/>
    <w:rsid w:val="00722C77"/>
    <w:rsid w:val="00722DCE"/>
    <w:rsid w:val="00724B86"/>
    <w:rsid w:val="00725FB8"/>
    <w:rsid w:val="00726108"/>
    <w:rsid w:val="007263D5"/>
    <w:rsid w:val="00726889"/>
    <w:rsid w:val="00726A4B"/>
    <w:rsid w:val="00726CF9"/>
    <w:rsid w:val="00727241"/>
    <w:rsid w:val="0072729E"/>
    <w:rsid w:val="00727C76"/>
    <w:rsid w:val="00727FDE"/>
    <w:rsid w:val="0073142E"/>
    <w:rsid w:val="007317AC"/>
    <w:rsid w:val="00733B4D"/>
    <w:rsid w:val="0073559A"/>
    <w:rsid w:val="0073656F"/>
    <w:rsid w:val="007367C3"/>
    <w:rsid w:val="007368FA"/>
    <w:rsid w:val="00741DA1"/>
    <w:rsid w:val="00742772"/>
    <w:rsid w:val="007473EE"/>
    <w:rsid w:val="0075069E"/>
    <w:rsid w:val="007508B7"/>
    <w:rsid w:val="00751A01"/>
    <w:rsid w:val="00751AFA"/>
    <w:rsid w:val="00751DA4"/>
    <w:rsid w:val="00752448"/>
    <w:rsid w:val="0075271F"/>
    <w:rsid w:val="0075321E"/>
    <w:rsid w:val="00754280"/>
    <w:rsid w:val="007557AA"/>
    <w:rsid w:val="00755822"/>
    <w:rsid w:val="00756946"/>
    <w:rsid w:val="00756B59"/>
    <w:rsid w:val="0075706E"/>
    <w:rsid w:val="00757992"/>
    <w:rsid w:val="00761C66"/>
    <w:rsid w:val="007639DA"/>
    <w:rsid w:val="00763A35"/>
    <w:rsid w:val="007646F9"/>
    <w:rsid w:val="007656C1"/>
    <w:rsid w:val="00770F4B"/>
    <w:rsid w:val="0077484F"/>
    <w:rsid w:val="00776B3D"/>
    <w:rsid w:val="007813EB"/>
    <w:rsid w:val="007817BD"/>
    <w:rsid w:val="00781F56"/>
    <w:rsid w:val="00782111"/>
    <w:rsid w:val="00782233"/>
    <w:rsid w:val="007835A6"/>
    <w:rsid w:val="0078461E"/>
    <w:rsid w:val="007847F0"/>
    <w:rsid w:val="00784E22"/>
    <w:rsid w:val="00786CC1"/>
    <w:rsid w:val="00787156"/>
    <w:rsid w:val="007901DF"/>
    <w:rsid w:val="007921AE"/>
    <w:rsid w:val="00792604"/>
    <w:rsid w:val="007954E5"/>
    <w:rsid w:val="00796728"/>
    <w:rsid w:val="00796958"/>
    <w:rsid w:val="0079729E"/>
    <w:rsid w:val="007A180E"/>
    <w:rsid w:val="007A18EC"/>
    <w:rsid w:val="007A3A90"/>
    <w:rsid w:val="007A4567"/>
    <w:rsid w:val="007A5703"/>
    <w:rsid w:val="007A582E"/>
    <w:rsid w:val="007A7B54"/>
    <w:rsid w:val="007B022E"/>
    <w:rsid w:val="007B03F9"/>
    <w:rsid w:val="007B0E92"/>
    <w:rsid w:val="007B183A"/>
    <w:rsid w:val="007B18BC"/>
    <w:rsid w:val="007B2B43"/>
    <w:rsid w:val="007B41D2"/>
    <w:rsid w:val="007B57CF"/>
    <w:rsid w:val="007C204C"/>
    <w:rsid w:val="007C2D45"/>
    <w:rsid w:val="007C37BE"/>
    <w:rsid w:val="007C3855"/>
    <w:rsid w:val="007C4A08"/>
    <w:rsid w:val="007C602B"/>
    <w:rsid w:val="007C6EA9"/>
    <w:rsid w:val="007C75C4"/>
    <w:rsid w:val="007C777F"/>
    <w:rsid w:val="007D0278"/>
    <w:rsid w:val="007D03C2"/>
    <w:rsid w:val="007D059F"/>
    <w:rsid w:val="007D0FD5"/>
    <w:rsid w:val="007D7B1F"/>
    <w:rsid w:val="007D7C0F"/>
    <w:rsid w:val="007D7F20"/>
    <w:rsid w:val="007E1422"/>
    <w:rsid w:val="007E1C47"/>
    <w:rsid w:val="007E23D2"/>
    <w:rsid w:val="007E2F5A"/>
    <w:rsid w:val="007E5289"/>
    <w:rsid w:val="007E6F50"/>
    <w:rsid w:val="007E721D"/>
    <w:rsid w:val="007E7E0A"/>
    <w:rsid w:val="007F2F1C"/>
    <w:rsid w:val="007F399D"/>
    <w:rsid w:val="007F4FB3"/>
    <w:rsid w:val="007F6731"/>
    <w:rsid w:val="007F6F17"/>
    <w:rsid w:val="008001BE"/>
    <w:rsid w:val="00801057"/>
    <w:rsid w:val="00801A5C"/>
    <w:rsid w:val="00801ADD"/>
    <w:rsid w:val="00804C20"/>
    <w:rsid w:val="00807D20"/>
    <w:rsid w:val="00810C0C"/>
    <w:rsid w:val="00810C2D"/>
    <w:rsid w:val="00810D1C"/>
    <w:rsid w:val="008116F6"/>
    <w:rsid w:val="008117F8"/>
    <w:rsid w:val="008118B3"/>
    <w:rsid w:val="00812597"/>
    <w:rsid w:val="00812F74"/>
    <w:rsid w:val="00814192"/>
    <w:rsid w:val="00815634"/>
    <w:rsid w:val="00815A06"/>
    <w:rsid w:val="00817100"/>
    <w:rsid w:val="00820092"/>
    <w:rsid w:val="0082182A"/>
    <w:rsid w:val="00821835"/>
    <w:rsid w:val="00821C70"/>
    <w:rsid w:val="00823C00"/>
    <w:rsid w:val="00825FEE"/>
    <w:rsid w:val="00826B28"/>
    <w:rsid w:val="00830976"/>
    <w:rsid w:val="008332CE"/>
    <w:rsid w:val="00833547"/>
    <w:rsid w:val="008340FA"/>
    <w:rsid w:val="00835F3E"/>
    <w:rsid w:val="008378E5"/>
    <w:rsid w:val="00840698"/>
    <w:rsid w:val="00840AC9"/>
    <w:rsid w:val="00840C71"/>
    <w:rsid w:val="0084188C"/>
    <w:rsid w:val="00842185"/>
    <w:rsid w:val="0084447D"/>
    <w:rsid w:val="00845F35"/>
    <w:rsid w:val="00846EF2"/>
    <w:rsid w:val="00850B4D"/>
    <w:rsid w:val="00850EE8"/>
    <w:rsid w:val="00851977"/>
    <w:rsid w:val="008553FA"/>
    <w:rsid w:val="00856BF9"/>
    <w:rsid w:val="00856D10"/>
    <w:rsid w:val="00856F8D"/>
    <w:rsid w:val="00860117"/>
    <w:rsid w:val="0086081B"/>
    <w:rsid w:val="00861194"/>
    <w:rsid w:val="00863A7B"/>
    <w:rsid w:val="008665A2"/>
    <w:rsid w:val="008668C9"/>
    <w:rsid w:val="00867C43"/>
    <w:rsid w:val="00875736"/>
    <w:rsid w:val="00875DEE"/>
    <w:rsid w:val="00876017"/>
    <w:rsid w:val="008760E3"/>
    <w:rsid w:val="008765D0"/>
    <w:rsid w:val="00876677"/>
    <w:rsid w:val="0087689B"/>
    <w:rsid w:val="00876B03"/>
    <w:rsid w:val="00876B1C"/>
    <w:rsid w:val="00876DB6"/>
    <w:rsid w:val="008775FE"/>
    <w:rsid w:val="008779CE"/>
    <w:rsid w:val="00881EE5"/>
    <w:rsid w:val="00882998"/>
    <w:rsid w:val="00883721"/>
    <w:rsid w:val="008856CF"/>
    <w:rsid w:val="008856D6"/>
    <w:rsid w:val="00885B48"/>
    <w:rsid w:val="00885C04"/>
    <w:rsid w:val="00886AD1"/>
    <w:rsid w:val="00891060"/>
    <w:rsid w:val="0089153B"/>
    <w:rsid w:val="00891D35"/>
    <w:rsid w:val="0089737B"/>
    <w:rsid w:val="00897CC4"/>
    <w:rsid w:val="008A06C4"/>
    <w:rsid w:val="008A1AAA"/>
    <w:rsid w:val="008A222D"/>
    <w:rsid w:val="008A31C2"/>
    <w:rsid w:val="008A5A77"/>
    <w:rsid w:val="008A5DAB"/>
    <w:rsid w:val="008B0565"/>
    <w:rsid w:val="008B22E6"/>
    <w:rsid w:val="008B2508"/>
    <w:rsid w:val="008B3B83"/>
    <w:rsid w:val="008B6066"/>
    <w:rsid w:val="008B7532"/>
    <w:rsid w:val="008B7AD4"/>
    <w:rsid w:val="008C041B"/>
    <w:rsid w:val="008C1363"/>
    <w:rsid w:val="008C1A3E"/>
    <w:rsid w:val="008C26C4"/>
    <w:rsid w:val="008C2A4E"/>
    <w:rsid w:val="008C3130"/>
    <w:rsid w:val="008C3CCB"/>
    <w:rsid w:val="008C4920"/>
    <w:rsid w:val="008C586D"/>
    <w:rsid w:val="008C61A7"/>
    <w:rsid w:val="008C72CD"/>
    <w:rsid w:val="008D0F6A"/>
    <w:rsid w:val="008D1344"/>
    <w:rsid w:val="008D2FD8"/>
    <w:rsid w:val="008D341B"/>
    <w:rsid w:val="008D4C72"/>
    <w:rsid w:val="008D5101"/>
    <w:rsid w:val="008D6F32"/>
    <w:rsid w:val="008D75CA"/>
    <w:rsid w:val="008E2D5B"/>
    <w:rsid w:val="008E3B1F"/>
    <w:rsid w:val="008E5446"/>
    <w:rsid w:val="008E5865"/>
    <w:rsid w:val="008E6D67"/>
    <w:rsid w:val="008E7E86"/>
    <w:rsid w:val="008F021D"/>
    <w:rsid w:val="008F14D8"/>
    <w:rsid w:val="008F315E"/>
    <w:rsid w:val="008F32EE"/>
    <w:rsid w:val="008F3E6B"/>
    <w:rsid w:val="008F49BA"/>
    <w:rsid w:val="008F679B"/>
    <w:rsid w:val="008F6921"/>
    <w:rsid w:val="008F7EF9"/>
    <w:rsid w:val="009001BC"/>
    <w:rsid w:val="0090232F"/>
    <w:rsid w:val="0090429B"/>
    <w:rsid w:val="0090463C"/>
    <w:rsid w:val="00905E0F"/>
    <w:rsid w:val="009076C4"/>
    <w:rsid w:val="00911BCE"/>
    <w:rsid w:val="00913A02"/>
    <w:rsid w:val="00916050"/>
    <w:rsid w:val="00916465"/>
    <w:rsid w:val="00917D69"/>
    <w:rsid w:val="00920EAD"/>
    <w:rsid w:val="00920EF9"/>
    <w:rsid w:val="0092384C"/>
    <w:rsid w:val="0092431B"/>
    <w:rsid w:val="00925798"/>
    <w:rsid w:val="0092719A"/>
    <w:rsid w:val="009271C6"/>
    <w:rsid w:val="009279B7"/>
    <w:rsid w:val="00930AEF"/>
    <w:rsid w:val="00931941"/>
    <w:rsid w:val="009330EC"/>
    <w:rsid w:val="00934F3F"/>
    <w:rsid w:val="00935E8E"/>
    <w:rsid w:val="00935FAC"/>
    <w:rsid w:val="0093704E"/>
    <w:rsid w:val="00941600"/>
    <w:rsid w:val="00941787"/>
    <w:rsid w:val="00941B9F"/>
    <w:rsid w:val="009420EA"/>
    <w:rsid w:val="009421D4"/>
    <w:rsid w:val="009427A6"/>
    <w:rsid w:val="009504FD"/>
    <w:rsid w:val="00950BE6"/>
    <w:rsid w:val="009523CE"/>
    <w:rsid w:val="00954AAB"/>
    <w:rsid w:val="00955E4A"/>
    <w:rsid w:val="00956178"/>
    <w:rsid w:val="0095643F"/>
    <w:rsid w:val="00957C83"/>
    <w:rsid w:val="009627FB"/>
    <w:rsid w:val="009633F6"/>
    <w:rsid w:val="00964D45"/>
    <w:rsid w:val="0096651D"/>
    <w:rsid w:val="00966E16"/>
    <w:rsid w:val="009702B2"/>
    <w:rsid w:val="009707C3"/>
    <w:rsid w:val="00970918"/>
    <w:rsid w:val="00971A56"/>
    <w:rsid w:val="0097416D"/>
    <w:rsid w:val="0097654B"/>
    <w:rsid w:val="009777BE"/>
    <w:rsid w:val="00980063"/>
    <w:rsid w:val="00981533"/>
    <w:rsid w:val="009873B1"/>
    <w:rsid w:val="00987B26"/>
    <w:rsid w:val="00990E6D"/>
    <w:rsid w:val="00991A9A"/>
    <w:rsid w:val="0099357D"/>
    <w:rsid w:val="0099440A"/>
    <w:rsid w:val="00995EF7"/>
    <w:rsid w:val="00996D98"/>
    <w:rsid w:val="00996E54"/>
    <w:rsid w:val="00997590"/>
    <w:rsid w:val="00997D43"/>
    <w:rsid w:val="009A0831"/>
    <w:rsid w:val="009A2F02"/>
    <w:rsid w:val="009A4F8A"/>
    <w:rsid w:val="009A7410"/>
    <w:rsid w:val="009A7D73"/>
    <w:rsid w:val="009B1CE5"/>
    <w:rsid w:val="009B2023"/>
    <w:rsid w:val="009B340F"/>
    <w:rsid w:val="009B4D83"/>
    <w:rsid w:val="009B585C"/>
    <w:rsid w:val="009B63A1"/>
    <w:rsid w:val="009B689B"/>
    <w:rsid w:val="009B6B71"/>
    <w:rsid w:val="009B6E09"/>
    <w:rsid w:val="009B6EB3"/>
    <w:rsid w:val="009B77F7"/>
    <w:rsid w:val="009B7C79"/>
    <w:rsid w:val="009B7FB2"/>
    <w:rsid w:val="009C10A0"/>
    <w:rsid w:val="009C113E"/>
    <w:rsid w:val="009C2F7E"/>
    <w:rsid w:val="009C45EB"/>
    <w:rsid w:val="009C4764"/>
    <w:rsid w:val="009C577A"/>
    <w:rsid w:val="009C5D76"/>
    <w:rsid w:val="009C6A9A"/>
    <w:rsid w:val="009D0394"/>
    <w:rsid w:val="009D385E"/>
    <w:rsid w:val="009D53B8"/>
    <w:rsid w:val="009D54E5"/>
    <w:rsid w:val="009D6914"/>
    <w:rsid w:val="009D709F"/>
    <w:rsid w:val="009D711C"/>
    <w:rsid w:val="009D7AF1"/>
    <w:rsid w:val="009E1A33"/>
    <w:rsid w:val="009E1B06"/>
    <w:rsid w:val="009E2158"/>
    <w:rsid w:val="009E3060"/>
    <w:rsid w:val="009E3603"/>
    <w:rsid w:val="009E3EBE"/>
    <w:rsid w:val="009E632D"/>
    <w:rsid w:val="009E6E88"/>
    <w:rsid w:val="009E725D"/>
    <w:rsid w:val="009E73A8"/>
    <w:rsid w:val="009F345C"/>
    <w:rsid w:val="009F45FB"/>
    <w:rsid w:val="009F649B"/>
    <w:rsid w:val="009F6928"/>
    <w:rsid w:val="009F792F"/>
    <w:rsid w:val="00A0004A"/>
    <w:rsid w:val="00A01F22"/>
    <w:rsid w:val="00A02DE6"/>
    <w:rsid w:val="00A0306F"/>
    <w:rsid w:val="00A03E6F"/>
    <w:rsid w:val="00A04703"/>
    <w:rsid w:val="00A04ABD"/>
    <w:rsid w:val="00A06200"/>
    <w:rsid w:val="00A07079"/>
    <w:rsid w:val="00A071C9"/>
    <w:rsid w:val="00A07201"/>
    <w:rsid w:val="00A078EB"/>
    <w:rsid w:val="00A079AC"/>
    <w:rsid w:val="00A12A23"/>
    <w:rsid w:val="00A14694"/>
    <w:rsid w:val="00A1485E"/>
    <w:rsid w:val="00A1563E"/>
    <w:rsid w:val="00A15640"/>
    <w:rsid w:val="00A15A64"/>
    <w:rsid w:val="00A166F1"/>
    <w:rsid w:val="00A16ED7"/>
    <w:rsid w:val="00A17007"/>
    <w:rsid w:val="00A20DDA"/>
    <w:rsid w:val="00A21373"/>
    <w:rsid w:val="00A21CAF"/>
    <w:rsid w:val="00A220AA"/>
    <w:rsid w:val="00A22301"/>
    <w:rsid w:val="00A24DC3"/>
    <w:rsid w:val="00A2527A"/>
    <w:rsid w:val="00A25B39"/>
    <w:rsid w:val="00A26649"/>
    <w:rsid w:val="00A268C0"/>
    <w:rsid w:val="00A3055F"/>
    <w:rsid w:val="00A35A03"/>
    <w:rsid w:val="00A35F42"/>
    <w:rsid w:val="00A3619F"/>
    <w:rsid w:val="00A361F2"/>
    <w:rsid w:val="00A364C8"/>
    <w:rsid w:val="00A366CD"/>
    <w:rsid w:val="00A379ED"/>
    <w:rsid w:val="00A4133B"/>
    <w:rsid w:val="00A43880"/>
    <w:rsid w:val="00A46AF2"/>
    <w:rsid w:val="00A476EA"/>
    <w:rsid w:val="00A4789A"/>
    <w:rsid w:val="00A47DB8"/>
    <w:rsid w:val="00A502D9"/>
    <w:rsid w:val="00A508B3"/>
    <w:rsid w:val="00A50EBF"/>
    <w:rsid w:val="00A51C51"/>
    <w:rsid w:val="00A54970"/>
    <w:rsid w:val="00A549BC"/>
    <w:rsid w:val="00A60657"/>
    <w:rsid w:val="00A60ABD"/>
    <w:rsid w:val="00A611F6"/>
    <w:rsid w:val="00A617C7"/>
    <w:rsid w:val="00A61F33"/>
    <w:rsid w:val="00A646A0"/>
    <w:rsid w:val="00A670D5"/>
    <w:rsid w:val="00A6726F"/>
    <w:rsid w:val="00A67815"/>
    <w:rsid w:val="00A705B6"/>
    <w:rsid w:val="00A73140"/>
    <w:rsid w:val="00A7396E"/>
    <w:rsid w:val="00A73A3F"/>
    <w:rsid w:val="00A76028"/>
    <w:rsid w:val="00A76FEF"/>
    <w:rsid w:val="00A771CE"/>
    <w:rsid w:val="00A77918"/>
    <w:rsid w:val="00A77D69"/>
    <w:rsid w:val="00A80939"/>
    <w:rsid w:val="00A810AC"/>
    <w:rsid w:val="00A8569D"/>
    <w:rsid w:val="00A919F8"/>
    <w:rsid w:val="00A91FA3"/>
    <w:rsid w:val="00A92A05"/>
    <w:rsid w:val="00A92B36"/>
    <w:rsid w:val="00A93B3B"/>
    <w:rsid w:val="00A964F5"/>
    <w:rsid w:val="00AA1301"/>
    <w:rsid w:val="00AA21E0"/>
    <w:rsid w:val="00AA2F73"/>
    <w:rsid w:val="00AA304D"/>
    <w:rsid w:val="00AA45CC"/>
    <w:rsid w:val="00AA4932"/>
    <w:rsid w:val="00AA606B"/>
    <w:rsid w:val="00AA73A9"/>
    <w:rsid w:val="00AA74B7"/>
    <w:rsid w:val="00AA7B9D"/>
    <w:rsid w:val="00AB2D14"/>
    <w:rsid w:val="00AB3AC6"/>
    <w:rsid w:val="00AB415C"/>
    <w:rsid w:val="00AB542C"/>
    <w:rsid w:val="00AB649E"/>
    <w:rsid w:val="00AB6F7C"/>
    <w:rsid w:val="00AB7536"/>
    <w:rsid w:val="00AB76F9"/>
    <w:rsid w:val="00AB7955"/>
    <w:rsid w:val="00AB7EE8"/>
    <w:rsid w:val="00AC28D6"/>
    <w:rsid w:val="00AC63AE"/>
    <w:rsid w:val="00AC71F8"/>
    <w:rsid w:val="00AC7258"/>
    <w:rsid w:val="00AD182F"/>
    <w:rsid w:val="00AD24B7"/>
    <w:rsid w:val="00AD2BBC"/>
    <w:rsid w:val="00AD4C3F"/>
    <w:rsid w:val="00AD5473"/>
    <w:rsid w:val="00AD6AAC"/>
    <w:rsid w:val="00AD7182"/>
    <w:rsid w:val="00AD759C"/>
    <w:rsid w:val="00AD7A74"/>
    <w:rsid w:val="00AD7C94"/>
    <w:rsid w:val="00AD7E62"/>
    <w:rsid w:val="00AE092E"/>
    <w:rsid w:val="00AE0E3B"/>
    <w:rsid w:val="00AE1A79"/>
    <w:rsid w:val="00AE30D9"/>
    <w:rsid w:val="00AE56F9"/>
    <w:rsid w:val="00AE5F8C"/>
    <w:rsid w:val="00AE7480"/>
    <w:rsid w:val="00AF0105"/>
    <w:rsid w:val="00AF07B6"/>
    <w:rsid w:val="00AF0BED"/>
    <w:rsid w:val="00AF1042"/>
    <w:rsid w:val="00AF4450"/>
    <w:rsid w:val="00AF593A"/>
    <w:rsid w:val="00AF5D76"/>
    <w:rsid w:val="00AF6D7D"/>
    <w:rsid w:val="00AF7D6C"/>
    <w:rsid w:val="00B0077A"/>
    <w:rsid w:val="00B017ED"/>
    <w:rsid w:val="00B02BB1"/>
    <w:rsid w:val="00B02F69"/>
    <w:rsid w:val="00B030E3"/>
    <w:rsid w:val="00B0478B"/>
    <w:rsid w:val="00B0483E"/>
    <w:rsid w:val="00B05ADA"/>
    <w:rsid w:val="00B06D20"/>
    <w:rsid w:val="00B130FD"/>
    <w:rsid w:val="00B132B1"/>
    <w:rsid w:val="00B1355C"/>
    <w:rsid w:val="00B13E82"/>
    <w:rsid w:val="00B140C9"/>
    <w:rsid w:val="00B15F98"/>
    <w:rsid w:val="00B16E86"/>
    <w:rsid w:val="00B21368"/>
    <w:rsid w:val="00B2346C"/>
    <w:rsid w:val="00B2569D"/>
    <w:rsid w:val="00B26B72"/>
    <w:rsid w:val="00B27717"/>
    <w:rsid w:val="00B3035E"/>
    <w:rsid w:val="00B3036D"/>
    <w:rsid w:val="00B30830"/>
    <w:rsid w:val="00B31EDB"/>
    <w:rsid w:val="00B322BA"/>
    <w:rsid w:val="00B33606"/>
    <w:rsid w:val="00B33997"/>
    <w:rsid w:val="00B3562E"/>
    <w:rsid w:val="00B35C7C"/>
    <w:rsid w:val="00B35D0B"/>
    <w:rsid w:val="00B35FD0"/>
    <w:rsid w:val="00B36BF1"/>
    <w:rsid w:val="00B37116"/>
    <w:rsid w:val="00B37228"/>
    <w:rsid w:val="00B403D5"/>
    <w:rsid w:val="00B40B1B"/>
    <w:rsid w:val="00B42479"/>
    <w:rsid w:val="00B431BB"/>
    <w:rsid w:val="00B448E3"/>
    <w:rsid w:val="00B4497F"/>
    <w:rsid w:val="00B45DE1"/>
    <w:rsid w:val="00B4615C"/>
    <w:rsid w:val="00B46CEE"/>
    <w:rsid w:val="00B46DD1"/>
    <w:rsid w:val="00B47010"/>
    <w:rsid w:val="00B471C8"/>
    <w:rsid w:val="00B47248"/>
    <w:rsid w:val="00B4798F"/>
    <w:rsid w:val="00B50323"/>
    <w:rsid w:val="00B503BE"/>
    <w:rsid w:val="00B50658"/>
    <w:rsid w:val="00B507AB"/>
    <w:rsid w:val="00B5092A"/>
    <w:rsid w:val="00B51D35"/>
    <w:rsid w:val="00B5404F"/>
    <w:rsid w:val="00B54B00"/>
    <w:rsid w:val="00B571DC"/>
    <w:rsid w:val="00B57E39"/>
    <w:rsid w:val="00B61A42"/>
    <w:rsid w:val="00B61B23"/>
    <w:rsid w:val="00B63375"/>
    <w:rsid w:val="00B650C9"/>
    <w:rsid w:val="00B6583D"/>
    <w:rsid w:val="00B66F88"/>
    <w:rsid w:val="00B678E1"/>
    <w:rsid w:val="00B67B90"/>
    <w:rsid w:val="00B704FE"/>
    <w:rsid w:val="00B710C5"/>
    <w:rsid w:val="00B7275F"/>
    <w:rsid w:val="00B73C41"/>
    <w:rsid w:val="00B73E58"/>
    <w:rsid w:val="00B74121"/>
    <w:rsid w:val="00B74DA4"/>
    <w:rsid w:val="00B76E3D"/>
    <w:rsid w:val="00B76FDB"/>
    <w:rsid w:val="00B773BA"/>
    <w:rsid w:val="00B77A4F"/>
    <w:rsid w:val="00B8183A"/>
    <w:rsid w:val="00B81D95"/>
    <w:rsid w:val="00B85334"/>
    <w:rsid w:val="00B85A8C"/>
    <w:rsid w:val="00B862C0"/>
    <w:rsid w:val="00B86B61"/>
    <w:rsid w:val="00B8702E"/>
    <w:rsid w:val="00B87B96"/>
    <w:rsid w:val="00B90933"/>
    <w:rsid w:val="00B92023"/>
    <w:rsid w:val="00B92E6D"/>
    <w:rsid w:val="00B933AB"/>
    <w:rsid w:val="00B94C0A"/>
    <w:rsid w:val="00B960B5"/>
    <w:rsid w:val="00B96436"/>
    <w:rsid w:val="00B970C5"/>
    <w:rsid w:val="00BA06D6"/>
    <w:rsid w:val="00BA0872"/>
    <w:rsid w:val="00BA33A0"/>
    <w:rsid w:val="00BA44C7"/>
    <w:rsid w:val="00BA5081"/>
    <w:rsid w:val="00BA52BA"/>
    <w:rsid w:val="00BA750E"/>
    <w:rsid w:val="00BA7E88"/>
    <w:rsid w:val="00BA7F09"/>
    <w:rsid w:val="00BA7F1B"/>
    <w:rsid w:val="00BB4170"/>
    <w:rsid w:val="00BB4699"/>
    <w:rsid w:val="00BB4D2D"/>
    <w:rsid w:val="00BB5250"/>
    <w:rsid w:val="00BB561D"/>
    <w:rsid w:val="00BC03DA"/>
    <w:rsid w:val="00BC13CD"/>
    <w:rsid w:val="00BC14A8"/>
    <w:rsid w:val="00BC1FC4"/>
    <w:rsid w:val="00BC2A67"/>
    <w:rsid w:val="00BC53AE"/>
    <w:rsid w:val="00BC5645"/>
    <w:rsid w:val="00BC582B"/>
    <w:rsid w:val="00BC70CA"/>
    <w:rsid w:val="00BD1A04"/>
    <w:rsid w:val="00BD21BF"/>
    <w:rsid w:val="00BD357B"/>
    <w:rsid w:val="00BD487E"/>
    <w:rsid w:val="00BD4AA5"/>
    <w:rsid w:val="00BD6B8B"/>
    <w:rsid w:val="00BD6BD5"/>
    <w:rsid w:val="00BE0D34"/>
    <w:rsid w:val="00BE0F01"/>
    <w:rsid w:val="00BE21AE"/>
    <w:rsid w:val="00BE378C"/>
    <w:rsid w:val="00BE4176"/>
    <w:rsid w:val="00BE419E"/>
    <w:rsid w:val="00BE4CBA"/>
    <w:rsid w:val="00BF02AD"/>
    <w:rsid w:val="00BF0971"/>
    <w:rsid w:val="00BF4EC7"/>
    <w:rsid w:val="00C04937"/>
    <w:rsid w:val="00C05021"/>
    <w:rsid w:val="00C058BD"/>
    <w:rsid w:val="00C06A4F"/>
    <w:rsid w:val="00C078F1"/>
    <w:rsid w:val="00C109D7"/>
    <w:rsid w:val="00C11E97"/>
    <w:rsid w:val="00C12ECF"/>
    <w:rsid w:val="00C12FDE"/>
    <w:rsid w:val="00C14453"/>
    <w:rsid w:val="00C15A1B"/>
    <w:rsid w:val="00C15FC1"/>
    <w:rsid w:val="00C162DC"/>
    <w:rsid w:val="00C16420"/>
    <w:rsid w:val="00C17E27"/>
    <w:rsid w:val="00C200E1"/>
    <w:rsid w:val="00C20E96"/>
    <w:rsid w:val="00C214DC"/>
    <w:rsid w:val="00C22119"/>
    <w:rsid w:val="00C227D9"/>
    <w:rsid w:val="00C22EB4"/>
    <w:rsid w:val="00C2302C"/>
    <w:rsid w:val="00C2318D"/>
    <w:rsid w:val="00C24B03"/>
    <w:rsid w:val="00C256BA"/>
    <w:rsid w:val="00C25DB3"/>
    <w:rsid w:val="00C3164F"/>
    <w:rsid w:val="00C325D3"/>
    <w:rsid w:val="00C33E6F"/>
    <w:rsid w:val="00C35979"/>
    <w:rsid w:val="00C362C4"/>
    <w:rsid w:val="00C40ED0"/>
    <w:rsid w:val="00C44D20"/>
    <w:rsid w:val="00C44D4D"/>
    <w:rsid w:val="00C46119"/>
    <w:rsid w:val="00C47185"/>
    <w:rsid w:val="00C4799A"/>
    <w:rsid w:val="00C47F6E"/>
    <w:rsid w:val="00C50F05"/>
    <w:rsid w:val="00C51DDE"/>
    <w:rsid w:val="00C53A3A"/>
    <w:rsid w:val="00C547EB"/>
    <w:rsid w:val="00C547F8"/>
    <w:rsid w:val="00C5480B"/>
    <w:rsid w:val="00C55759"/>
    <w:rsid w:val="00C55D48"/>
    <w:rsid w:val="00C560A9"/>
    <w:rsid w:val="00C579C6"/>
    <w:rsid w:val="00C60B16"/>
    <w:rsid w:val="00C610E1"/>
    <w:rsid w:val="00C612F6"/>
    <w:rsid w:val="00C61A87"/>
    <w:rsid w:val="00C62AED"/>
    <w:rsid w:val="00C635B9"/>
    <w:rsid w:val="00C63AC8"/>
    <w:rsid w:val="00C649D6"/>
    <w:rsid w:val="00C64A62"/>
    <w:rsid w:val="00C65515"/>
    <w:rsid w:val="00C65741"/>
    <w:rsid w:val="00C6776D"/>
    <w:rsid w:val="00C70FEA"/>
    <w:rsid w:val="00C71336"/>
    <w:rsid w:val="00C71A5A"/>
    <w:rsid w:val="00C7250B"/>
    <w:rsid w:val="00C728BC"/>
    <w:rsid w:val="00C73546"/>
    <w:rsid w:val="00C7493B"/>
    <w:rsid w:val="00C7582C"/>
    <w:rsid w:val="00C769BC"/>
    <w:rsid w:val="00C76E99"/>
    <w:rsid w:val="00C77477"/>
    <w:rsid w:val="00C8185E"/>
    <w:rsid w:val="00C84BD2"/>
    <w:rsid w:val="00C8553F"/>
    <w:rsid w:val="00C87BE3"/>
    <w:rsid w:val="00C92EA2"/>
    <w:rsid w:val="00C94FB8"/>
    <w:rsid w:val="00C9642A"/>
    <w:rsid w:val="00C968BD"/>
    <w:rsid w:val="00C96F2D"/>
    <w:rsid w:val="00C977BB"/>
    <w:rsid w:val="00CA0B49"/>
    <w:rsid w:val="00CA0FA1"/>
    <w:rsid w:val="00CA15E7"/>
    <w:rsid w:val="00CA1D8D"/>
    <w:rsid w:val="00CA2610"/>
    <w:rsid w:val="00CA26AE"/>
    <w:rsid w:val="00CA389A"/>
    <w:rsid w:val="00CA3FF0"/>
    <w:rsid w:val="00CA4637"/>
    <w:rsid w:val="00CA63B5"/>
    <w:rsid w:val="00CA6D7D"/>
    <w:rsid w:val="00CA73B0"/>
    <w:rsid w:val="00CB0A1D"/>
    <w:rsid w:val="00CB0A86"/>
    <w:rsid w:val="00CB188B"/>
    <w:rsid w:val="00CB26FD"/>
    <w:rsid w:val="00CB3220"/>
    <w:rsid w:val="00CB4FBE"/>
    <w:rsid w:val="00CB7142"/>
    <w:rsid w:val="00CB7D74"/>
    <w:rsid w:val="00CC43CA"/>
    <w:rsid w:val="00CC465B"/>
    <w:rsid w:val="00CC50B1"/>
    <w:rsid w:val="00CC67A6"/>
    <w:rsid w:val="00CC778E"/>
    <w:rsid w:val="00CC7874"/>
    <w:rsid w:val="00CD0006"/>
    <w:rsid w:val="00CD09EC"/>
    <w:rsid w:val="00CD18C8"/>
    <w:rsid w:val="00CD32B5"/>
    <w:rsid w:val="00CD350D"/>
    <w:rsid w:val="00CD5065"/>
    <w:rsid w:val="00CD5849"/>
    <w:rsid w:val="00CD5DE4"/>
    <w:rsid w:val="00CD67C3"/>
    <w:rsid w:val="00CD687E"/>
    <w:rsid w:val="00CE0D5E"/>
    <w:rsid w:val="00CE697E"/>
    <w:rsid w:val="00CE783C"/>
    <w:rsid w:val="00CF06E9"/>
    <w:rsid w:val="00CF0743"/>
    <w:rsid w:val="00CF2103"/>
    <w:rsid w:val="00CF3653"/>
    <w:rsid w:val="00CF3FFF"/>
    <w:rsid w:val="00CF4819"/>
    <w:rsid w:val="00CF55BC"/>
    <w:rsid w:val="00CF6615"/>
    <w:rsid w:val="00CF6BCC"/>
    <w:rsid w:val="00CF6C4A"/>
    <w:rsid w:val="00CF7F6C"/>
    <w:rsid w:val="00D003B0"/>
    <w:rsid w:val="00D01761"/>
    <w:rsid w:val="00D02910"/>
    <w:rsid w:val="00D03179"/>
    <w:rsid w:val="00D04EA8"/>
    <w:rsid w:val="00D05C42"/>
    <w:rsid w:val="00D06F4E"/>
    <w:rsid w:val="00D07ED2"/>
    <w:rsid w:val="00D103B0"/>
    <w:rsid w:val="00D10810"/>
    <w:rsid w:val="00D10FEC"/>
    <w:rsid w:val="00D11076"/>
    <w:rsid w:val="00D1126B"/>
    <w:rsid w:val="00D136CB"/>
    <w:rsid w:val="00D15D8A"/>
    <w:rsid w:val="00D167B9"/>
    <w:rsid w:val="00D16EFF"/>
    <w:rsid w:val="00D20C18"/>
    <w:rsid w:val="00D2274F"/>
    <w:rsid w:val="00D25020"/>
    <w:rsid w:val="00D250C2"/>
    <w:rsid w:val="00D259B8"/>
    <w:rsid w:val="00D260FA"/>
    <w:rsid w:val="00D262D2"/>
    <w:rsid w:val="00D26B3E"/>
    <w:rsid w:val="00D27DF4"/>
    <w:rsid w:val="00D30C93"/>
    <w:rsid w:val="00D32297"/>
    <w:rsid w:val="00D33A51"/>
    <w:rsid w:val="00D33C62"/>
    <w:rsid w:val="00D35D06"/>
    <w:rsid w:val="00D367FB"/>
    <w:rsid w:val="00D40468"/>
    <w:rsid w:val="00D40757"/>
    <w:rsid w:val="00D41E11"/>
    <w:rsid w:val="00D439D2"/>
    <w:rsid w:val="00D444CF"/>
    <w:rsid w:val="00D44AAA"/>
    <w:rsid w:val="00D44ADA"/>
    <w:rsid w:val="00D4552C"/>
    <w:rsid w:val="00D45B72"/>
    <w:rsid w:val="00D4656E"/>
    <w:rsid w:val="00D473DF"/>
    <w:rsid w:val="00D47808"/>
    <w:rsid w:val="00D47817"/>
    <w:rsid w:val="00D516CF"/>
    <w:rsid w:val="00D51798"/>
    <w:rsid w:val="00D51CFC"/>
    <w:rsid w:val="00D51CFE"/>
    <w:rsid w:val="00D52C97"/>
    <w:rsid w:val="00D53550"/>
    <w:rsid w:val="00D557B0"/>
    <w:rsid w:val="00D55941"/>
    <w:rsid w:val="00D56259"/>
    <w:rsid w:val="00D60EB0"/>
    <w:rsid w:val="00D619B3"/>
    <w:rsid w:val="00D62A08"/>
    <w:rsid w:val="00D62E40"/>
    <w:rsid w:val="00D6350A"/>
    <w:rsid w:val="00D63C8D"/>
    <w:rsid w:val="00D64686"/>
    <w:rsid w:val="00D648EC"/>
    <w:rsid w:val="00D64B0D"/>
    <w:rsid w:val="00D64E85"/>
    <w:rsid w:val="00D6671D"/>
    <w:rsid w:val="00D669FB"/>
    <w:rsid w:val="00D67883"/>
    <w:rsid w:val="00D67EB5"/>
    <w:rsid w:val="00D67FFD"/>
    <w:rsid w:val="00D701E2"/>
    <w:rsid w:val="00D73531"/>
    <w:rsid w:val="00D736AE"/>
    <w:rsid w:val="00D76B12"/>
    <w:rsid w:val="00D77C0F"/>
    <w:rsid w:val="00D81015"/>
    <w:rsid w:val="00D81F31"/>
    <w:rsid w:val="00D82558"/>
    <w:rsid w:val="00D8395E"/>
    <w:rsid w:val="00D83A32"/>
    <w:rsid w:val="00D83D6C"/>
    <w:rsid w:val="00D83E4E"/>
    <w:rsid w:val="00D84206"/>
    <w:rsid w:val="00D84B48"/>
    <w:rsid w:val="00D87229"/>
    <w:rsid w:val="00D901A2"/>
    <w:rsid w:val="00D91993"/>
    <w:rsid w:val="00D91F0E"/>
    <w:rsid w:val="00D93637"/>
    <w:rsid w:val="00D9416B"/>
    <w:rsid w:val="00D94F42"/>
    <w:rsid w:val="00D96AF6"/>
    <w:rsid w:val="00D9742E"/>
    <w:rsid w:val="00DA1092"/>
    <w:rsid w:val="00DA18BE"/>
    <w:rsid w:val="00DA246C"/>
    <w:rsid w:val="00DA254E"/>
    <w:rsid w:val="00DA2DB3"/>
    <w:rsid w:val="00DA3864"/>
    <w:rsid w:val="00DA4950"/>
    <w:rsid w:val="00DA6349"/>
    <w:rsid w:val="00DA64E4"/>
    <w:rsid w:val="00DA6C6F"/>
    <w:rsid w:val="00DA720C"/>
    <w:rsid w:val="00DA7DFB"/>
    <w:rsid w:val="00DB040F"/>
    <w:rsid w:val="00DB127E"/>
    <w:rsid w:val="00DB1AB9"/>
    <w:rsid w:val="00DB1C7C"/>
    <w:rsid w:val="00DB3FBE"/>
    <w:rsid w:val="00DB4204"/>
    <w:rsid w:val="00DB64C9"/>
    <w:rsid w:val="00DB7716"/>
    <w:rsid w:val="00DB77B5"/>
    <w:rsid w:val="00DC5020"/>
    <w:rsid w:val="00DC55F7"/>
    <w:rsid w:val="00DC5AF9"/>
    <w:rsid w:val="00DC65D8"/>
    <w:rsid w:val="00DC66D3"/>
    <w:rsid w:val="00DC68B9"/>
    <w:rsid w:val="00DC7FF4"/>
    <w:rsid w:val="00DD2250"/>
    <w:rsid w:val="00DD2338"/>
    <w:rsid w:val="00DD4E0D"/>
    <w:rsid w:val="00DD505A"/>
    <w:rsid w:val="00DD7937"/>
    <w:rsid w:val="00DD7E72"/>
    <w:rsid w:val="00DE07FA"/>
    <w:rsid w:val="00DE0A19"/>
    <w:rsid w:val="00DE11CF"/>
    <w:rsid w:val="00DE3FA2"/>
    <w:rsid w:val="00DE42FF"/>
    <w:rsid w:val="00DE531C"/>
    <w:rsid w:val="00DE78FE"/>
    <w:rsid w:val="00DE7A63"/>
    <w:rsid w:val="00DF15F8"/>
    <w:rsid w:val="00DF2A72"/>
    <w:rsid w:val="00DF39D1"/>
    <w:rsid w:val="00DF5D73"/>
    <w:rsid w:val="00E010E1"/>
    <w:rsid w:val="00E0151D"/>
    <w:rsid w:val="00E039B2"/>
    <w:rsid w:val="00E1032C"/>
    <w:rsid w:val="00E10AF2"/>
    <w:rsid w:val="00E1165C"/>
    <w:rsid w:val="00E12B34"/>
    <w:rsid w:val="00E14778"/>
    <w:rsid w:val="00E154D9"/>
    <w:rsid w:val="00E16988"/>
    <w:rsid w:val="00E20840"/>
    <w:rsid w:val="00E20B6D"/>
    <w:rsid w:val="00E22855"/>
    <w:rsid w:val="00E241F3"/>
    <w:rsid w:val="00E2549B"/>
    <w:rsid w:val="00E2629C"/>
    <w:rsid w:val="00E32520"/>
    <w:rsid w:val="00E32B06"/>
    <w:rsid w:val="00E33C95"/>
    <w:rsid w:val="00E35984"/>
    <w:rsid w:val="00E35C42"/>
    <w:rsid w:val="00E35FCE"/>
    <w:rsid w:val="00E377E6"/>
    <w:rsid w:val="00E4070F"/>
    <w:rsid w:val="00E40DCE"/>
    <w:rsid w:val="00E43D2B"/>
    <w:rsid w:val="00E4448B"/>
    <w:rsid w:val="00E44651"/>
    <w:rsid w:val="00E45638"/>
    <w:rsid w:val="00E467CC"/>
    <w:rsid w:val="00E507BE"/>
    <w:rsid w:val="00E510C1"/>
    <w:rsid w:val="00E54135"/>
    <w:rsid w:val="00E547DE"/>
    <w:rsid w:val="00E54951"/>
    <w:rsid w:val="00E54FAE"/>
    <w:rsid w:val="00E55D2E"/>
    <w:rsid w:val="00E564D5"/>
    <w:rsid w:val="00E57B95"/>
    <w:rsid w:val="00E60F78"/>
    <w:rsid w:val="00E62000"/>
    <w:rsid w:val="00E62353"/>
    <w:rsid w:val="00E63338"/>
    <w:rsid w:val="00E63F56"/>
    <w:rsid w:val="00E643C5"/>
    <w:rsid w:val="00E6580D"/>
    <w:rsid w:val="00E6666F"/>
    <w:rsid w:val="00E70AA9"/>
    <w:rsid w:val="00E72056"/>
    <w:rsid w:val="00E721AC"/>
    <w:rsid w:val="00E722BB"/>
    <w:rsid w:val="00E73948"/>
    <w:rsid w:val="00E77148"/>
    <w:rsid w:val="00E77154"/>
    <w:rsid w:val="00E777A1"/>
    <w:rsid w:val="00E810D2"/>
    <w:rsid w:val="00E8134B"/>
    <w:rsid w:val="00E82D6D"/>
    <w:rsid w:val="00E8384C"/>
    <w:rsid w:val="00E8388B"/>
    <w:rsid w:val="00E84662"/>
    <w:rsid w:val="00E870E5"/>
    <w:rsid w:val="00E91A0D"/>
    <w:rsid w:val="00E94968"/>
    <w:rsid w:val="00E94AC1"/>
    <w:rsid w:val="00E95B52"/>
    <w:rsid w:val="00E9639E"/>
    <w:rsid w:val="00EA0183"/>
    <w:rsid w:val="00EA5129"/>
    <w:rsid w:val="00EA6A32"/>
    <w:rsid w:val="00EA7CC1"/>
    <w:rsid w:val="00EA7DF5"/>
    <w:rsid w:val="00EB0C1E"/>
    <w:rsid w:val="00EB2273"/>
    <w:rsid w:val="00EB36B5"/>
    <w:rsid w:val="00EB3A9F"/>
    <w:rsid w:val="00EB56CE"/>
    <w:rsid w:val="00EB582C"/>
    <w:rsid w:val="00EB6551"/>
    <w:rsid w:val="00EC0B20"/>
    <w:rsid w:val="00EC24C4"/>
    <w:rsid w:val="00EC2A8E"/>
    <w:rsid w:val="00EC4031"/>
    <w:rsid w:val="00EC4C1E"/>
    <w:rsid w:val="00ED1B8E"/>
    <w:rsid w:val="00ED24F4"/>
    <w:rsid w:val="00ED73ED"/>
    <w:rsid w:val="00EE11EA"/>
    <w:rsid w:val="00EE14C5"/>
    <w:rsid w:val="00EE1C5D"/>
    <w:rsid w:val="00EE1E07"/>
    <w:rsid w:val="00EE28A7"/>
    <w:rsid w:val="00EE3998"/>
    <w:rsid w:val="00EE4078"/>
    <w:rsid w:val="00EE4406"/>
    <w:rsid w:val="00EE5999"/>
    <w:rsid w:val="00EE5F63"/>
    <w:rsid w:val="00EF179F"/>
    <w:rsid w:val="00EF237A"/>
    <w:rsid w:val="00EF2BB9"/>
    <w:rsid w:val="00EF4BF0"/>
    <w:rsid w:val="00EF6080"/>
    <w:rsid w:val="00F012EF"/>
    <w:rsid w:val="00F01461"/>
    <w:rsid w:val="00F03AAC"/>
    <w:rsid w:val="00F064B2"/>
    <w:rsid w:val="00F06EAD"/>
    <w:rsid w:val="00F127D7"/>
    <w:rsid w:val="00F12E96"/>
    <w:rsid w:val="00F134B2"/>
    <w:rsid w:val="00F1472D"/>
    <w:rsid w:val="00F14939"/>
    <w:rsid w:val="00F14E1A"/>
    <w:rsid w:val="00F1534D"/>
    <w:rsid w:val="00F156AC"/>
    <w:rsid w:val="00F1789C"/>
    <w:rsid w:val="00F20F43"/>
    <w:rsid w:val="00F21421"/>
    <w:rsid w:val="00F215F4"/>
    <w:rsid w:val="00F219D9"/>
    <w:rsid w:val="00F21B05"/>
    <w:rsid w:val="00F22032"/>
    <w:rsid w:val="00F22820"/>
    <w:rsid w:val="00F228C7"/>
    <w:rsid w:val="00F252CA"/>
    <w:rsid w:val="00F27232"/>
    <w:rsid w:val="00F33A52"/>
    <w:rsid w:val="00F33AD3"/>
    <w:rsid w:val="00F35A76"/>
    <w:rsid w:val="00F35D44"/>
    <w:rsid w:val="00F36160"/>
    <w:rsid w:val="00F36E2F"/>
    <w:rsid w:val="00F40A23"/>
    <w:rsid w:val="00F42683"/>
    <w:rsid w:val="00F4317A"/>
    <w:rsid w:val="00F44D96"/>
    <w:rsid w:val="00F44F63"/>
    <w:rsid w:val="00F450ED"/>
    <w:rsid w:val="00F45126"/>
    <w:rsid w:val="00F45809"/>
    <w:rsid w:val="00F465E2"/>
    <w:rsid w:val="00F4763F"/>
    <w:rsid w:val="00F504B5"/>
    <w:rsid w:val="00F50774"/>
    <w:rsid w:val="00F512BD"/>
    <w:rsid w:val="00F5187F"/>
    <w:rsid w:val="00F51EA1"/>
    <w:rsid w:val="00F5494A"/>
    <w:rsid w:val="00F555FB"/>
    <w:rsid w:val="00F56006"/>
    <w:rsid w:val="00F57897"/>
    <w:rsid w:val="00F57B3B"/>
    <w:rsid w:val="00F60013"/>
    <w:rsid w:val="00F622B4"/>
    <w:rsid w:val="00F630A1"/>
    <w:rsid w:val="00F6353B"/>
    <w:rsid w:val="00F6392C"/>
    <w:rsid w:val="00F6394A"/>
    <w:rsid w:val="00F64AF0"/>
    <w:rsid w:val="00F65D55"/>
    <w:rsid w:val="00F67EFD"/>
    <w:rsid w:val="00F712D7"/>
    <w:rsid w:val="00F71595"/>
    <w:rsid w:val="00F71EFB"/>
    <w:rsid w:val="00F73998"/>
    <w:rsid w:val="00F7450A"/>
    <w:rsid w:val="00F76F25"/>
    <w:rsid w:val="00F77F23"/>
    <w:rsid w:val="00F802E6"/>
    <w:rsid w:val="00F81781"/>
    <w:rsid w:val="00F819EE"/>
    <w:rsid w:val="00F81AF1"/>
    <w:rsid w:val="00F82489"/>
    <w:rsid w:val="00F82579"/>
    <w:rsid w:val="00F834BB"/>
    <w:rsid w:val="00F83777"/>
    <w:rsid w:val="00F83B21"/>
    <w:rsid w:val="00F8705F"/>
    <w:rsid w:val="00F925F4"/>
    <w:rsid w:val="00F93F52"/>
    <w:rsid w:val="00F9411E"/>
    <w:rsid w:val="00F9437B"/>
    <w:rsid w:val="00F950E9"/>
    <w:rsid w:val="00FA0A83"/>
    <w:rsid w:val="00FA2D4A"/>
    <w:rsid w:val="00FA4543"/>
    <w:rsid w:val="00FA5755"/>
    <w:rsid w:val="00FA7886"/>
    <w:rsid w:val="00FA7FA6"/>
    <w:rsid w:val="00FB0F04"/>
    <w:rsid w:val="00FB16B9"/>
    <w:rsid w:val="00FB1B61"/>
    <w:rsid w:val="00FB486F"/>
    <w:rsid w:val="00FB4B50"/>
    <w:rsid w:val="00FB4F1B"/>
    <w:rsid w:val="00FB575C"/>
    <w:rsid w:val="00FB6597"/>
    <w:rsid w:val="00FB6BCA"/>
    <w:rsid w:val="00FB77E8"/>
    <w:rsid w:val="00FC083B"/>
    <w:rsid w:val="00FC0FF7"/>
    <w:rsid w:val="00FC13DD"/>
    <w:rsid w:val="00FC184B"/>
    <w:rsid w:val="00FC19F6"/>
    <w:rsid w:val="00FC4C22"/>
    <w:rsid w:val="00FC6509"/>
    <w:rsid w:val="00FD09F2"/>
    <w:rsid w:val="00FD0EF2"/>
    <w:rsid w:val="00FD1984"/>
    <w:rsid w:val="00FD405D"/>
    <w:rsid w:val="00FD43BA"/>
    <w:rsid w:val="00FD722C"/>
    <w:rsid w:val="00FD7754"/>
    <w:rsid w:val="00FD7D86"/>
    <w:rsid w:val="00FE190E"/>
    <w:rsid w:val="00FE28A5"/>
    <w:rsid w:val="00FE3455"/>
    <w:rsid w:val="00FE3F3F"/>
    <w:rsid w:val="00FE4B05"/>
    <w:rsid w:val="00FE7181"/>
    <w:rsid w:val="00FE7432"/>
    <w:rsid w:val="00FF0505"/>
    <w:rsid w:val="00FF06B3"/>
    <w:rsid w:val="00FF3E86"/>
    <w:rsid w:val="00FF4424"/>
    <w:rsid w:val="00FF45D6"/>
    <w:rsid w:val="00FF52C3"/>
    <w:rsid w:val="00FF5AD9"/>
    <w:rsid w:val="00FF624E"/>
    <w:rsid w:val="00FF72ED"/>
    <w:rsid w:val="00FF77B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F00E"/>
  <w15:chartTrackingRefBased/>
  <w15:docId w15:val="{0E406E30-D8D8-48BF-9DC1-661E753B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7C7"/>
    <w:pPr>
      <w:spacing w:line="360" w:lineRule="auto"/>
    </w:pPr>
    <w:rPr>
      <w:sz w:val="24"/>
    </w:rPr>
  </w:style>
  <w:style w:type="paragraph" w:styleId="Heading1">
    <w:name w:val="heading 1"/>
    <w:basedOn w:val="Normal"/>
    <w:next w:val="Normal"/>
    <w:link w:val="Heading1Char"/>
    <w:uiPriority w:val="9"/>
    <w:qFormat/>
    <w:rsid w:val="00631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12EF"/>
    <w:pPr>
      <w:keepNext/>
      <w:keepLines/>
      <w:spacing w:before="40" w:after="0"/>
      <w:outlineLvl w:val="2"/>
    </w:pPr>
    <w:rPr>
      <w:rFonts w:asciiTheme="majorHAnsi" w:eastAsiaTheme="majorEastAsia" w:hAnsiTheme="majorHAnsi" w:cstheme="majorBidi"/>
      <w:color w:val="1F4D78" w:themeColor="accent1" w:themeShade="7F"/>
      <w:szCs w:val="24"/>
      <w:lang w:eastAsia="zh-CN"/>
    </w:rPr>
  </w:style>
  <w:style w:type="paragraph" w:styleId="Heading4">
    <w:name w:val="heading 4"/>
    <w:basedOn w:val="Normal"/>
    <w:next w:val="Normal"/>
    <w:link w:val="Heading4Char"/>
    <w:uiPriority w:val="9"/>
    <w:unhideWhenUsed/>
    <w:qFormat/>
    <w:rsid w:val="00C774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7769"/>
    <w:pPr>
      <w:spacing w:after="0" w:line="240" w:lineRule="auto"/>
    </w:pPr>
    <w:rPr>
      <w:rFonts w:eastAsiaTheme="minorEastAsia"/>
    </w:rPr>
  </w:style>
  <w:style w:type="character" w:customStyle="1" w:styleId="NoSpacingChar">
    <w:name w:val="No Spacing Char"/>
    <w:basedOn w:val="DefaultParagraphFont"/>
    <w:link w:val="NoSpacing"/>
    <w:uiPriority w:val="1"/>
    <w:rsid w:val="004E7769"/>
    <w:rPr>
      <w:rFonts w:eastAsiaTheme="minorEastAsia"/>
    </w:rPr>
  </w:style>
  <w:style w:type="character" w:customStyle="1" w:styleId="Heading1Char">
    <w:name w:val="Heading 1 Char"/>
    <w:basedOn w:val="DefaultParagraphFont"/>
    <w:link w:val="Heading1"/>
    <w:uiPriority w:val="9"/>
    <w:rsid w:val="006312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1295"/>
    <w:pPr>
      <w:outlineLvl w:val="9"/>
    </w:pPr>
  </w:style>
  <w:style w:type="paragraph" w:styleId="Header">
    <w:name w:val="header"/>
    <w:basedOn w:val="Normal"/>
    <w:link w:val="HeaderChar"/>
    <w:uiPriority w:val="99"/>
    <w:unhideWhenUsed/>
    <w:rsid w:val="00631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295"/>
  </w:style>
  <w:style w:type="paragraph" w:styleId="Footer">
    <w:name w:val="footer"/>
    <w:basedOn w:val="Normal"/>
    <w:link w:val="FooterChar"/>
    <w:uiPriority w:val="99"/>
    <w:unhideWhenUsed/>
    <w:rsid w:val="00631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295"/>
  </w:style>
  <w:style w:type="character" w:styleId="PlaceholderText">
    <w:name w:val="Placeholder Text"/>
    <w:basedOn w:val="DefaultParagraphFont"/>
    <w:uiPriority w:val="99"/>
    <w:semiHidden/>
    <w:rsid w:val="00631295"/>
    <w:rPr>
      <w:color w:val="808080"/>
    </w:rPr>
  </w:style>
  <w:style w:type="character" w:customStyle="1" w:styleId="Heading2Char">
    <w:name w:val="Heading 2 Char"/>
    <w:basedOn w:val="DefaultParagraphFont"/>
    <w:link w:val="Heading2"/>
    <w:uiPriority w:val="9"/>
    <w:rsid w:val="00FF52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0884"/>
    <w:pPr>
      <w:ind w:left="720"/>
      <w:contextualSpacing/>
    </w:pPr>
  </w:style>
  <w:style w:type="paragraph" w:styleId="TOC1">
    <w:name w:val="toc 1"/>
    <w:basedOn w:val="Normal"/>
    <w:next w:val="Normal"/>
    <w:autoRedefine/>
    <w:uiPriority w:val="39"/>
    <w:unhideWhenUsed/>
    <w:rsid w:val="00B4497F"/>
    <w:pPr>
      <w:tabs>
        <w:tab w:val="left" w:pos="440"/>
        <w:tab w:val="right" w:leader="dot" w:pos="9350"/>
      </w:tabs>
      <w:spacing w:after="100"/>
    </w:pPr>
  </w:style>
  <w:style w:type="paragraph" w:styleId="TOC2">
    <w:name w:val="toc 2"/>
    <w:basedOn w:val="Normal"/>
    <w:next w:val="Normal"/>
    <w:autoRedefine/>
    <w:uiPriority w:val="39"/>
    <w:unhideWhenUsed/>
    <w:rsid w:val="00B4497F"/>
    <w:pPr>
      <w:spacing w:after="100"/>
      <w:ind w:left="220"/>
    </w:pPr>
  </w:style>
  <w:style w:type="character" w:styleId="Hyperlink">
    <w:name w:val="Hyperlink"/>
    <w:basedOn w:val="DefaultParagraphFont"/>
    <w:uiPriority w:val="99"/>
    <w:unhideWhenUsed/>
    <w:rsid w:val="00B4497F"/>
    <w:rPr>
      <w:color w:val="0563C1" w:themeColor="hyperlink"/>
      <w:u w:val="single"/>
    </w:rPr>
  </w:style>
  <w:style w:type="character" w:styleId="CommentReference">
    <w:name w:val="annotation reference"/>
    <w:basedOn w:val="DefaultParagraphFont"/>
    <w:uiPriority w:val="99"/>
    <w:semiHidden/>
    <w:unhideWhenUsed/>
    <w:rsid w:val="008C1363"/>
    <w:rPr>
      <w:sz w:val="16"/>
      <w:szCs w:val="16"/>
    </w:rPr>
  </w:style>
  <w:style w:type="paragraph" w:styleId="CommentText">
    <w:name w:val="annotation text"/>
    <w:basedOn w:val="Normal"/>
    <w:link w:val="CommentTextChar"/>
    <w:uiPriority w:val="99"/>
    <w:semiHidden/>
    <w:unhideWhenUsed/>
    <w:rsid w:val="008C1363"/>
    <w:pPr>
      <w:spacing w:line="240" w:lineRule="auto"/>
    </w:pPr>
    <w:rPr>
      <w:sz w:val="20"/>
      <w:szCs w:val="20"/>
    </w:rPr>
  </w:style>
  <w:style w:type="character" w:customStyle="1" w:styleId="CommentTextChar">
    <w:name w:val="Comment Text Char"/>
    <w:basedOn w:val="DefaultParagraphFont"/>
    <w:link w:val="CommentText"/>
    <w:uiPriority w:val="99"/>
    <w:semiHidden/>
    <w:rsid w:val="008C1363"/>
    <w:rPr>
      <w:sz w:val="20"/>
      <w:szCs w:val="20"/>
    </w:rPr>
  </w:style>
  <w:style w:type="paragraph" w:styleId="CommentSubject">
    <w:name w:val="annotation subject"/>
    <w:basedOn w:val="CommentText"/>
    <w:next w:val="CommentText"/>
    <w:link w:val="CommentSubjectChar"/>
    <w:uiPriority w:val="99"/>
    <w:semiHidden/>
    <w:unhideWhenUsed/>
    <w:rsid w:val="008C1363"/>
    <w:rPr>
      <w:b/>
      <w:bCs/>
    </w:rPr>
  </w:style>
  <w:style w:type="character" w:customStyle="1" w:styleId="CommentSubjectChar">
    <w:name w:val="Comment Subject Char"/>
    <w:basedOn w:val="CommentTextChar"/>
    <w:link w:val="CommentSubject"/>
    <w:uiPriority w:val="99"/>
    <w:semiHidden/>
    <w:rsid w:val="008C1363"/>
    <w:rPr>
      <w:b/>
      <w:bCs/>
      <w:sz w:val="20"/>
      <w:szCs w:val="20"/>
    </w:rPr>
  </w:style>
  <w:style w:type="paragraph" w:styleId="BalloonText">
    <w:name w:val="Balloon Text"/>
    <w:basedOn w:val="Normal"/>
    <w:link w:val="BalloonTextChar"/>
    <w:uiPriority w:val="99"/>
    <w:semiHidden/>
    <w:unhideWhenUsed/>
    <w:rsid w:val="008C1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363"/>
    <w:rPr>
      <w:rFonts w:ascii="Segoe UI" w:hAnsi="Segoe UI" w:cs="Segoe UI"/>
      <w:sz w:val="18"/>
      <w:szCs w:val="18"/>
    </w:rPr>
  </w:style>
  <w:style w:type="character" w:customStyle="1" w:styleId="Heading3Char">
    <w:name w:val="Heading 3 Char"/>
    <w:basedOn w:val="DefaultParagraphFont"/>
    <w:link w:val="Heading3"/>
    <w:uiPriority w:val="9"/>
    <w:rsid w:val="00F012EF"/>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C579C6"/>
    <w:pPr>
      <w:spacing w:after="100"/>
      <w:ind w:left="480"/>
    </w:pPr>
  </w:style>
  <w:style w:type="paragraph" w:styleId="NormalWeb">
    <w:name w:val="Normal (Web)"/>
    <w:basedOn w:val="Normal"/>
    <w:uiPriority w:val="99"/>
    <w:semiHidden/>
    <w:unhideWhenUsed/>
    <w:rsid w:val="0078461E"/>
    <w:pPr>
      <w:spacing w:before="100" w:beforeAutospacing="1" w:after="100" w:afterAutospacing="1" w:line="240" w:lineRule="auto"/>
    </w:pPr>
    <w:rPr>
      <w:rFonts w:ascii="Times New Roman" w:eastAsia="Times New Roman" w:hAnsi="Times New Roman" w:cs="Times New Roman"/>
      <w:szCs w:val="24"/>
      <w:lang w:eastAsia="zh-CN"/>
    </w:rPr>
  </w:style>
  <w:style w:type="paragraph" w:styleId="Caption">
    <w:name w:val="caption"/>
    <w:basedOn w:val="Normal"/>
    <w:next w:val="Normal"/>
    <w:uiPriority w:val="35"/>
    <w:unhideWhenUsed/>
    <w:qFormat/>
    <w:rsid w:val="000B375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32D9B"/>
    <w:rPr>
      <w:color w:val="605E5C"/>
      <w:shd w:val="clear" w:color="auto" w:fill="E1DFDD"/>
    </w:rPr>
  </w:style>
  <w:style w:type="table" w:styleId="TableGrid">
    <w:name w:val="Table Grid"/>
    <w:basedOn w:val="TableNormal"/>
    <w:uiPriority w:val="39"/>
    <w:rsid w:val="00B8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0107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C77477"/>
    <w:rPr>
      <w:rFonts w:asciiTheme="majorHAnsi" w:eastAsiaTheme="majorEastAsia" w:hAnsiTheme="majorHAnsi" w:cstheme="majorBidi"/>
      <w:i/>
      <w:iCs/>
      <w:color w:val="2E74B5" w:themeColor="accent1" w:themeShade="BF"/>
      <w:sz w:val="24"/>
    </w:rPr>
  </w:style>
  <w:style w:type="table" w:styleId="GridTable5Dark-Accent5">
    <w:name w:val="Grid Table 5 Dark Accent 5"/>
    <w:basedOn w:val="TableNormal"/>
    <w:uiPriority w:val="50"/>
    <w:rsid w:val="00F67E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TMLTypewriter">
    <w:name w:val="HTML Typewriter"/>
    <w:basedOn w:val="DefaultParagraphFont"/>
    <w:uiPriority w:val="99"/>
    <w:semiHidden/>
    <w:unhideWhenUsed/>
    <w:rsid w:val="00156CB7"/>
    <w:rPr>
      <w:rFonts w:ascii="Courier New" w:eastAsia="Times New Roman" w:hAnsi="Courier New" w:cs="Courier New"/>
      <w:sz w:val="20"/>
      <w:szCs w:val="20"/>
    </w:rPr>
  </w:style>
  <w:style w:type="character" w:customStyle="1" w:styleId="pre">
    <w:name w:val="pre"/>
    <w:basedOn w:val="DefaultParagraphFont"/>
    <w:rsid w:val="00B4798F"/>
  </w:style>
  <w:style w:type="character" w:styleId="Strong">
    <w:name w:val="Strong"/>
    <w:basedOn w:val="DefaultParagraphFont"/>
    <w:uiPriority w:val="22"/>
    <w:qFormat/>
    <w:rsid w:val="00521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5386">
      <w:bodyDiv w:val="1"/>
      <w:marLeft w:val="0"/>
      <w:marRight w:val="0"/>
      <w:marTop w:val="0"/>
      <w:marBottom w:val="0"/>
      <w:divBdr>
        <w:top w:val="none" w:sz="0" w:space="0" w:color="auto"/>
        <w:left w:val="none" w:sz="0" w:space="0" w:color="auto"/>
        <w:bottom w:val="none" w:sz="0" w:space="0" w:color="auto"/>
        <w:right w:val="none" w:sz="0" w:space="0" w:color="auto"/>
      </w:divBdr>
    </w:div>
    <w:div w:id="259409658">
      <w:bodyDiv w:val="1"/>
      <w:marLeft w:val="0"/>
      <w:marRight w:val="0"/>
      <w:marTop w:val="0"/>
      <w:marBottom w:val="0"/>
      <w:divBdr>
        <w:top w:val="none" w:sz="0" w:space="0" w:color="auto"/>
        <w:left w:val="none" w:sz="0" w:space="0" w:color="auto"/>
        <w:bottom w:val="none" w:sz="0" w:space="0" w:color="auto"/>
        <w:right w:val="none" w:sz="0" w:space="0" w:color="auto"/>
      </w:divBdr>
    </w:div>
    <w:div w:id="521088700">
      <w:bodyDiv w:val="1"/>
      <w:marLeft w:val="0"/>
      <w:marRight w:val="0"/>
      <w:marTop w:val="0"/>
      <w:marBottom w:val="0"/>
      <w:divBdr>
        <w:top w:val="none" w:sz="0" w:space="0" w:color="auto"/>
        <w:left w:val="none" w:sz="0" w:space="0" w:color="auto"/>
        <w:bottom w:val="none" w:sz="0" w:space="0" w:color="auto"/>
        <w:right w:val="none" w:sz="0" w:space="0" w:color="auto"/>
      </w:divBdr>
    </w:div>
    <w:div w:id="820121497">
      <w:bodyDiv w:val="1"/>
      <w:marLeft w:val="0"/>
      <w:marRight w:val="0"/>
      <w:marTop w:val="0"/>
      <w:marBottom w:val="0"/>
      <w:divBdr>
        <w:top w:val="none" w:sz="0" w:space="0" w:color="auto"/>
        <w:left w:val="none" w:sz="0" w:space="0" w:color="auto"/>
        <w:bottom w:val="none" w:sz="0" w:space="0" w:color="auto"/>
        <w:right w:val="none" w:sz="0" w:space="0" w:color="auto"/>
      </w:divBdr>
    </w:div>
    <w:div w:id="890926319">
      <w:bodyDiv w:val="1"/>
      <w:marLeft w:val="0"/>
      <w:marRight w:val="0"/>
      <w:marTop w:val="0"/>
      <w:marBottom w:val="0"/>
      <w:divBdr>
        <w:top w:val="none" w:sz="0" w:space="0" w:color="auto"/>
        <w:left w:val="none" w:sz="0" w:space="0" w:color="auto"/>
        <w:bottom w:val="none" w:sz="0" w:space="0" w:color="auto"/>
        <w:right w:val="none" w:sz="0" w:space="0" w:color="auto"/>
      </w:divBdr>
    </w:div>
    <w:div w:id="966399754">
      <w:bodyDiv w:val="1"/>
      <w:marLeft w:val="0"/>
      <w:marRight w:val="0"/>
      <w:marTop w:val="0"/>
      <w:marBottom w:val="0"/>
      <w:divBdr>
        <w:top w:val="none" w:sz="0" w:space="0" w:color="auto"/>
        <w:left w:val="none" w:sz="0" w:space="0" w:color="auto"/>
        <w:bottom w:val="none" w:sz="0" w:space="0" w:color="auto"/>
        <w:right w:val="none" w:sz="0" w:space="0" w:color="auto"/>
      </w:divBdr>
    </w:div>
    <w:div w:id="1349213700">
      <w:bodyDiv w:val="1"/>
      <w:marLeft w:val="0"/>
      <w:marRight w:val="0"/>
      <w:marTop w:val="0"/>
      <w:marBottom w:val="0"/>
      <w:divBdr>
        <w:top w:val="none" w:sz="0" w:space="0" w:color="auto"/>
        <w:left w:val="none" w:sz="0" w:space="0" w:color="auto"/>
        <w:bottom w:val="none" w:sz="0" w:space="0" w:color="auto"/>
        <w:right w:val="none" w:sz="0" w:space="0" w:color="auto"/>
      </w:divBdr>
      <w:divsChild>
        <w:div w:id="307169543">
          <w:marLeft w:val="0"/>
          <w:marRight w:val="0"/>
          <w:marTop w:val="0"/>
          <w:marBottom w:val="0"/>
          <w:divBdr>
            <w:top w:val="none" w:sz="0" w:space="0" w:color="auto"/>
            <w:left w:val="none" w:sz="0" w:space="0" w:color="auto"/>
            <w:bottom w:val="none" w:sz="0" w:space="0" w:color="auto"/>
            <w:right w:val="none" w:sz="0" w:space="0" w:color="auto"/>
          </w:divBdr>
          <w:divsChild>
            <w:div w:id="6279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8787">
      <w:bodyDiv w:val="1"/>
      <w:marLeft w:val="0"/>
      <w:marRight w:val="0"/>
      <w:marTop w:val="0"/>
      <w:marBottom w:val="0"/>
      <w:divBdr>
        <w:top w:val="none" w:sz="0" w:space="0" w:color="auto"/>
        <w:left w:val="none" w:sz="0" w:space="0" w:color="auto"/>
        <w:bottom w:val="none" w:sz="0" w:space="0" w:color="auto"/>
        <w:right w:val="none" w:sz="0" w:space="0" w:color="auto"/>
      </w:divBdr>
    </w:div>
    <w:div w:id="1582251337">
      <w:bodyDiv w:val="1"/>
      <w:marLeft w:val="0"/>
      <w:marRight w:val="0"/>
      <w:marTop w:val="0"/>
      <w:marBottom w:val="0"/>
      <w:divBdr>
        <w:top w:val="none" w:sz="0" w:space="0" w:color="auto"/>
        <w:left w:val="none" w:sz="0" w:space="0" w:color="auto"/>
        <w:bottom w:val="none" w:sz="0" w:space="0" w:color="auto"/>
        <w:right w:val="none" w:sz="0" w:space="0" w:color="auto"/>
      </w:divBdr>
      <w:divsChild>
        <w:div w:id="413936462">
          <w:marLeft w:val="0"/>
          <w:marRight w:val="0"/>
          <w:marTop w:val="0"/>
          <w:marBottom w:val="0"/>
          <w:divBdr>
            <w:top w:val="none" w:sz="0" w:space="0" w:color="auto"/>
            <w:left w:val="none" w:sz="0" w:space="0" w:color="auto"/>
            <w:bottom w:val="none" w:sz="0" w:space="0" w:color="auto"/>
            <w:right w:val="none" w:sz="0" w:space="0" w:color="auto"/>
          </w:divBdr>
          <w:divsChild>
            <w:div w:id="7867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1612">
      <w:bodyDiv w:val="1"/>
      <w:marLeft w:val="0"/>
      <w:marRight w:val="0"/>
      <w:marTop w:val="0"/>
      <w:marBottom w:val="0"/>
      <w:divBdr>
        <w:top w:val="none" w:sz="0" w:space="0" w:color="auto"/>
        <w:left w:val="none" w:sz="0" w:space="0" w:color="auto"/>
        <w:bottom w:val="none" w:sz="0" w:space="0" w:color="auto"/>
        <w:right w:val="none" w:sz="0" w:space="0" w:color="auto"/>
      </w:divBdr>
      <w:divsChild>
        <w:div w:id="2000308715">
          <w:marLeft w:val="0"/>
          <w:marRight w:val="0"/>
          <w:marTop w:val="0"/>
          <w:marBottom w:val="0"/>
          <w:divBdr>
            <w:top w:val="none" w:sz="0" w:space="0" w:color="auto"/>
            <w:left w:val="none" w:sz="0" w:space="0" w:color="auto"/>
            <w:bottom w:val="none" w:sz="0" w:space="0" w:color="auto"/>
            <w:right w:val="none" w:sz="0" w:space="0" w:color="auto"/>
          </w:divBdr>
          <w:divsChild>
            <w:div w:id="679041764">
              <w:marLeft w:val="0"/>
              <w:marRight w:val="0"/>
              <w:marTop w:val="0"/>
              <w:marBottom w:val="0"/>
              <w:divBdr>
                <w:top w:val="none" w:sz="0" w:space="0" w:color="auto"/>
                <w:left w:val="none" w:sz="0" w:space="0" w:color="auto"/>
                <w:bottom w:val="none" w:sz="0" w:space="0" w:color="auto"/>
                <w:right w:val="none" w:sz="0" w:space="0" w:color="auto"/>
              </w:divBdr>
              <w:divsChild>
                <w:div w:id="783572182">
                  <w:marLeft w:val="0"/>
                  <w:marRight w:val="0"/>
                  <w:marTop w:val="0"/>
                  <w:marBottom w:val="0"/>
                  <w:divBdr>
                    <w:top w:val="none" w:sz="0" w:space="0" w:color="auto"/>
                    <w:left w:val="none" w:sz="0" w:space="0" w:color="auto"/>
                    <w:bottom w:val="none" w:sz="0" w:space="0" w:color="auto"/>
                    <w:right w:val="none" w:sz="0" w:space="0" w:color="auto"/>
                  </w:divBdr>
                  <w:divsChild>
                    <w:div w:id="1611938127">
                      <w:marLeft w:val="0"/>
                      <w:marRight w:val="0"/>
                      <w:marTop w:val="0"/>
                      <w:marBottom w:val="0"/>
                      <w:divBdr>
                        <w:top w:val="none" w:sz="0" w:space="0" w:color="auto"/>
                        <w:left w:val="none" w:sz="0" w:space="0" w:color="auto"/>
                        <w:bottom w:val="none" w:sz="0" w:space="0" w:color="auto"/>
                        <w:right w:val="none" w:sz="0" w:space="0" w:color="auto"/>
                      </w:divBdr>
                      <w:divsChild>
                        <w:div w:id="2128036671">
                          <w:marLeft w:val="0"/>
                          <w:marRight w:val="0"/>
                          <w:marTop w:val="0"/>
                          <w:marBottom w:val="0"/>
                          <w:divBdr>
                            <w:top w:val="none" w:sz="0" w:space="0" w:color="auto"/>
                            <w:left w:val="none" w:sz="0" w:space="0" w:color="auto"/>
                            <w:bottom w:val="none" w:sz="0" w:space="0" w:color="auto"/>
                            <w:right w:val="none" w:sz="0" w:space="0" w:color="auto"/>
                          </w:divBdr>
                          <w:divsChild>
                            <w:div w:id="712462101">
                              <w:marLeft w:val="0"/>
                              <w:marRight w:val="0"/>
                              <w:marTop w:val="0"/>
                              <w:marBottom w:val="0"/>
                              <w:divBdr>
                                <w:top w:val="none" w:sz="0" w:space="0" w:color="auto"/>
                                <w:left w:val="none" w:sz="0" w:space="0" w:color="auto"/>
                                <w:bottom w:val="none" w:sz="0" w:space="0" w:color="auto"/>
                                <w:right w:val="none" w:sz="0" w:space="0" w:color="auto"/>
                              </w:divBdr>
                              <w:divsChild>
                                <w:div w:id="1663503982">
                                  <w:marLeft w:val="0"/>
                                  <w:marRight w:val="0"/>
                                  <w:marTop w:val="0"/>
                                  <w:marBottom w:val="0"/>
                                  <w:divBdr>
                                    <w:top w:val="none" w:sz="0" w:space="0" w:color="auto"/>
                                    <w:left w:val="none" w:sz="0" w:space="0" w:color="auto"/>
                                    <w:bottom w:val="none" w:sz="0" w:space="0" w:color="auto"/>
                                    <w:right w:val="none" w:sz="0" w:space="0" w:color="auto"/>
                                  </w:divBdr>
                                  <w:divsChild>
                                    <w:div w:id="1166089627">
                                      <w:marLeft w:val="0"/>
                                      <w:marRight w:val="0"/>
                                      <w:marTop w:val="0"/>
                                      <w:marBottom w:val="0"/>
                                      <w:divBdr>
                                        <w:top w:val="none" w:sz="0" w:space="0" w:color="auto"/>
                                        <w:left w:val="none" w:sz="0" w:space="0" w:color="auto"/>
                                        <w:bottom w:val="none" w:sz="0" w:space="0" w:color="auto"/>
                                        <w:right w:val="none" w:sz="0" w:space="0" w:color="auto"/>
                                      </w:divBdr>
                                    </w:div>
                                    <w:div w:id="241262491">
                                      <w:marLeft w:val="0"/>
                                      <w:marRight w:val="0"/>
                                      <w:marTop w:val="0"/>
                                      <w:marBottom w:val="0"/>
                                      <w:divBdr>
                                        <w:top w:val="none" w:sz="0" w:space="0" w:color="auto"/>
                                        <w:left w:val="none" w:sz="0" w:space="0" w:color="auto"/>
                                        <w:bottom w:val="none" w:sz="0" w:space="0" w:color="auto"/>
                                        <w:right w:val="none" w:sz="0" w:space="0" w:color="auto"/>
                                      </w:divBdr>
                                      <w:divsChild>
                                        <w:div w:id="393436714">
                                          <w:marLeft w:val="0"/>
                                          <w:marRight w:val="165"/>
                                          <w:marTop w:val="150"/>
                                          <w:marBottom w:val="0"/>
                                          <w:divBdr>
                                            <w:top w:val="none" w:sz="0" w:space="0" w:color="auto"/>
                                            <w:left w:val="none" w:sz="0" w:space="0" w:color="auto"/>
                                            <w:bottom w:val="none" w:sz="0" w:space="0" w:color="auto"/>
                                            <w:right w:val="none" w:sz="0" w:space="0" w:color="auto"/>
                                          </w:divBdr>
                                          <w:divsChild>
                                            <w:div w:id="353464959">
                                              <w:marLeft w:val="0"/>
                                              <w:marRight w:val="0"/>
                                              <w:marTop w:val="0"/>
                                              <w:marBottom w:val="0"/>
                                              <w:divBdr>
                                                <w:top w:val="none" w:sz="0" w:space="0" w:color="auto"/>
                                                <w:left w:val="none" w:sz="0" w:space="0" w:color="auto"/>
                                                <w:bottom w:val="none" w:sz="0" w:space="0" w:color="auto"/>
                                                <w:right w:val="none" w:sz="0" w:space="0" w:color="auto"/>
                                              </w:divBdr>
                                              <w:divsChild>
                                                <w:div w:id="12012376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0437405">
      <w:bodyDiv w:val="1"/>
      <w:marLeft w:val="0"/>
      <w:marRight w:val="0"/>
      <w:marTop w:val="0"/>
      <w:marBottom w:val="0"/>
      <w:divBdr>
        <w:top w:val="none" w:sz="0" w:space="0" w:color="auto"/>
        <w:left w:val="none" w:sz="0" w:space="0" w:color="auto"/>
        <w:bottom w:val="none" w:sz="0" w:space="0" w:color="auto"/>
        <w:right w:val="none" w:sz="0" w:space="0" w:color="auto"/>
      </w:divBdr>
      <w:divsChild>
        <w:div w:id="852643049">
          <w:marLeft w:val="0"/>
          <w:marRight w:val="0"/>
          <w:marTop w:val="0"/>
          <w:marBottom w:val="0"/>
          <w:divBdr>
            <w:top w:val="none" w:sz="0" w:space="0" w:color="auto"/>
            <w:left w:val="none" w:sz="0" w:space="0" w:color="auto"/>
            <w:bottom w:val="none" w:sz="0" w:space="0" w:color="auto"/>
            <w:right w:val="none" w:sz="0" w:space="0" w:color="auto"/>
          </w:divBdr>
          <w:divsChild>
            <w:div w:id="1645966629">
              <w:marLeft w:val="0"/>
              <w:marRight w:val="0"/>
              <w:marTop w:val="0"/>
              <w:marBottom w:val="0"/>
              <w:divBdr>
                <w:top w:val="none" w:sz="0" w:space="0" w:color="auto"/>
                <w:left w:val="none" w:sz="0" w:space="0" w:color="auto"/>
                <w:bottom w:val="none" w:sz="0" w:space="0" w:color="auto"/>
                <w:right w:val="none" w:sz="0" w:space="0" w:color="auto"/>
              </w:divBdr>
              <w:divsChild>
                <w:div w:id="1655644411">
                  <w:marLeft w:val="0"/>
                  <w:marRight w:val="0"/>
                  <w:marTop w:val="0"/>
                  <w:marBottom w:val="0"/>
                  <w:divBdr>
                    <w:top w:val="none" w:sz="0" w:space="0" w:color="auto"/>
                    <w:left w:val="none" w:sz="0" w:space="0" w:color="auto"/>
                    <w:bottom w:val="none" w:sz="0" w:space="0" w:color="auto"/>
                    <w:right w:val="none" w:sz="0" w:space="0" w:color="auto"/>
                  </w:divBdr>
                  <w:divsChild>
                    <w:div w:id="452987560">
                      <w:marLeft w:val="0"/>
                      <w:marRight w:val="0"/>
                      <w:marTop w:val="0"/>
                      <w:marBottom w:val="0"/>
                      <w:divBdr>
                        <w:top w:val="none" w:sz="0" w:space="0" w:color="auto"/>
                        <w:left w:val="none" w:sz="0" w:space="0" w:color="auto"/>
                        <w:bottom w:val="none" w:sz="0" w:space="0" w:color="auto"/>
                        <w:right w:val="none" w:sz="0" w:space="0" w:color="auto"/>
                      </w:divBdr>
                      <w:divsChild>
                        <w:div w:id="3486037">
                          <w:marLeft w:val="0"/>
                          <w:marRight w:val="0"/>
                          <w:marTop w:val="0"/>
                          <w:marBottom w:val="0"/>
                          <w:divBdr>
                            <w:top w:val="none" w:sz="0" w:space="0" w:color="auto"/>
                            <w:left w:val="none" w:sz="0" w:space="0" w:color="auto"/>
                            <w:bottom w:val="none" w:sz="0" w:space="0" w:color="auto"/>
                            <w:right w:val="none" w:sz="0" w:space="0" w:color="auto"/>
                          </w:divBdr>
                          <w:divsChild>
                            <w:div w:id="1203249191">
                              <w:marLeft w:val="0"/>
                              <w:marRight w:val="0"/>
                              <w:marTop w:val="0"/>
                              <w:marBottom w:val="0"/>
                              <w:divBdr>
                                <w:top w:val="none" w:sz="0" w:space="0" w:color="auto"/>
                                <w:left w:val="none" w:sz="0" w:space="0" w:color="auto"/>
                                <w:bottom w:val="none" w:sz="0" w:space="0" w:color="auto"/>
                                <w:right w:val="none" w:sz="0" w:space="0" w:color="auto"/>
                              </w:divBdr>
                              <w:divsChild>
                                <w:div w:id="714163857">
                                  <w:marLeft w:val="0"/>
                                  <w:marRight w:val="0"/>
                                  <w:marTop w:val="0"/>
                                  <w:marBottom w:val="0"/>
                                  <w:divBdr>
                                    <w:top w:val="none" w:sz="0" w:space="0" w:color="auto"/>
                                    <w:left w:val="none" w:sz="0" w:space="0" w:color="auto"/>
                                    <w:bottom w:val="none" w:sz="0" w:space="0" w:color="auto"/>
                                    <w:right w:val="none" w:sz="0" w:space="0" w:color="auto"/>
                                  </w:divBdr>
                                  <w:divsChild>
                                    <w:div w:id="583224729">
                                      <w:marLeft w:val="0"/>
                                      <w:marRight w:val="0"/>
                                      <w:marTop w:val="0"/>
                                      <w:marBottom w:val="0"/>
                                      <w:divBdr>
                                        <w:top w:val="none" w:sz="0" w:space="0" w:color="auto"/>
                                        <w:left w:val="none" w:sz="0" w:space="0" w:color="auto"/>
                                        <w:bottom w:val="none" w:sz="0" w:space="0" w:color="auto"/>
                                        <w:right w:val="none" w:sz="0" w:space="0" w:color="auto"/>
                                      </w:divBdr>
                                    </w:div>
                                    <w:div w:id="1247182721">
                                      <w:marLeft w:val="0"/>
                                      <w:marRight w:val="0"/>
                                      <w:marTop w:val="0"/>
                                      <w:marBottom w:val="0"/>
                                      <w:divBdr>
                                        <w:top w:val="none" w:sz="0" w:space="0" w:color="auto"/>
                                        <w:left w:val="none" w:sz="0" w:space="0" w:color="auto"/>
                                        <w:bottom w:val="none" w:sz="0" w:space="0" w:color="auto"/>
                                        <w:right w:val="none" w:sz="0" w:space="0" w:color="auto"/>
                                      </w:divBdr>
                                      <w:divsChild>
                                        <w:div w:id="973563700">
                                          <w:marLeft w:val="0"/>
                                          <w:marRight w:val="165"/>
                                          <w:marTop w:val="150"/>
                                          <w:marBottom w:val="0"/>
                                          <w:divBdr>
                                            <w:top w:val="none" w:sz="0" w:space="0" w:color="auto"/>
                                            <w:left w:val="none" w:sz="0" w:space="0" w:color="auto"/>
                                            <w:bottom w:val="none" w:sz="0" w:space="0" w:color="auto"/>
                                            <w:right w:val="none" w:sz="0" w:space="0" w:color="auto"/>
                                          </w:divBdr>
                                          <w:divsChild>
                                            <w:div w:id="962736523">
                                              <w:marLeft w:val="0"/>
                                              <w:marRight w:val="0"/>
                                              <w:marTop w:val="0"/>
                                              <w:marBottom w:val="0"/>
                                              <w:divBdr>
                                                <w:top w:val="none" w:sz="0" w:space="0" w:color="auto"/>
                                                <w:left w:val="none" w:sz="0" w:space="0" w:color="auto"/>
                                                <w:bottom w:val="none" w:sz="0" w:space="0" w:color="auto"/>
                                                <w:right w:val="none" w:sz="0" w:space="0" w:color="auto"/>
                                              </w:divBdr>
                                              <w:divsChild>
                                                <w:div w:id="17532372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gHua\Desktop\term3\COMP%208037\Proposa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C78F6816D64CA7A67AC268D8B9CB31"/>
        <w:category>
          <w:name w:val="General"/>
          <w:gallery w:val="placeholder"/>
        </w:category>
        <w:types>
          <w:type w:val="bbPlcHdr"/>
        </w:types>
        <w:behaviors>
          <w:behavior w:val="content"/>
        </w:behaviors>
        <w:guid w:val="{6A149504-5DF3-4416-924B-AFCA5E6A1286}"/>
      </w:docPartPr>
      <w:docPartBody>
        <w:p w:rsidR="00751E0E" w:rsidRDefault="00543E61">
          <w:pPr>
            <w:pStyle w:val="A1C78F6816D64CA7A67AC268D8B9CB31"/>
          </w:pPr>
          <w:r>
            <w:rPr>
              <w:rFonts w:asciiTheme="majorHAnsi" w:eastAsiaTheme="majorEastAsia" w:hAnsiTheme="majorHAnsi" w:cstheme="majorBidi"/>
              <w:color w:val="4472C4" w:themeColor="accent1"/>
              <w:sz w:val="88"/>
              <w:szCs w:val="88"/>
            </w:rPr>
            <w:t>[Proposal Project Title]</w:t>
          </w:r>
        </w:p>
      </w:docPartBody>
    </w:docPart>
    <w:docPart>
      <w:docPartPr>
        <w:name w:val="DE9C6DAC236F4ABC9189946E23945FAA"/>
        <w:category>
          <w:name w:val="General"/>
          <w:gallery w:val="placeholder"/>
        </w:category>
        <w:types>
          <w:type w:val="bbPlcHdr"/>
        </w:types>
        <w:behaviors>
          <w:behavior w:val="content"/>
        </w:behaviors>
        <w:guid w:val="{92DB2142-510A-4D96-8D59-7D847FA121AB}"/>
      </w:docPartPr>
      <w:docPartBody>
        <w:p w:rsidR="00751E0E" w:rsidRDefault="00543E61">
          <w:pPr>
            <w:pStyle w:val="DE9C6DAC236F4ABC9189946E23945FAA"/>
          </w:pPr>
          <w:r>
            <w:rPr>
              <w:color w:val="2F5496" w:themeColor="accent1" w:themeShade="BF"/>
            </w:rPr>
            <w:t>[Course Number – Course Title]</w:t>
          </w:r>
        </w:p>
      </w:docPartBody>
    </w:docPart>
    <w:docPart>
      <w:docPartPr>
        <w:name w:val="C7516A70007247ED8BE2CAAACC331E3A"/>
        <w:category>
          <w:name w:val="General"/>
          <w:gallery w:val="placeholder"/>
        </w:category>
        <w:types>
          <w:type w:val="bbPlcHdr"/>
        </w:types>
        <w:behaviors>
          <w:behavior w:val="content"/>
        </w:behaviors>
        <w:guid w:val="{43AF5263-E0AC-41B8-8172-9AC69353CE9E}"/>
      </w:docPartPr>
      <w:docPartBody>
        <w:p w:rsidR="00751E0E" w:rsidRDefault="00543E61">
          <w:pPr>
            <w:pStyle w:val="C7516A70007247ED8BE2CAAACC331E3A"/>
          </w:pPr>
          <w:r w:rsidRPr="003E6897">
            <w:rPr>
              <w:rStyle w:val="PlaceholderText"/>
              <w:color w:val="4472C4" w:themeColor="accent1"/>
              <w:sz w:val="28"/>
              <w:szCs w:val="28"/>
            </w:rPr>
            <w:t>[Student Name</w:t>
          </w:r>
          <w:r>
            <w:rPr>
              <w:rStyle w:val="PlaceholderText"/>
              <w:color w:val="4472C4" w:themeColor="accent1"/>
              <w:sz w:val="28"/>
              <w:szCs w:val="28"/>
            </w:rPr>
            <w:t xml:space="preserve"> – Student ID]</w:t>
          </w:r>
        </w:p>
      </w:docPartBody>
    </w:docPart>
    <w:docPart>
      <w:docPartPr>
        <w:name w:val="D4D4A6301E61401582652209B1225C81"/>
        <w:category>
          <w:name w:val="General"/>
          <w:gallery w:val="placeholder"/>
        </w:category>
        <w:types>
          <w:type w:val="bbPlcHdr"/>
        </w:types>
        <w:behaviors>
          <w:behavior w:val="content"/>
        </w:behaviors>
        <w:guid w:val="{E0F6E696-8BAA-43A6-8C24-024A96D84F33}"/>
      </w:docPartPr>
      <w:docPartBody>
        <w:p w:rsidR="00751E0E" w:rsidRDefault="00543E61">
          <w:pPr>
            <w:pStyle w:val="D4D4A6301E61401582652209B1225C81"/>
          </w:pPr>
          <w:r w:rsidRPr="003E6897">
            <w:rPr>
              <w:color w:val="4472C4" w:themeColor="accent1"/>
              <w:sz w:val="28"/>
              <w:szCs w:val="28"/>
            </w:rPr>
            <w:t>[Date]</w:t>
          </w:r>
        </w:p>
      </w:docPartBody>
    </w:docPart>
    <w:docPart>
      <w:docPartPr>
        <w:name w:val="BE4D8EDA4E66480894A1FC017AC7B6A4"/>
        <w:category>
          <w:name w:val="General"/>
          <w:gallery w:val="placeholder"/>
        </w:category>
        <w:types>
          <w:type w:val="bbPlcHdr"/>
        </w:types>
        <w:behaviors>
          <w:behavior w:val="content"/>
        </w:behaviors>
        <w:guid w:val="{C74AD6CD-BD58-491E-8AC2-11D1E8C6FB64}"/>
      </w:docPartPr>
      <w:docPartBody>
        <w:p w:rsidR="00751E0E" w:rsidRDefault="00543E61">
          <w:pPr>
            <w:pStyle w:val="BE4D8EDA4E66480894A1FC017AC7B6A4"/>
          </w:pPr>
          <w:r>
            <w:rPr>
              <w:rStyle w:val="PlaceholderText"/>
            </w:rPr>
            <w:t>[Insert information regarding your education</w:t>
          </w:r>
          <w:r w:rsidRPr="00AD04AB">
            <w:rPr>
              <w:rStyle w:val="PlaceholderText"/>
            </w:rPr>
            <w:t>.</w:t>
          </w:r>
          <w:r>
            <w:rPr>
              <w:rStyle w:val="PlaceholderText"/>
            </w:rPr>
            <w:t>]</w:t>
          </w:r>
        </w:p>
      </w:docPartBody>
    </w:docPart>
    <w:docPart>
      <w:docPartPr>
        <w:name w:val="2CFAC0E4132E4A6EA7B181EFF0A279A7"/>
        <w:category>
          <w:name w:val="General"/>
          <w:gallery w:val="placeholder"/>
        </w:category>
        <w:types>
          <w:type w:val="bbPlcHdr"/>
        </w:types>
        <w:behaviors>
          <w:behavior w:val="content"/>
        </w:behaviors>
        <w:guid w:val="{AD213CBB-88A5-44C1-A976-C6C61EA995B8}"/>
      </w:docPartPr>
      <w:docPartBody>
        <w:p w:rsidR="00751E0E" w:rsidRDefault="00543E61">
          <w:pPr>
            <w:pStyle w:val="2CFAC0E4132E4A6EA7B181EFF0A279A7"/>
          </w:pPr>
          <w:r>
            <w:rPr>
              <w:rStyle w:val="PlaceholderText"/>
            </w:rPr>
            <w:t>[E</w:t>
          </w:r>
          <w:r w:rsidRPr="00931941">
            <w:rPr>
              <w:rStyle w:val="PlaceholderText"/>
            </w:rPr>
            <w:t>xplain how the major project will further enhance students</w:t>
          </w:r>
          <w:r>
            <w:rPr>
              <w:rStyle w:val="PlaceholderText"/>
            </w:rPr>
            <w:t>’</w:t>
          </w:r>
          <w:r w:rsidRPr="00931941">
            <w:rPr>
              <w:rStyle w:val="PlaceholderText"/>
            </w:rPr>
            <w:t xml:space="preserve"> expertise in their chosen specialization</w:t>
          </w:r>
          <w:r w:rsidRPr="00AD04AB">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0ABF"/>
    <w:multiLevelType w:val="hybridMultilevel"/>
    <w:tmpl w:val="0332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3A"/>
    <w:rsid w:val="00190950"/>
    <w:rsid w:val="001E0FF4"/>
    <w:rsid w:val="002924E6"/>
    <w:rsid w:val="003F4555"/>
    <w:rsid w:val="00542641"/>
    <w:rsid w:val="00543E61"/>
    <w:rsid w:val="00630E5A"/>
    <w:rsid w:val="0066073A"/>
    <w:rsid w:val="00727A89"/>
    <w:rsid w:val="00751E0E"/>
    <w:rsid w:val="00806CB5"/>
    <w:rsid w:val="008653F4"/>
    <w:rsid w:val="00972542"/>
    <w:rsid w:val="00A56933"/>
    <w:rsid w:val="00A7186B"/>
    <w:rsid w:val="00AB308B"/>
    <w:rsid w:val="00B107E9"/>
    <w:rsid w:val="00BA1095"/>
    <w:rsid w:val="00E36E69"/>
    <w:rsid w:val="00E61131"/>
    <w:rsid w:val="00EA6CD6"/>
    <w:rsid w:val="00EF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78F6816D64CA7A67AC268D8B9CB31">
    <w:name w:val="A1C78F6816D64CA7A67AC268D8B9CB31"/>
  </w:style>
  <w:style w:type="paragraph" w:customStyle="1" w:styleId="DE9C6DAC236F4ABC9189946E23945FAA">
    <w:name w:val="DE9C6DAC236F4ABC9189946E23945FAA"/>
  </w:style>
  <w:style w:type="character" w:styleId="PlaceholderText">
    <w:name w:val="Placeholder Text"/>
    <w:basedOn w:val="DefaultParagraphFont"/>
    <w:uiPriority w:val="99"/>
    <w:semiHidden/>
    <w:rsid w:val="0066073A"/>
    <w:rPr>
      <w:color w:val="808080"/>
    </w:rPr>
  </w:style>
  <w:style w:type="paragraph" w:customStyle="1" w:styleId="C7516A70007247ED8BE2CAAACC331E3A">
    <w:name w:val="C7516A70007247ED8BE2CAAACC331E3A"/>
  </w:style>
  <w:style w:type="paragraph" w:customStyle="1" w:styleId="D4D4A6301E61401582652209B1225C81">
    <w:name w:val="D4D4A6301E61401582652209B1225C81"/>
  </w:style>
  <w:style w:type="paragraph" w:customStyle="1" w:styleId="BE4D8EDA4E66480894A1FC017AC7B6A4">
    <w:name w:val="BE4D8EDA4E66480894A1FC017AC7B6A4"/>
  </w:style>
  <w:style w:type="paragraph" w:styleId="ListParagraph">
    <w:name w:val="List Paragraph"/>
    <w:basedOn w:val="Normal"/>
    <w:uiPriority w:val="34"/>
    <w:qFormat/>
    <w:pPr>
      <w:ind w:left="720"/>
      <w:contextualSpacing/>
    </w:pPr>
    <w:rPr>
      <w:rFonts w:eastAsiaTheme="minorHAnsi"/>
      <w:lang w:eastAsia="en-US"/>
    </w:rPr>
  </w:style>
  <w:style w:type="paragraph" w:customStyle="1" w:styleId="2CFAC0E4132E4A6EA7B181EFF0A279A7">
    <w:name w:val="2CFAC0E4132E4A6EA7B181EFF0A27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363E6-9D26-412A-A142-D01E9962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Template.dotx</Template>
  <TotalTime>1732</TotalTime>
  <Pages>37</Pages>
  <Words>6750</Words>
  <Characters>38481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Major Project</dc:subject>
  <dc:creator>XingHua</dc:creator>
  <cp:keywords/>
  <dc:description/>
  <cp:lastModifiedBy>Xinghua Wei</cp:lastModifiedBy>
  <cp:revision>1978</cp:revision>
  <cp:lastPrinted>2020-11-30T03:27:00Z</cp:lastPrinted>
  <dcterms:created xsi:type="dcterms:W3CDTF">2020-09-30T18:37:00Z</dcterms:created>
  <dcterms:modified xsi:type="dcterms:W3CDTF">2021-09-08T00:24:00Z</dcterms:modified>
</cp:coreProperties>
</file>